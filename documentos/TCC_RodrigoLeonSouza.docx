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20FFA" w14:textId="77777777" w:rsidR="00DD34C2" w:rsidRPr="00DD34C2" w:rsidRDefault="00DD34C2" w:rsidP="005236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</w:p>
    <w:p w14:paraId="100BBFFE" w14:textId="77777777" w:rsidR="00DD34C2" w:rsidRPr="00DD34C2" w:rsidRDefault="00DD34C2" w:rsidP="005236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D12268" w14:textId="77777777" w:rsidR="00DD34C2" w:rsidRDefault="006512A0" w:rsidP="0052368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Especialização em Engenharia de Software</w:t>
      </w:r>
    </w:p>
    <w:p w14:paraId="4B21ACEC" w14:textId="77777777" w:rsidR="006512A0" w:rsidRPr="00DD34C2" w:rsidRDefault="006512A0" w:rsidP="0052368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PUC Minas Virtual</w:t>
      </w:r>
    </w:p>
    <w:p w14:paraId="65F3BBF7" w14:textId="77777777" w:rsidR="00A02440" w:rsidRPr="00577606" w:rsidRDefault="00A02440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527ED197" w14:textId="77777777" w:rsidR="00065A76" w:rsidRPr="00577606" w:rsidRDefault="00065A76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663B660B" w14:textId="77777777" w:rsidR="00065A76" w:rsidRPr="00577606" w:rsidRDefault="00065A76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0FC6AC2F" w14:textId="77777777" w:rsidR="00065A76" w:rsidRPr="00577606" w:rsidRDefault="00065A76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53C84809" w14:textId="77777777" w:rsidR="00065A76" w:rsidRPr="00577606" w:rsidRDefault="006512A0" w:rsidP="00523684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45806D9E" w14:textId="33AB06E1" w:rsidR="00065A76" w:rsidRPr="00577606" w:rsidRDefault="009A60DF" w:rsidP="00523684">
      <w:pPr>
        <w:jc w:val="center"/>
        <w:rPr>
          <w:sz w:val="38"/>
          <w:szCs w:val="38"/>
        </w:rPr>
      </w:pPr>
      <w:r>
        <w:rPr>
          <w:sz w:val="38"/>
          <w:szCs w:val="38"/>
        </w:rPr>
        <w:t>Fitness Club Web</w:t>
      </w:r>
    </w:p>
    <w:p w14:paraId="6AFA12E6" w14:textId="77777777" w:rsidR="00065A76" w:rsidRPr="00577606" w:rsidRDefault="00065A76" w:rsidP="00523684">
      <w:pPr>
        <w:pStyle w:val="Livre"/>
        <w:spacing w:before="720"/>
        <w:jc w:val="center"/>
        <w:rPr>
          <w:b/>
          <w:noProof w:val="0"/>
          <w:sz w:val="28"/>
        </w:rPr>
      </w:pPr>
    </w:p>
    <w:p w14:paraId="16B3ECDB" w14:textId="77777777" w:rsidR="009D327C" w:rsidRPr="00577606" w:rsidRDefault="009D327C" w:rsidP="00523684">
      <w:pPr>
        <w:pStyle w:val="Livre"/>
        <w:spacing w:before="720"/>
        <w:jc w:val="center"/>
        <w:rPr>
          <w:b/>
          <w:noProof w:val="0"/>
          <w:sz w:val="28"/>
        </w:rPr>
      </w:pPr>
    </w:p>
    <w:p w14:paraId="0F92453C" w14:textId="77777777" w:rsidR="009D327C" w:rsidRPr="00577606" w:rsidRDefault="009D327C" w:rsidP="00523684">
      <w:pPr>
        <w:pStyle w:val="Livre"/>
        <w:spacing w:before="720"/>
        <w:jc w:val="center"/>
        <w:rPr>
          <w:b/>
          <w:noProof w:val="0"/>
          <w:sz w:val="28"/>
        </w:rPr>
      </w:pPr>
    </w:p>
    <w:p w14:paraId="7976C0B2" w14:textId="5641202F" w:rsidR="00065A76" w:rsidRPr="00577606" w:rsidRDefault="009A60DF" w:rsidP="00523684">
      <w:pPr>
        <w:jc w:val="center"/>
        <w:rPr>
          <w:sz w:val="24"/>
          <w:szCs w:val="24"/>
        </w:rPr>
      </w:pPr>
      <w:bookmarkStart w:id="3" w:name="_Toc390600631"/>
      <w:bookmarkStart w:id="4" w:name="_Toc427049359"/>
      <w:r>
        <w:rPr>
          <w:sz w:val="24"/>
          <w:szCs w:val="24"/>
        </w:rPr>
        <w:t>Rodrigo Leon Fernandez de Castro e Souza</w:t>
      </w:r>
    </w:p>
    <w:p w14:paraId="5BCB6BD1" w14:textId="77777777" w:rsidR="00065A76" w:rsidRPr="00577606" w:rsidRDefault="00065A76" w:rsidP="00523684">
      <w:pPr>
        <w:pStyle w:val="Livre"/>
        <w:spacing w:before="600"/>
        <w:jc w:val="center"/>
        <w:rPr>
          <w:noProof w:val="0"/>
          <w:sz w:val="22"/>
        </w:rPr>
      </w:pPr>
    </w:p>
    <w:p w14:paraId="25F41435" w14:textId="77777777" w:rsidR="00065A76" w:rsidRPr="00577606" w:rsidRDefault="00065A76" w:rsidP="00523684">
      <w:pPr>
        <w:pStyle w:val="Livre"/>
        <w:spacing w:before="600"/>
        <w:jc w:val="center"/>
        <w:rPr>
          <w:noProof w:val="0"/>
          <w:sz w:val="22"/>
        </w:rPr>
      </w:pPr>
    </w:p>
    <w:p w14:paraId="1FB80295" w14:textId="77777777" w:rsidR="007D5140" w:rsidRPr="00577606" w:rsidRDefault="007D5140" w:rsidP="00523684">
      <w:pPr>
        <w:pStyle w:val="Livre"/>
        <w:spacing w:before="600"/>
        <w:jc w:val="center"/>
        <w:rPr>
          <w:noProof w:val="0"/>
          <w:sz w:val="22"/>
        </w:rPr>
      </w:pPr>
    </w:p>
    <w:p w14:paraId="7147D2FC" w14:textId="77777777" w:rsidR="007D5140" w:rsidRPr="00577606" w:rsidRDefault="007D5140" w:rsidP="00523684">
      <w:pPr>
        <w:pStyle w:val="Livre"/>
        <w:spacing w:before="600"/>
        <w:jc w:val="center"/>
        <w:rPr>
          <w:noProof w:val="0"/>
          <w:sz w:val="22"/>
        </w:rPr>
      </w:pPr>
    </w:p>
    <w:p w14:paraId="6B760AF9" w14:textId="77777777" w:rsidR="007D5140" w:rsidRPr="00577606" w:rsidRDefault="007D5140" w:rsidP="00523684">
      <w:pPr>
        <w:pStyle w:val="Livre"/>
        <w:spacing w:before="600"/>
        <w:jc w:val="center"/>
        <w:rPr>
          <w:noProof w:val="0"/>
          <w:sz w:val="22"/>
        </w:rPr>
      </w:pPr>
    </w:p>
    <w:p w14:paraId="2A8FF55C" w14:textId="77777777" w:rsidR="00065A76" w:rsidRPr="00577606" w:rsidRDefault="00F46CBE" w:rsidP="00523684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6FC48A7C" w14:textId="1D52C81A" w:rsidR="00065A76" w:rsidRPr="00577606" w:rsidRDefault="009A60DF" w:rsidP="00523684">
      <w:pPr>
        <w:jc w:val="center"/>
        <w:rPr>
          <w:sz w:val="24"/>
          <w:szCs w:val="24"/>
        </w:rPr>
      </w:pPr>
      <w:r>
        <w:rPr>
          <w:sz w:val="24"/>
          <w:szCs w:val="24"/>
        </w:rPr>
        <w:t>Outubro de 2019</w:t>
      </w:r>
      <w:r w:rsidR="007D5140" w:rsidRPr="00577606">
        <w:rPr>
          <w:sz w:val="24"/>
          <w:szCs w:val="24"/>
        </w:rPr>
        <w:t>.</w:t>
      </w:r>
    </w:p>
    <w:p w14:paraId="62019C7F" w14:textId="77777777" w:rsidR="00065A76" w:rsidRPr="00577606" w:rsidRDefault="006512A0" w:rsidP="00523684">
      <w:pPr>
        <w:pStyle w:val="Ttulo1"/>
        <w:jc w:val="both"/>
        <w:rPr>
          <w:rFonts w:ascii="Times New Roman" w:hAnsi="Times New Roman"/>
        </w:rPr>
      </w:pPr>
      <w:bookmarkStart w:id="5" w:name="_Toc22466924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lastRenderedPageBreak/>
        <w:t>Trabalho de Conclusão de Curso</w:t>
      </w:r>
      <w:bookmarkEnd w:id="5"/>
    </w:p>
    <w:p w14:paraId="72DDB23D" w14:textId="77777777" w:rsidR="00065A76" w:rsidRPr="00577606" w:rsidRDefault="00065A76" w:rsidP="00523684">
      <w:pPr>
        <w:pStyle w:val="Subttulo"/>
        <w:pageBreakBefore w:val="0"/>
        <w:jc w:val="both"/>
        <w:rPr>
          <w:rFonts w:ascii="Times New Roman" w:hAnsi="Times New Roman"/>
          <w:b/>
          <w:sz w:val="24"/>
          <w:szCs w:val="24"/>
        </w:rPr>
      </w:pPr>
      <w:bookmarkStart w:id="6" w:name="_Toc420929406"/>
      <w:bookmarkStart w:id="7" w:name="_Toc421099083"/>
      <w:bookmarkStart w:id="8" w:name="_Toc427048570"/>
      <w:bookmarkStart w:id="9" w:name="_Toc435526527"/>
      <w:bookmarkStart w:id="10" w:name="_Toc19368423"/>
      <w:r w:rsidRPr="00577606">
        <w:rPr>
          <w:rFonts w:ascii="Times New Roman" w:hAnsi="Times New Roman"/>
          <w:b/>
          <w:sz w:val="24"/>
          <w:szCs w:val="24"/>
        </w:rPr>
        <w:t>Sumário</w:t>
      </w:r>
      <w:bookmarkEnd w:id="6"/>
      <w:bookmarkEnd w:id="7"/>
      <w:bookmarkEnd w:id="8"/>
      <w:bookmarkEnd w:id="9"/>
      <w:bookmarkEnd w:id="10"/>
    </w:p>
    <w:p w14:paraId="3E0BC2E6" w14:textId="77777777" w:rsidR="00065A76" w:rsidRPr="00577606" w:rsidRDefault="00065A76" w:rsidP="00523684">
      <w:pPr>
        <w:pStyle w:val="Sumrio1"/>
        <w:tabs>
          <w:tab w:val="right" w:leader="dot" w:pos="8630"/>
        </w:tabs>
        <w:jc w:val="both"/>
      </w:pPr>
    </w:p>
    <w:p w14:paraId="61115551" w14:textId="537B3611" w:rsidR="007178DB" w:rsidRDefault="00065A76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77606">
        <w:rPr>
          <w:sz w:val="24"/>
          <w:szCs w:val="24"/>
        </w:rPr>
        <w:fldChar w:fldCharType="begin"/>
      </w:r>
      <w:r w:rsidRPr="00577606">
        <w:rPr>
          <w:sz w:val="24"/>
          <w:szCs w:val="24"/>
        </w:rPr>
        <w:instrText xml:space="preserve"> TOC \o "1-5" \h \z </w:instrText>
      </w:r>
      <w:r w:rsidRPr="00577606">
        <w:rPr>
          <w:sz w:val="24"/>
          <w:szCs w:val="24"/>
        </w:rPr>
        <w:fldChar w:fldCharType="separate"/>
      </w:r>
      <w:hyperlink w:anchor="_Toc22466924" w:history="1">
        <w:r w:rsidR="007178DB" w:rsidRPr="00BE5E91">
          <w:rPr>
            <w:rStyle w:val="Hyperlink"/>
            <w:noProof/>
          </w:rPr>
          <w:t>Trabalho de Conclusão de Curso</w:t>
        </w:r>
        <w:r w:rsidR="007178DB">
          <w:rPr>
            <w:noProof/>
            <w:webHidden/>
          </w:rPr>
          <w:tab/>
        </w:r>
        <w:r w:rsidR="007178DB">
          <w:rPr>
            <w:noProof/>
            <w:webHidden/>
          </w:rPr>
          <w:fldChar w:fldCharType="begin"/>
        </w:r>
        <w:r w:rsidR="007178DB">
          <w:rPr>
            <w:noProof/>
            <w:webHidden/>
          </w:rPr>
          <w:instrText xml:space="preserve"> PAGEREF _Toc22466924 \h </w:instrText>
        </w:r>
        <w:r w:rsidR="007178DB">
          <w:rPr>
            <w:noProof/>
            <w:webHidden/>
          </w:rPr>
        </w:r>
        <w:r w:rsidR="007178DB">
          <w:rPr>
            <w:noProof/>
            <w:webHidden/>
          </w:rPr>
          <w:fldChar w:fldCharType="separate"/>
        </w:r>
        <w:r w:rsidR="007178DB">
          <w:rPr>
            <w:noProof/>
            <w:webHidden/>
          </w:rPr>
          <w:t>2</w:t>
        </w:r>
        <w:r w:rsidR="007178DB">
          <w:rPr>
            <w:noProof/>
            <w:webHidden/>
          </w:rPr>
          <w:fldChar w:fldCharType="end"/>
        </w:r>
      </w:hyperlink>
    </w:p>
    <w:p w14:paraId="7102F185" w14:textId="31A50694" w:rsidR="007178DB" w:rsidRDefault="007178DB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25" w:history="1">
        <w:r w:rsidRPr="00BE5E9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F86724" w14:textId="0E11CC81" w:rsidR="007178DB" w:rsidRDefault="007178DB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26" w:history="1">
        <w:r w:rsidRPr="00BE5E9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99923E" w14:textId="170A1328" w:rsidR="007178DB" w:rsidRDefault="007178DB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27" w:history="1">
        <w:r w:rsidRPr="00BE5E9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Especificação de requisitos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C16E8" w14:textId="543A9A9F" w:rsidR="007178DB" w:rsidRDefault="007178D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28" w:history="1">
        <w:r w:rsidRPr="00BE5E9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Interface de usuário Gerenciar Alunos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57BFEF" w14:textId="08D5BACD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29" w:history="1">
        <w:r w:rsidRPr="00BE5E91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6B2531" w14:textId="1AD9DC53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30" w:history="1">
        <w:r w:rsidRPr="00BE5E91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7E9BE5" w14:textId="6B2FB0FC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31" w:history="1">
        <w:r w:rsidRPr="00BE5E91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2F8AE4" w14:textId="791A96AB" w:rsidR="007178DB" w:rsidRDefault="007178D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32" w:history="1">
        <w:r w:rsidRPr="00BE5E9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Interface de usuário Gerenciar Pagamentos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F0197B" w14:textId="498C583B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33" w:history="1">
        <w:r w:rsidRPr="00BE5E91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0E568E" w14:textId="2274D33C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34" w:history="1">
        <w:r w:rsidRPr="00BE5E91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1B5B61" w14:textId="0AE4D753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35" w:history="1">
        <w:r w:rsidRPr="00BE5E91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8D7141" w14:textId="05BF431C" w:rsidR="007178DB" w:rsidRDefault="007178D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36" w:history="1">
        <w:r w:rsidRPr="00BE5E91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Interface de usuário Relatórios Gerenciais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3E9C5D" w14:textId="4C37FA31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37" w:history="1">
        <w:r w:rsidRPr="00BE5E91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0155C8" w14:textId="64045788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38" w:history="1">
        <w:r w:rsidRPr="00BE5E91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44A3C2" w14:textId="4C329A97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39" w:history="1">
        <w:r w:rsidRPr="00BE5E91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4B3BF8" w14:textId="16C2EB14" w:rsidR="007178DB" w:rsidRDefault="007178DB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40" w:history="1">
        <w:r w:rsidRPr="00BE5E9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Especificação de requisitos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48618D" w14:textId="2FD1E0D2" w:rsidR="007178DB" w:rsidRDefault="007178D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41" w:history="1">
        <w:r w:rsidRPr="00BE5E91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Caso de uso Gerenciar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D32A7F" w14:textId="07B38842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42" w:history="1">
        <w:r w:rsidRPr="00BE5E91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1246E4" w14:textId="56CAA850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43" w:history="1">
        <w:r w:rsidRPr="00BE5E91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Fluxo principal Consultar Alunos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36833B" w14:textId="4748880E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44" w:history="1">
        <w:r w:rsidRPr="00BE5E91">
          <w:rPr>
            <w:rStyle w:val="Hyperlink"/>
            <w:noProof/>
          </w:rPr>
          <w:t>4.1.2.1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Fluxo alternativo Inserir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551F36" w14:textId="4CA53A31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45" w:history="1">
        <w:r w:rsidRPr="00BE5E91">
          <w:rPr>
            <w:rStyle w:val="Hyperlink"/>
            <w:noProof/>
          </w:rPr>
          <w:t>4.1.2.2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Fluxo alternativo Alterar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9B3DF9" w14:textId="2B95C45B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46" w:history="1">
        <w:r w:rsidRPr="00BE5E91">
          <w:rPr>
            <w:rStyle w:val="Hyperlink"/>
            <w:noProof/>
          </w:rPr>
          <w:t>4.1.2.3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Fluxo alternativo Excluir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A54DC0" w14:textId="4AB0689F" w:rsidR="007178DB" w:rsidRDefault="007178D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47" w:history="1">
        <w:r w:rsidRPr="00BE5E91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Caso de uso Gerenciar Pagamentos/Férias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A4A5DA" w14:textId="1B9D6B88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48" w:history="1">
        <w:r w:rsidRPr="00BE5E91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7B73A3" w14:textId="774D5F4C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49" w:history="1">
        <w:r w:rsidRPr="00BE5E91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Fluxo principal Informações de Pagamento/Férias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100D16" w14:textId="1AA4AD29" w:rsidR="007178DB" w:rsidRPr="007178DB" w:rsidRDefault="007178D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50" w:history="1">
        <w:r w:rsidRPr="007178DB">
          <w:rPr>
            <w:rStyle w:val="Hyperlink"/>
            <w:noProof/>
          </w:rPr>
          <w:t>4.2.2.1</w:t>
        </w:r>
        <w:r w:rsidRPr="00717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178DB">
          <w:rPr>
            <w:rStyle w:val="Hyperlink"/>
            <w:noProof/>
          </w:rPr>
          <w:t>Fluxo alternativo Buscar Aluno para Pagamento/Férias</w:t>
        </w:r>
        <w:r w:rsidRPr="007178DB">
          <w:rPr>
            <w:noProof/>
            <w:webHidden/>
          </w:rPr>
          <w:tab/>
        </w:r>
        <w:r w:rsidRPr="007178DB">
          <w:rPr>
            <w:noProof/>
            <w:webHidden/>
          </w:rPr>
          <w:fldChar w:fldCharType="begin"/>
        </w:r>
        <w:r w:rsidRPr="007178DB">
          <w:rPr>
            <w:noProof/>
            <w:webHidden/>
          </w:rPr>
          <w:instrText xml:space="preserve"> PAGEREF _Toc22466950 \h </w:instrText>
        </w:r>
        <w:r w:rsidRPr="007178DB">
          <w:rPr>
            <w:noProof/>
            <w:webHidden/>
          </w:rPr>
        </w:r>
        <w:r w:rsidRPr="007178DB">
          <w:rPr>
            <w:noProof/>
            <w:webHidden/>
          </w:rPr>
          <w:fldChar w:fldCharType="separate"/>
        </w:r>
        <w:r w:rsidRPr="007178DB">
          <w:rPr>
            <w:noProof/>
            <w:webHidden/>
          </w:rPr>
          <w:t>14</w:t>
        </w:r>
        <w:r w:rsidRPr="007178DB">
          <w:rPr>
            <w:noProof/>
            <w:webHidden/>
          </w:rPr>
          <w:fldChar w:fldCharType="end"/>
        </w:r>
      </w:hyperlink>
    </w:p>
    <w:p w14:paraId="02D2A271" w14:textId="2B095B4F" w:rsidR="007178DB" w:rsidRPr="007178DB" w:rsidRDefault="007178D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51" w:history="1">
        <w:r w:rsidRPr="007178DB">
          <w:rPr>
            <w:rStyle w:val="Hyperlink"/>
            <w:noProof/>
          </w:rPr>
          <w:t>4.2.2.2</w:t>
        </w:r>
        <w:r w:rsidRPr="00717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178DB">
          <w:rPr>
            <w:rStyle w:val="Hyperlink"/>
            <w:noProof/>
          </w:rPr>
          <w:t>Fluxo alternativo Adicionar Pagamento</w:t>
        </w:r>
        <w:r w:rsidRPr="007178DB">
          <w:rPr>
            <w:noProof/>
            <w:webHidden/>
          </w:rPr>
          <w:tab/>
        </w:r>
        <w:r w:rsidRPr="007178DB">
          <w:rPr>
            <w:noProof/>
            <w:webHidden/>
          </w:rPr>
          <w:fldChar w:fldCharType="begin"/>
        </w:r>
        <w:r w:rsidRPr="007178DB">
          <w:rPr>
            <w:noProof/>
            <w:webHidden/>
          </w:rPr>
          <w:instrText xml:space="preserve"> PAGEREF _Toc22466951 \h </w:instrText>
        </w:r>
        <w:r w:rsidRPr="007178DB">
          <w:rPr>
            <w:noProof/>
            <w:webHidden/>
          </w:rPr>
        </w:r>
        <w:r w:rsidRPr="007178DB">
          <w:rPr>
            <w:noProof/>
            <w:webHidden/>
          </w:rPr>
          <w:fldChar w:fldCharType="separate"/>
        </w:r>
        <w:r w:rsidRPr="007178DB">
          <w:rPr>
            <w:noProof/>
            <w:webHidden/>
          </w:rPr>
          <w:t>15</w:t>
        </w:r>
        <w:r w:rsidRPr="007178DB">
          <w:rPr>
            <w:noProof/>
            <w:webHidden/>
          </w:rPr>
          <w:fldChar w:fldCharType="end"/>
        </w:r>
      </w:hyperlink>
    </w:p>
    <w:p w14:paraId="65AE8B49" w14:textId="3254B5D1" w:rsidR="007178DB" w:rsidRPr="007178DB" w:rsidRDefault="007178D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52" w:history="1">
        <w:r w:rsidRPr="007178DB">
          <w:rPr>
            <w:rStyle w:val="Hyperlink"/>
            <w:noProof/>
          </w:rPr>
          <w:t>4.2.2.3</w:t>
        </w:r>
        <w:r w:rsidRPr="00717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178DB">
          <w:rPr>
            <w:rStyle w:val="Hyperlink"/>
            <w:noProof/>
          </w:rPr>
          <w:t>Fluxo alternativo Adicionar Férias</w:t>
        </w:r>
        <w:r w:rsidRPr="007178DB">
          <w:rPr>
            <w:noProof/>
            <w:webHidden/>
          </w:rPr>
          <w:tab/>
        </w:r>
        <w:r w:rsidRPr="007178DB">
          <w:rPr>
            <w:noProof/>
            <w:webHidden/>
          </w:rPr>
          <w:fldChar w:fldCharType="begin"/>
        </w:r>
        <w:r w:rsidRPr="007178DB">
          <w:rPr>
            <w:noProof/>
            <w:webHidden/>
          </w:rPr>
          <w:instrText xml:space="preserve"> PAGEREF _Toc22466952 \h </w:instrText>
        </w:r>
        <w:r w:rsidRPr="007178DB">
          <w:rPr>
            <w:noProof/>
            <w:webHidden/>
          </w:rPr>
        </w:r>
        <w:r w:rsidRPr="007178DB">
          <w:rPr>
            <w:noProof/>
            <w:webHidden/>
          </w:rPr>
          <w:fldChar w:fldCharType="separate"/>
        </w:r>
        <w:r w:rsidRPr="007178DB">
          <w:rPr>
            <w:noProof/>
            <w:webHidden/>
          </w:rPr>
          <w:t>15</w:t>
        </w:r>
        <w:r w:rsidRPr="007178DB">
          <w:rPr>
            <w:noProof/>
            <w:webHidden/>
          </w:rPr>
          <w:fldChar w:fldCharType="end"/>
        </w:r>
      </w:hyperlink>
    </w:p>
    <w:p w14:paraId="74226CE4" w14:textId="2BEE1477" w:rsidR="007178DB" w:rsidRPr="007178DB" w:rsidRDefault="007178D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53" w:history="1">
        <w:r w:rsidRPr="007178DB">
          <w:rPr>
            <w:rStyle w:val="Hyperlink"/>
            <w:noProof/>
          </w:rPr>
          <w:t>4.2.2.4</w:t>
        </w:r>
        <w:r w:rsidRPr="00717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178DB">
          <w:rPr>
            <w:rStyle w:val="Hyperlink"/>
            <w:noProof/>
          </w:rPr>
          <w:t>Fluxo alternativo Editar Pagamento</w:t>
        </w:r>
        <w:r w:rsidRPr="007178DB">
          <w:rPr>
            <w:noProof/>
            <w:webHidden/>
          </w:rPr>
          <w:tab/>
        </w:r>
        <w:r w:rsidRPr="007178DB">
          <w:rPr>
            <w:noProof/>
            <w:webHidden/>
          </w:rPr>
          <w:fldChar w:fldCharType="begin"/>
        </w:r>
        <w:r w:rsidRPr="007178DB">
          <w:rPr>
            <w:noProof/>
            <w:webHidden/>
          </w:rPr>
          <w:instrText xml:space="preserve"> PAGEREF _Toc22466953 \h </w:instrText>
        </w:r>
        <w:r w:rsidRPr="007178DB">
          <w:rPr>
            <w:noProof/>
            <w:webHidden/>
          </w:rPr>
        </w:r>
        <w:r w:rsidRPr="007178DB">
          <w:rPr>
            <w:noProof/>
            <w:webHidden/>
          </w:rPr>
          <w:fldChar w:fldCharType="separate"/>
        </w:r>
        <w:r w:rsidRPr="007178DB">
          <w:rPr>
            <w:noProof/>
            <w:webHidden/>
          </w:rPr>
          <w:t>16</w:t>
        </w:r>
        <w:r w:rsidRPr="007178DB">
          <w:rPr>
            <w:noProof/>
            <w:webHidden/>
          </w:rPr>
          <w:fldChar w:fldCharType="end"/>
        </w:r>
      </w:hyperlink>
    </w:p>
    <w:p w14:paraId="67B85ABD" w14:textId="3BA2B3E0" w:rsidR="007178DB" w:rsidRPr="007178DB" w:rsidRDefault="007178DB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54" w:history="1">
        <w:r w:rsidRPr="007178DB">
          <w:rPr>
            <w:rStyle w:val="Hyperlink"/>
            <w:noProof/>
          </w:rPr>
          <w:t>4.2.2.5</w:t>
        </w:r>
        <w:r w:rsidRPr="00717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178DB">
          <w:rPr>
            <w:rStyle w:val="Hyperlink"/>
            <w:noProof/>
          </w:rPr>
          <w:t>Fluxo alternativo Editar Férias</w:t>
        </w:r>
        <w:r w:rsidRPr="007178DB">
          <w:rPr>
            <w:noProof/>
            <w:webHidden/>
          </w:rPr>
          <w:tab/>
        </w:r>
        <w:r w:rsidRPr="007178DB">
          <w:rPr>
            <w:noProof/>
            <w:webHidden/>
          </w:rPr>
          <w:fldChar w:fldCharType="begin"/>
        </w:r>
        <w:r w:rsidRPr="007178DB">
          <w:rPr>
            <w:noProof/>
            <w:webHidden/>
          </w:rPr>
          <w:instrText xml:space="preserve"> PAGEREF _Toc22466954 \h </w:instrText>
        </w:r>
        <w:r w:rsidRPr="007178DB">
          <w:rPr>
            <w:noProof/>
            <w:webHidden/>
          </w:rPr>
        </w:r>
        <w:r w:rsidRPr="007178DB">
          <w:rPr>
            <w:noProof/>
            <w:webHidden/>
          </w:rPr>
          <w:fldChar w:fldCharType="separate"/>
        </w:r>
        <w:r w:rsidRPr="007178DB">
          <w:rPr>
            <w:noProof/>
            <w:webHidden/>
          </w:rPr>
          <w:t>16</w:t>
        </w:r>
        <w:r w:rsidRPr="007178DB">
          <w:rPr>
            <w:noProof/>
            <w:webHidden/>
          </w:rPr>
          <w:fldChar w:fldCharType="end"/>
        </w:r>
      </w:hyperlink>
    </w:p>
    <w:p w14:paraId="267E04DD" w14:textId="0D242D62" w:rsidR="007178DB" w:rsidRDefault="007178DB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55" w:history="1">
        <w:r w:rsidRPr="00BE5E91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Caso de uso Relatórios Gerenciais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8D63F5" w14:textId="7F858B65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56" w:history="1">
        <w:r w:rsidRPr="00BE5E91">
          <w:rPr>
            <w:rStyle w:val="Hyperlink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408766" w14:textId="70574718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57" w:history="1">
        <w:r w:rsidRPr="00BE5E91">
          <w:rPr>
            <w:rStyle w:val="Hyperlink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Fluxo principal Relatório de Alunos Matriculados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96FBEA" w14:textId="62329C7A" w:rsidR="007178DB" w:rsidRDefault="007178DB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58" w:history="1">
        <w:r w:rsidRPr="00BE5E91">
          <w:rPr>
            <w:rStyle w:val="Hyperlink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Fluxo alternativo Relatório de Alunos Inadimplentes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4B3221" w14:textId="7976CC2F" w:rsidR="007178DB" w:rsidRDefault="007178DB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59" w:history="1">
        <w:r w:rsidRPr="00BE5E9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6CEC199" w14:textId="32B93BA5" w:rsidR="007178DB" w:rsidRDefault="007178DB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60" w:history="1">
        <w:r w:rsidRPr="00BE5E91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Modelo Entidade-Relacionamento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4E611D4" w14:textId="585F69B3" w:rsidR="007178DB" w:rsidRDefault="007178DB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61" w:history="1">
        <w:r w:rsidRPr="00BE5E91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946DD8A" w14:textId="024EF457" w:rsidR="007178DB" w:rsidRDefault="007178DB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62" w:history="1">
        <w:r w:rsidRPr="00BE5E91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EADC3C8" w14:textId="40FAE71C" w:rsidR="007178DB" w:rsidRDefault="007178DB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63" w:history="1">
        <w:r w:rsidRPr="00BE5E91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Plano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B3CC8E5" w14:textId="5D1871A7" w:rsidR="007178DB" w:rsidRDefault="007178DB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64" w:history="1">
        <w:r w:rsidRPr="00BE5E91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Estimativa de pontos de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5F3A8C6" w14:textId="0117E707" w:rsidR="007178DB" w:rsidRDefault="007178DB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466965" w:history="1">
        <w:r w:rsidRPr="00BE5E91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E91">
          <w:rPr>
            <w:rStyle w:val="Hyperlink"/>
            <w:noProof/>
          </w:rPr>
          <w:t>Informações da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_Toc22466965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3F41679" w14:textId="3B12F36C" w:rsidR="00065A76" w:rsidRPr="00577606" w:rsidRDefault="00065A76" w:rsidP="00523684">
      <w:pPr>
        <w:pStyle w:val="Corpodetexto"/>
        <w:jc w:val="both"/>
      </w:pPr>
      <w:r w:rsidRPr="00577606">
        <w:fldChar w:fldCharType="end"/>
      </w:r>
    </w:p>
    <w:p w14:paraId="460EC473" w14:textId="77777777" w:rsidR="00065A76" w:rsidRDefault="00065A76" w:rsidP="00523684">
      <w:pPr>
        <w:pStyle w:val="Corpodetexto"/>
        <w:jc w:val="both"/>
        <w:rPr>
          <w:snapToGrid w:val="0"/>
        </w:rPr>
      </w:pPr>
    </w:p>
    <w:p w14:paraId="3F93405C" w14:textId="77777777" w:rsidR="006512A0" w:rsidRDefault="006512A0" w:rsidP="00523684">
      <w:pPr>
        <w:pStyle w:val="Corpodetexto"/>
        <w:jc w:val="both"/>
        <w:rPr>
          <w:snapToGrid w:val="0"/>
        </w:rPr>
      </w:pPr>
    </w:p>
    <w:p w14:paraId="0F18D614" w14:textId="77777777" w:rsidR="006512A0" w:rsidRDefault="006512A0" w:rsidP="00523684">
      <w:pPr>
        <w:pStyle w:val="Corpodetexto"/>
        <w:jc w:val="both"/>
        <w:rPr>
          <w:snapToGrid w:val="0"/>
        </w:rPr>
      </w:pPr>
    </w:p>
    <w:p w14:paraId="46D969C6" w14:textId="53C11522" w:rsidR="006512A0" w:rsidRDefault="006512A0" w:rsidP="00523684">
      <w:pPr>
        <w:pStyle w:val="Corpodetexto"/>
        <w:jc w:val="both"/>
        <w:rPr>
          <w:snapToGrid w:val="0"/>
        </w:rPr>
      </w:pPr>
    </w:p>
    <w:p w14:paraId="31549CEF" w14:textId="77777777" w:rsidR="008C6621" w:rsidRPr="00577606" w:rsidRDefault="008C6621" w:rsidP="00523684">
      <w:pPr>
        <w:pStyle w:val="Corpodetexto"/>
        <w:jc w:val="both"/>
        <w:rPr>
          <w:snapToGrid w:val="0"/>
        </w:rPr>
      </w:pPr>
    </w:p>
    <w:p w14:paraId="1DBBA6BA" w14:textId="77777777" w:rsidR="00065A76" w:rsidRDefault="000D77FF" w:rsidP="00523684">
      <w:pPr>
        <w:pStyle w:val="Ttulo2"/>
        <w:jc w:val="both"/>
        <w:rPr>
          <w:rFonts w:ascii="Times New Roman" w:hAnsi="Times New Roman"/>
        </w:rPr>
      </w:pPr>
      <w:bookmarkStart w:id="11" w:name="_Toc22466925"/>
      <w:r>
        <w:rPr>
          <w:rFonts w:ascii="Times New Roman" w:hAnsi="Times New Roman"/>
        </w:rPr>
        <w:t>Cronograma de trabalho</w:t>
      </w:r>
      <w:bookmarkEnd w:id="11"/>
    </w:p>
    <w:tbl>
      <w:tblPr>
        <w:tblW w:w="8722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5"/>
        <w:gridCol w:w="1235"/>
        <w:gridCol w:w="3701"/>
        <w:gridCol w:w="2551"/>
      </w:tblGrid>
      <w:tr w:rsidR="004D7D33" w14:paraId="35728E9B" w14:textId="77777777" w:rsidTr="004D7D33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E039" w14:textId="77777777" w:rsidR="004D7D33" w:rsidRDefault="004D7D33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A61BC74" w14:textId="77777777" w:rsidR="004D7D33" w:rsidRDefault="004D7D33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2878E7F" w14:textId="77777777" w:rsidR="004D7D33" w:rsidRDefault="004D7D33">
            <w:pPr>
              <w:snapToGrid w:val="0"/>
              <w:ind w:right="71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Produto / Resultado</w:t>
            </w:r>
          </w:p>
        </w:tc>
      </w:tr>
      <w:tr w:rsidR="004D7D33" w14:paraId="56FF8D32" w14:textId="77777777" w:rsidTr="004D7D33">
        <w:trPr>
          <w:trHeight w:val="264"/>
        </w:trPr>
        <w:tc>
          <w:tcPr>
            <w:tcW w:w="1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06D59C71" w14:textId="77777777" w:rsidR="004D7D33" w:rsidRDefault="004D7D33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4BDF3D25" w14:textId="77777777" w:rsidR="004D7D33" w:rsidRDefault="004D7D33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E3980B8" w14:textId="77777777" w:rsidR="004D7D33" w:rsidRDefault="004D7D33">
            <w:pPr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F0BE93D" w14:textId="77777777" w:rsidR="004D7D33" w:rsidRDefault="004D7D33">
            <w:pPr>
              <w:rPr>
                <w:rFonts w:ascii="Arial" w:hAnsi="Arial" w:cs="Arial"/>
                <w:b/>
                <w:lang w:eastAsia="en-US"/>
              </w:rPr>
            </w:pPr>
          </w:p>
        </w:tc>
      </w:tr>
      <w:tr w:rsidR="004D7D33" w14:paraId="25A3864D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88E4F" w14:textId="328F345F" w:rsidR="004D7D33" w:rsidRDefault="009A60D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08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29B1" w14:textId="2037A5D3" w:rsidR="004D7D33" w:rsidRDefault="009A60D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 / 08 / 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3F98" w14:textId="280A0EC7" w:rsidR="004D7D33" w:rsidRDefault="009A60DF" w:rsidP="009A60DF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Elicitação</w:t>
            </w:r>
            <w:proofErr w:type="spellEnd"/>
            <w:r>
              <w:rPr>
                <w:rFonts w:ascii="Arial" w:hAnsi="Arial" w:cs="Arial"/>
              </w:rPr>
              <w:t xml:space="preserve"> de Requisitos</w:t>
            </w:r>
            <w:r w:rsidR="00567C90">
              <w:rPr>
                <w:rFonts w:ascii="Arial" w:hAnsi="Arial" w:cs="Arial"/>
              </w:rPr>
              <w:t>.</w:t>
            </w:r>
          </w:p>
          <w:p w14:paraId="58C89152" w14:textId="77777777" w:rsidR="004D7D33" w:rsidRDefault="004D7D33" w:rsidP="009A60DF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CE3C" w14:textId="172CAD89" w:rsidR="004D7D33" w:rsidRDefault="009A60DF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Requisitos Funcionais e de Sistema</w:t>
            </w:r>
            <w:r w:rsidR="00567C90">
              <w:rPr>
                <w:rFonts w:ascii="Arial" w:hAnsi="Arial" w:cs="Arial"/>
              </w:rPr>
              <w:t>.</w:t>
            </w:r>
          </w:p>
        </w:tc>
      </w:tr>
      <w:tr w:rsidR="004D7D33" w14:paraId="060A1BE5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FBC9" w14:textId="7B371BC9" w:rsidR="004D7D33" w:rsidRDefault="009A60D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08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F1041" w14:textId="6C67E3C5" w:rsidR="004D7D33" w:rsidRDefault="009A60D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08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7D54" w14:textId="27AC4701" w:rsidR="004D7D33" w:rsidRDefault="009A60DF" w:rsidP="009A60DF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Identificação dos Casos de Uso</w:t>
            </w:r>
            <w:r w:rsidR="00567C90">
              <w:rPr>
                <w:rFonts w:ascii="Arial" w:hAnsi="Arial" w:cs="Arial"/>
              </w:rPr>
              <w:t>.</w:t>
            </w:r>
          </w:p>
          <w:p w14:paraId="6BD7F90C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332D" w14:textId="59B59F47" w:rsidR="004D7D33" w:rsidRDefault="009A60DF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Atores e Casos de Uso</w:t>
            </w:r>
            <w:r w:rsidR="00567C90">
              <w:rPr>
                <w:rFonts w:ascii="Arial" w:hAnsi="Arial" w:cs="Arial"/>
              </w:rPr>
              <w:t>.</w:t>
            </w:r>
          </w:p>
        </w:tc>
      </w:tr>
      <w:tr w:rsidR="004D7D33" w14:paraId="48860D49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CCBCD" w14:textId="4757E013" w:rsidR="004D7D33" w:rsidRDefault="009A60D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08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3465F" w14:textId="1403558F" w:rsidR="004D7D33" w:rsidRDefault="007E404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4D7D33">
              <w:rPr>
                <w:rFonts w:ascii="Arial" w:hAnsi="Arial" w:cs="Arial"/>
              </w:rPr>
              <w:t xml:space="preserve"> / </w:t>
            </w:r>
            <w:r w:rsidR="009A60DF">
              <w:rPr>
                <w:rFonts w:ascii="Arial" w:hAnsi="Arial" w:cs="Arial"/>
              </w:rPr>
              <w:t>08</w:t>
            </w:r>
            <w:r w:rsidR="004D7D33">
              <w:rPr>
                <w:rFonts w:ascii="Arial" w:hAnsi="Arial" w:cs="Arial"/>
              </w:rPr>
              <w:t xml:space="preserve"> / </w:t>
            </w:r>
            <w:r w:rsidR="009A60DF">
              <w:rPr>
                <w:rFonts w:ascii="Arial" w:hAnsi="Arial" w:cs="Arial"/>
              </w:rPr>
              <w:t>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10A5" w14:textId="1F234588" w:rsidR="004D7D33" w:rsidRDefault="009A60DF" w:rsidP="009A60DF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de Diagramas de Caso de Uso</w:t>
            </w:r>
            <w:r w:rsidR="00567C90">
              <w:rPr>
                <w:rFonts w:ascii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948F" w14:textId="272F394A" w:rsidR="004D7D33" w:rsidRDefault="009A60DF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Diagramas de Caso de Uso</w:t>
            </w:r>
            <w:r w:rsidR="00567C90">
              <w:rPr>
                <w:rFonts w:ascii="Arial" w:hAnsi="Arial" w:cs="Arial"/>
              </w:rPr>
              <w:t>.</w:t>
            </w:r>
          </w:p>
        </w:tc>
      </w:tr>
      <w:tr w:rsidR="004D7D33" w14:paraId="601231EE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89378" w14:textId="5E618CA3" w:rsidR="004D7D33" w:rsidRDefault="009A60D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08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364B" w14:textId="2E339505" w:rsidR="004D7D33" w:rsidRDefault="007E404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4D7D33">
              <w:rPr>
                <w:rFonts w:ascii="Arial" w:hAnsi="Arial" w:cs="Arial"/>
              </w:rPr>
              <w:t xml:space="preserve"> / </w:t>
            </w:r>
            <w:r w:rsidR="009A60DF">
              <w:rPr>
                <w:rFonts w:ascii="Arial" w:hAnsi="Arial" w:cs="Arial"/>
              </w:rPr>
              <w:t>08</w:t>
            </w:r>
            <w:r w:rsidR="004D7D33">
              <w:rPr>
                <w:rFonts w:ascii="Arial" w:hAnsi="Arial" w:cs="Arial"/>
              </w:rPr>
              <w:t xml:space="preserve"> / </w:t>
            </w:r>
            <w:r w:rsidR="009A60DF">
              <w:rPr>
                <w:rFonts w:ascii="Arial" w:hAnsi="Arial" w:cs="Arial"/>
              </w:rPr>
              <w:t>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07FF" w14:textId="066656F9" w:rsidR="004D7D33" w:rsidRDefault="00B046AE" w:rsidP="00B046AE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</w:t>
            </w:r>
            <w:r w:rsidR="00402F5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Definição</w:t>
            </w:r>
            <w:r w:rsidR="00402F57">
              <w:rPr>
                <w:rFonts w:ascii="Arial" w:hAnsi="Arial" w:cs="Arial"/>
              </w:rPr>
              <w:t xml:space="preserve"> e Teste</w:t>
            </w:r>
            <w:r>
              <w:rPr>
                <w:rFonts w:ascii="Arial" w:hAnsi="Arial" w:cs="Arial"/>
              </w:rPr>
              <w:t xml:space="preserve"> das tecnologias utilizadas</w:t>
            </w:r>
            <w:r w:rsidR="00567C90">
              <w:rPr>
                <w:rFonts w:ascii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7137" w14:textId="3B640025" w:rsidR="004D7D33" w:rsidRDefault="00B046AE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Ambiente de Desenvolvimento</w:t>
            </w:r>
            <w:r w:rsidR="00567C90">
              <w:rPr>
                <w:rFonts w:ascii="Arial" w:hAnsi="Arial" w:cs="Arial"/>
              </w:rPr>
              <w:t>.</w:t>
            </w:r>
          </w:p>
        </w:tc>
      </w:tr>
      <w:tr w:rsidR="004D7D33" w14:paraId="67CC9BC8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6754" w14:textId="3D1D5631" w:rsidR="004D7D33" w:rsidRDefault="007E404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08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E2A0" w14:textId="4ED69EF0" w:rsidR="004D7D33" w:rsidRDefault="007E404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10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D72F" w14:textId="291332FD" w:rsidR="004D7D33" w:rsidRPr="007E4044" w:rsidRDefault="007E4044" w:rsidP="007E4044">
            <w:pPr>
              <w:pStyle w:val="Pargrafoda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do Sistema</w:t>
            </w:r>
            <w:r w:rsidR="00567C90">
              <w:rPr>
                <w:rFonts w:ascii="Arial" w:hAnsi="Arial" w:cs="Arial"/>
              </w:rPr>
              <w:t>.</w:t>
            </w:r>
          </w:p>
          <w:p w14:paraId="172815B8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000B" w14:textId="6097D219" w:rsidR="004D7D33" w:rsidRDefault="007E4044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fonte executável</w:t>
            </w:r>
            <w:r w:rsidR="00567C90">
              <w:rPr>
                <w:rFonts w:ascii="Arial" w:hAnsi="Arial" w:cs="Arial"/>
              </w:rPr>
              <w:t>.</w:t>
            </w:r>
          </w:p>
        </w:tc>
      </w:tr>
      <w:tr w:rsidR="004D7D33" w14:paraId="3E135DC2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362D" w14:textId="05449C87" w:rsidR="004D7D33" w:rsidRDefault="007E404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10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331E" w14:textId="51BF5063" w:rsidR="004D7D33" w:rsidRDefault="007E404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10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C669" w14:textId="5CD66CA7" w:rsidR="004D7D33" w:rsidRPr="007E4044" w:rsidRDefault="007E4044" w:rsidP="007E4044">
            <w:pPr>
              <w:pStyle w:val="Pargrafoda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Criação/Pesquisa para utilização do GitHub</w:t>
            </w:r>
            <w:r w:rsidR="00567C90">
              <w:rPr>
                <w:rFonts w:ascii="Arial" w:hAnsi="Arial" w:cs="Arial"/>
              </w:rPr>
              <w:t>.</w:t>
            </w:r>
          </w:p>
          <w:p w14:paraId="43D1930B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F239" w14:textId="7D4F0DEE" w:rsidR="004D7D33" w:rsidRDefault="007E4044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Repositório Online criado para entrega do código</w:t>
            </w:r>
            <w:r w:rsidR="00567C90">
              <w:rPr>
                <w:rFonts w:ascii="Arial" w:hAnsi="Arial" w:cs="Arial"/>
              </w:rPr>
              <w:t>.</w:t>
            </w:r>
          </w:p>
        </w:tc>
      </w:tr>
      <w:tr w:rsidR="004D7D33" w14:paraId="63B7D345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A848" w14:textId="320051C5" w:rsidR="004D7D33" w:rsidRDefault="007E404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08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8C9A" w14:textId="706A69D3" w:rsidR="004D7D33" w:rsidRDefault="007E404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08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BD80" w14:textId="5E90AF2D" w:rsidR="004D7D33" w:rsidRPr="007E4044" w:rsidRDefault="007E4044" w:rsidP="007E4044">
            <w:pPr>
              <w:pStyle w:val="Pargrafoda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Assistir aos vídeos</w:t>
            </w:r>
            <w:r w:rsidR="00567C90">
              <w:rPr>
                <w:rFonts w:ascii="Arial" w:hAnsi="Arial" w:cs="Arial"/>
              </w:rPr>
              <w:t>.</w:t>
            </w:r>
          </w:p>
          <w:p w14:paraId="0BBC8AE8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8A9F" w14:textId="6F9D36DF" w:rsidR="004D7D33" w:rsidRDefault="007E4044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Entendimento dos artefatos a serem criados</w:t>
            </w:r>
            <w:r w:rsidR="00567C90">
              <w:rPr>
                <w:rFonts w:ascii="Arial" w:hAnsi="Arial" w:cs="Arial"/>
              </w:rPr>
              <w:t>.</w:t>
            </w:r>
          </w:p>
        </w:tc>
      </w:tr>
      <w:tr w:rsidR="004D7D33" w14:paraId="636E35ED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0F248" w14:textId="70620EC4" w:rsidR="004D7D33" w:rsidRDefault="00567C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08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836E" w14:textId="7CFF168D" w:rsidR="004D7D33" w:rsidRDefault="00567C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08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F38B" w14:textId="6F02EED1" w:rsidR="004D7D33" w:rsidRPr="00567C90" w:rsidRDefault="00567C90" w:rsidP="00567C90">
            <w:pPr>
              <w:pStyle w:val="Pargrafoda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Requisitos de Interface.</w:t>
            </w:r>
          </w:p>
          <w:p w14:paraId="72F4FA81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0CFE" w14:textId="5786F21C" w:rsidR="004D7D33" w:rsidRDefault="00567C90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Preenchimento dos requisitos de interface.</w:t>
            </w:r>
          </w:p>
        </w:tc>
      </w:tr>
      <w:tr w:rsidR="004D7D33" w14:paraId="2A1E4FB7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B425" w14:textId="057784BA" w:rsidR="004D7D33" w:rsidRDefault="00FF2FF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AA43" w14:textId="00F7C78E" w:rsidR="004D7D33" w:rsidRDefault="00FF2FF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965E" w14:textId="34F6D326" w:rsidR="004D7D33" w:rsidRPr="00FF2FFA" w:rsidRDefault="00FF2FFA" w:rsidP="00FF2FFA">
            <w:pPr>
              <w:pStyle w:val="Pargrafoda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Casos de Uso</w:t>
            </w:r>
          </w:p>
          <w:p w14:paraId="1DFB7FAC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B60F" w14:textId="32647BC2" w:rsidR="004D7D33" w:rsidRDefault="00FF2FFA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Preenchimento das especificações de Caso de Uso</w:t>
            </w:r>
            <w:r w:rsidR="002060D2">
              <w:rPr>
                <w:rFonts w:ascii="Arial" w:hAnsi="Arial" w:cs="Arial"/>
              </w:rPr>
              <w:t>.</w:t>
            </w:r>
          </w:p>
        </w:tc>
      </w:tr>
      <w:tr w:rsidR="004D7D33" w14:paraId="43914C54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4F964" w14:textId="3B1D1ADD" w:rsidR="004D7D33" w:rsidRDefault="009D6D9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7055" w14:textId="3900E8C9" w:rsidR="004D7D33" w:rsidRDefault="009D6D9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24227" w14:textId="47FB73DB" w:rsidR="004D7D33" w:rsidRPr="009D6D9E" w:rsidRDefault="009D6D9E" w:rsidP="009D6D9E">
            <w:pPr>
              <w:pStyle w:val="Pargrafoda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Diagrama de Classes de Domínio</w:t>
            </w:r>
          </w:p>
          <w:p w14:paraId="1A507A68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B004" w14:textId="3F4A4882" w:rsidR="004D7D33" w:rsidRDefault="009D6D9E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Classes de Domínio.</w:t>
            </w:r>
          </w:p>
        </w:tc>
      </w:tr>
      <w:tr w:rsidR="004D7D33" w14:paraId="60012F8B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FD8F" w14:textId="6D7E8144" w:rsidR="004D7D33" w:rsidRDefault="009D6D9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1A3C" w14:textId="14D9A70A" w:rsidR="004D7D33" w:rsidRDefault="009D6D9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4DFB" w14:textId="35822A96" w:rsidR="004D7D33" w:rsidRPr="009D6D9E" w:rsidRDefault="009D6D9E" w:rsidP="009D6D9E">
            <w:pPr>
              <w:pStyle w:val="Pargrafoda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de Diagrama de Modelo Entidade-Relacionamento</w:t>
            </w:r>
          </w:p>
          <w:p w14:paraId="39247C63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B283" w14:textId="2CD64010" w:rsidR="004D7D33" w:rsidRDefault="009D6D9E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Modelo Entidade-Relacionamento</w:t>
            </w:r>
            <w:r w:rsidR="002060D2">
              <w:rPr>
                <w:rFonts w:ascii="Arial" w:hAnsi="Arial" w:cs="Arial"/>
              </w:rPr>
              <w:t>.</w:t>
            </w:r>
          </w:p>
        </w:tc>
      </w:tr>
      <w:tr w:rsidR="004D7D33" w14:paraId="7C7064D6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CD2D" w14:textId="5C5CB4F1" w:rsidR="004D7D33" w:rsidRDefault="009D6D9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FD7B" w14:textId="2B4B2879" w:rsidR="004D7D33" w:rsidRDefault="009D6D9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21F" w14:textId="7E76A26C" w:rsidR="004D7D33" w:rsidRPr="009D6D9E" w:rsidRDefault="009D6D9E" w:rsidP="009D6D9E">
            <w:pPr>
              <w:pStyle w:val="Pargrafoda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de Diagrama de Componentes</w:t>
            </w:r>
          </w:p>
          <w:p w14:paraId="2AE4B252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AC36" w14:textId="0A6DAEC4" w:rsidR="004D7D33" w:rsidRDefault="0049522A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Componentes</w:t>
            </w:r>
            <w:r w:rsidR="002060D2">
              <w:rPr>
                <w:rFonts w:ascii="Arial" w:hAnsi="Arial" w:cs="Arial"/>
              </w:rPr>
              <w:t>.</w:t>
            </w:r>
          </w:p>
        </w:tc>
      </w:tr>
      <w:tr w:rsidR="004D7D33" w14:paraId="7367085E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620B" w14:textId="4ADEAB93" w:rsidR="004D7D33" w:rsidRDefault="004952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4D62" w14:textId="3821297B" w:rsidR="004D7D33" w:rsidRDefault="004952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9F83" w14:textId="61246ECF" w:rsidR="004D7D33" w:rsidRPr="0049522A" w:rsidRDefault="0049522A" w:rsidP="0049522A">
            <w:pPr>
              <w:pStyle w:val="Pargrafoda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de Diagrama de Implantação</w:t>
            </w:r>
          </w:p>
          <w:p w14:paraId="4950489E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C20C" w14:textId="03EBDC43" w:rsidR="004D7D33" w:rsidRDefault="0049522A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Implantação</w:t>
            </w:r>
            <w:r w:rsidR="002060D2">
              <w:rPr>
                <w:rFonts w:ascii="Arial" w:hAnsi="Arial" w:cs="Arial"/>
              </w:rPr>
              <w:t>.</w:t>
            </w:r>
          </w:p>
        </w:tc>
      </w:tr>
      <w:tr w:rsidR="004D7D33" w14:paraId="35C9CBFB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FF53" w14:textId="205DDC5F" w:rsidR="004D7D33" w:rsidRDefault="004952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7F2B0" w14:textId="37958F19" w:rsidR="004D7D33" w:rsidRDefault="004952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96B1E">
              <w:rPr>
                <w:rFonts w:ascii="Arial" w:hAnsi="Arial" w:cs="Arial"/>
              </w:rPr>
              <w:t>5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141D" w14:textId="3468A35C" w:rsidR="004D7D33" w:rsidRPr="0049522A" w:rsidRDefault="0049522A" w:rsidP="0049522A">
            <w:pPr>
              <w:pStyle w:val="Pargrafoda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Plano de Testes</w:t>
            </w:r>
          </w:p>
          <w:p w14:paraId="018E9600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1C0C" w14:textId="3D3A62C4" w:rsidR="004D7D33" w:rsidRDefault="0049522A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Testes</w:t>
            </w:r>
            <w:r w:rsidR="002060D2">
              <w:rPr>
                <w:rFonts w:ascii="Arial" w:hAnsi="Arial" w:cs="Arial"/>
              </w:rPr>
              <w:t>.</w:t>
            </w:r>
          </w:p>
        </w:tc>
      </w:tr>
      <w:tr w:rsidR="004D7D33" w14:paraId="1D34AF18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3666" w14:textId="148D22F4" w:rsidR="004D7D33" w:rsidRDefault="000B18C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B535" w14:textId="75C47787" w:rsidR="004D7D33" w:rsidRDefault="000B18C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770B" w14:textId="5E2F93A2" w:rsidR="004D7D33" w:rsidRPr="000B18C4" w:rsidRDefault="000B18C4" w:rsidP="000B18C4">
            <w:pPr>
              <w:pStyle w:val="Pargrafoda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de Planilha de Estimativa de Pontos de Função.</w:t>
            </w:r>
          </w:p>
          <w:p w14:paraId="38018ABB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0871" w14:textId="1217FC65" w:rsidR="004D7D33" w:rsidRDefault="000B18C4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Estimativa de Pontos de Função</w:t>
            </w:r>
            <w:r w:rsidR="002060D2">
              <w:rPr>
                <w:rFonts w:ascii="Arial" w:hAnsi="Arial" w:cs="Arial"/>
              </w:rPr>
              <w:t>.</w:t>
            </w:r>
          </w:p>
        </w:tc>
      </w:tr>
      <w:tr w:rsidR="002060D2" w14:paraId="60B21335" w14:textId="77777777" w:rsidTr="00700D25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3FD6" w14:textId="77777777" w:rsidR="002060D2" w:rsidRDefault="002060D2" w:rsidP="00700D2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 / 10 / 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DF924" w14:textId="35D8D198" w:rsidR="002060D2" w:rsidRDefault="002060D2" w:rsidP="00700D2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 xml:space="preserve"> / 10 / 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B26B" w14:textId="77777777" w:rsidR="002060D2" w:rsidRPr="002060D2" w:rsidRDefault="002060D2" w:rsidP="00A403E9">
            <w:pPr>
              <w:pStyle w:val="Pargrafoda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Execução do Plano de Testes e correções de erros.</w:t>
            </w:r>
          </w:p>
          <w:p w14:paraId="6CC892A1" w14:textId="77777777" w:rsidR="002060D2" w:rsidRDefault="002060D2" w:rsidP="00700D25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0992" w14:textId="759B0C95" w:rsidR="002060D2" w:rsidRDefault="00B54FD0" w:rsidP="00700D25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Erros encontrados e corrigidos</w:t>
            </w:r>
            <w:r w:rsidR="002060D2">
              <w:rPr>
                <w:rFonts w:ascii="Arial" w:hAnsi="Arial" w:cs="Arial"/>
              </w:rPr>
              <w:t>.</w:t>
            </w:r>
          </w:p>
        </w:tc>
      </w:tr>
      <w:tr w:rsidR="004D7D33" w14:paraId="62338AF4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EF9C" w14:textId="4928B6FA" w:rsidR="004D7D33" w:rsidRDefault="002060D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10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D684" w14:textId="31C53E3E" w:rsidR="004D7D33" w:rsidRDefault="002060D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10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4B30" w14:textId="3EED3BEE" w:rsidR="004D7D33" w:rsidRPr="002060D2" w:rsidRDefault="002060D2" w:rsidP="00A403E9">
            <w:pPr>
              <w:pStyle w:val="Pargrafoda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Execução do Plano de Testes e para verificação das correções.</w:t>
            </w:r>
          </w:p>
          <w:p w14:paraId="7AF043FB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E253" w14:textId="3193E72A" w:rsidR="004D7D33" w:rsidRDefault="002060D2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pronto para entrega.</w:t>
            </w:r>
          </w:p>
        </w:tc>
      </w:tr>
      <w:tr w:rsidR="004D7D33" w14:paraId="1E77C993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695C5" w14:textId="14C34880" w:rsidR="004D7D33" w:rsidRDefault="002060D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10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C8C51" w14:textId="429DD6A5" w:rsidR="004D7D33" w:rsidRDefault="002060D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10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F30A" w14:textId="42115FC4" w:rsidR="004D7D33" w:rsidRPr="002060D2" w:rsidRDefault="002060D2" w:rsidP="00A403E9">
            <w:pPr>
              <w:pStyle w:val="Pargrafoda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Preenchimento do </w:t>
            </w:r>
            <w:proofErr w:type="spellStart"/>
            <w:r>
              <w:rPr>
                <w:rFonts w:ascii="Arial" w:hAnsi="Arial" w:cs="Arial"/>
              </w:rPr>
              <w:t>Template</w:t>
            </w:r>
            <w:proofErr w:type="spellEnd"/>
            <w:r>
              <w:rPr>
                <w:rFonts w:ascii="Arial" w:hAnsi="Arial" w:cs="Arial"/>
              </w:rPr>
              <w:t xml:space="preserve"> do TCC e revisão de artefatos gerados.</w:t>
            </w:r>
          </w:p>
          <w:p w14:paraId="424BAAF6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185" w14:textId="49A2A63D" w:rsidR="004D7D33" w:rsidRDefault="002060D2">
            <w:pPr>
              <w:snapToGrid w:val="0"/>
              <w:ind w:right="7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Template</w:t>
            </w:r>
            <w:proofErr w:type="spellEnd"/>
            <w:r>
              <w:rPr>
                <w:rFonts w:ascii="Arial" w:hAnsi="Arial" w:cs="Arial"/>
              </w:rPr>
              <w:t xml:space="preserve"> preenchido e pequenos acertos em artefatos para ficarem aderentes a quaisquer alterações realizadas.</w:t>
            </w:r>
          </w:p>
        </w:tc>
      </w:tr>
      <w:tr w:rsidR="00A403E9" w14:paraId="67EBB440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309C" w14:textId="4144F908" w:rsidR="00A403E9" w:rsidRDefault="00A403E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/ 10 / 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9754" w14:textId="0E126D25" w:rsidR="00A403E9" w:rsidRDefault="00A403E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/ 10 / 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565F" w14:textId="6516B59E" w:rsidR="00A403E9" w:rsidRDefault="00A403E9" w:rsidP="00A403E9">
            <w:pPr>
              <w:pStyle w:val="Pargrafoda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dos artefatos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40B8" w14:textId="440BBC25" w:rsidR="00A403E9" w:rsidRDefault="00A403E9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 Revisado.</w:t>
            </w:r>
          </w:p>
        </w:tc>
      </w:tr>
      <w:tr w:rsidR="004D7D33" w14:paraId="698C2103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CC26C" w14:textId="5CC009BE" w:rsidR="004D7D33" w:rsidRDefault="002060D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10</w:t>
            </w:r>
            <w:r w:rsidR="004D7D3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A803" w14:textId="1F03AEE9" w:rsidR="004D7D33" w:rsidRDefault="00A403E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/ 10 / 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61D2" w14:textId="62D73549" w:rsidR="004D7D33" w:rsidRPr="00A403E9" w:rsidRDefault="00B54FD0" w:rsidP="00A403E9">
            <w:pPr>
              <w:pStyle w:val="Pargrafoda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A403E9">
              <w:rPr>
                <w:rFonts w:ascii="Arial" w:hAnsi="Arial" w:cs="Arial"/>
              </w:rPr>
              <w:t>Entrega do TCC</w:t>
            </w:r>
          </w:p>
          <w:p w14:paraId="351A69F7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F6CE" w14:textId="4D904CE0" w:rsidR="004D7D33" w:rsidRDefault="00B54FD0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todos os artefatos gerados.</w:t>
            </w:r>
          </w:p>
        </w:tc>
      </w:tr>
    </w:tbl>
    <w:p w14:paraId="5F98289E" w14:textId="77777777" w:rsidR="000D77FF" w:rsidRPr="00577606" w:rsidRDefault="000D77FF" w:rsidP="000D77FF">
      <w:pPr>
        <w:pStyle w:val="Ttulo2"/>
        <w:jc w:val="both"/>
        <w:rPr>
          <w:rFonts w:ascii="Times New Roman" w:hAnsi="Times New Roman"/>
        </w:rPr>
      </w:pPr>
      <w:bookmarkStart w:id="12" w:name="_GoBack"/>
      <w:bookmarkEnd w:id="12"/>
      <w:r>
        <w:rPr>
          <w:rFonts w:ascii="Times New Roman" w:hAnsi="Times New Roman"/>
        </w:rPr>
        <w:br w:type="page"/>
      </w:r>
      <w:bookmarkStart w:id="13" w:name="_Toc22466926"/>
      <w:r>
        <w:rPr>
          <w:rFonts w:ascii="Times New Roman" w:hAnsi="Times New Roman"/>
        </w:rPr>
        <w:lastRenderedPageBreak/>
        <w:t>Diagrama de casos de uso</w:t>
      </w:r>
      <w:bookmarkEnd w:id="13"/>
    </w:p>
    <w:p w14:paraId="6B5B10F5" w14:textId="0A63FC5D" w:rsidR="000D77FF" w:rsidRPr="000D77FF" w:rsidRDefault="004C06F4" w:rsidP="000D77FF">
      <w:pPr>
        <w:pStyle w:val="Corpodetexto"/>
      </w:pPr>
      <w:r>
        <w:rPr>
          <w:noProof/>
        </w:rPr>
        <w:drawing>
          <wp:inline distT="0" distB="0" distL="0" distR="0" wp14:anchorId="38D53747" wp14:editId="55FBBE7B">
            <wp:extent cx="5280025" cy="2618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019D" w14:textId="77777777" w:rsidR="00065A76" w:rsidRPr="00577606" w:rsidRDefault="006512A0" w:rsidP="00523684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14" w:name="_Toc22466927"/>
      <w:r>
        <w:rPr>
          <w:rFonts w:ascii="Times New Roman" w:hAnsi="Times New Roman"/>
        </w:rPr>
        <w:lastRenderedPageBreak/>
        <w:t>Especificação de requisitos de interface</w:t>
      </w:r>
      <w:bookmarkEnd w:id="14"/>
    </w:p>
    <w:p w14:paraId="5F3DBFF8" w14:textId="6DB2E7DC" w:rsidR="00065A76" w:rsidRPr="00577606" w:rsidRDefault="00065A76" w:rsidP="00523684">
      <w:pPr>
        <w:pStyle w:val="Ttulo3"/>
        <w:jc w:val="both"/>
      </w:pPr>
      <w:bookmarkStart w:id="15" w:name="_Toc22466928"/>
      <w:r w:rsidRPr="00577606">
        <w:t xml:space="preserve">Interface de usuário </w:t>
      </w:r>
      <w:r w:rsidR="004C06F4">
        <w:t>Gerenciar Alunos</w:t>
      </w:r>
      <w:bookmarkEnd w:id="15"/>
    </w:p>
    <w:p w14:paraId="5EFA886D" w14:textId="77777777" w:rsidR="00065A76" w:rsidRPr="00577606" w:rsidRDefault="00065A76" w:rsidP="00523684">
      <w:pPr>
        <w:pStyle w:val="Ttulo4"/>
        <w:jc w:val="both"/>
      </w:pPr>
      <w:bookmarkStart w:id="16" w:name="_Toc22466929"/>
      <w:r w:rsidRPr="00577606">
        <w:t>Leiaute sugerido</w:t>
      </w:r>
      <w:bookmarkEnd w:id="16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065A76" w:rsidRPr="00577606" w14:paraId="4AB1B6A7" w14:textId="77777777">
        <w:trPr>
          <w:trHeight w:val="645"/>
        </w:trPr>
        <w:tc>
          <w:tcPr>
            <w:tcW w:w="9284" w:type="dxa"/>
          </w:tcPr>
          <w:p w14:paraId="4C5096B0" w14:textId="7E20C4A2" w:rsidR="00065A76" w:rsidRPr="00577606" w:rsidRDefault="004C06F4" w:rsidP="00523684">
            <w:pPr>
              <w:pStyle w:val="Tabela"/>
              <w:jc w:val="both"/>
            </w:pPr>
            <w:r>
              <w:rPr>
                <w:noProof/>
              </w:rPr>
              <w:drawing>
                <wp:inline distT="0" distB="0" distL="0" distR="0" wp14:anchorId="4A2481A6" wp14:editId="294EDB06">
                  <wp:extent cx="5806440" cy="3209925"/>
                  <wp:effectExtent l="0" t="0" r="381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900E8" w14:textId="77777777" w:rsidR="00044A58" w:rsidRPr="00577606" w:rsidRDefault="00044A58" w:rsidP="00523684">
      <w:pPr>
        <w:pStyle w:val="Corpodetexto"/>
        <w:jc w:val="both"/>
      </w:pPr>
    </w:p>
    <w:p w14:paraId="3A648EC3" w14:textId="77777777" w:rsidR="00065A76" w:rsidRPr="00577606" w:rsidRDefault="00065A76" w:rsidP="00523684">
      <w:pPr>
        <w:pStyle w:val="Ttulo4"/>
        <w:jc w:val="both"/>
      </w:pPr>
      <w:bookmarkStart w:id="17" w:name="_Toc22466930"/>
      <w:r w:rsidRPr="00577606">
        <w:t>Campos</w:t>
      </w:r>
      <w:bookmarkEnd w:id="17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065A76" w:rsidRPr="00577606" w14:paraId="441F595E" w14:textId="77777777">
        <w:trPr>
          <w:cantSplit/>
          <w:trHeight w:val="134"/>
        </w:trPr>
        <w:tc>
          <w:tcPr>
            <w:tcW w:w="1063" w:type="dxa"/>
          </w:tcPr>
          <w:p w14:paraId="3EC59772" w14:textId="77777777" w:rsidR="00065A76" w:rsidRPr="00577606" w:rsidRDefault="00065A76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14:paraId="3D4FCAA1" w14:textId="77777777" w:rsidR="00065A76" w:rsidRPr="00577606" w:rsidRDefault="00065A76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14:paraId="391D50A4" w14:textId="77777777" w:rsidR="00065A76" w:rsidRPr="00577606" w:rsidRDefault="00065A76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14:paraId="34AB685D" w14:textId="77777777" w:rsidR="00065A76" w:rsidRPr="00577606" w:rsidRDefault="00065A76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14:paraId="2ECF87E3" w14:textId="77777777" w:rsidR="00065A76" w:rsidRPr="00577606" w:rsidRDefault="00065A76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14:paraId="6A9CC99B" w14:textId="77777777" w:rsidR="00065A76" w:rsidRPr="00577606" w:rsidRDefault="00065A76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14:paraId="1BEF3DB7" w14:textId="77777777" w:rsidR="00065A76" w:rsidRPr="00577606" w:rsidRDefault="00065A76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065A76" w:rsidRPr="00577606" w14:paraId="7DCE3A82" w14:textId="77777777">
        <w:trPr>
          <w:cantSplit/>
        </w:trPr>
        <w:tc>
          <w:tcPr>
            <w:tcW w:w="1063" w:type="dxa"/>
          </w:tcPr>
          <w:p w14:paraId="01B4345C" w14:textId="77777777" w:rsidR="00065A76" w:rsidRPr="00577606" w:rsidRDefault="00065A76" w:rsidP="00523684">
            <w:pPr>
              <w:pStyle w:val="Tabela"/>
              <w:numPr>
                <w:ilvl w:val="0"/>
                <w:numId w:val="5"/>
              </w:numPr>
              <w:jc w:val="both"/>
            </w:pPr>
          </w:p>
        </w:tc>
        <w:tc>
          <w:tcPr>
            <w:tcW w:w="1427" w:type="dxa"/>
          </w:tcPr>
          <w:p w14:paraId="79494C4A" w14:textId="4FD5C812" w:rsidR="00065A76" w:rsidRPr="00577606" w:rsidRDefault="004C06F4" w:rsidP="00523684">
            <w:pPr>
              <w:pStyle w:val="Tabela"/>
              <w:jc w:val="both"/>
            </w:pPr>
            <w:r>
              <w:t>Nome</w:t>
            </w:r>
          </w:p>
        </w:tc>
        <w:tc>
          <w:tcPr>
            <w:tcW w:w="1315" w:type="dxa"/>
          </w:tcPr>
          <w:p w14:paraId="0C00ACCC" w14:textId="60097F84" w:rsidR="00065A76" w:rsidRPr="00577606" w:rsidRDefault="006F30AA" w:rsidP="00523684">
            <w:pPr>
              <w:pStyle w:val="Tabela"/>
              <w:jc w:val="both"/>
            </w:pPr>
            <w:r>
              <w:t>Nome do Aluno</w:t>
            </w:r>
          </w:p>
        </w:tc>
        <w:tc>
          <w:tcPr>
            <w:tcW w:w="1134" w:type="dxa"/>
          </w:tcPr>
          <w:p w14:paraId="10F1C689" w14:textId="402CAF2E" w:rsidR="00065A76" w:rsidRPr="00577606" w:rsidRDefault="006F30AA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265A20A1" w14:textId="3ADDBD51" w:rsidR="00065A76" w:rsidRPr="00577606" w:rsidRDefault="006F30AA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993" w:type="dxa"/>
          </w:tcPr>
          <w:p w14:paraId="6AA2966E" w14:textId="70309C67" w:rsidR="00065A76" w:rsidRPr="00577606" w:rsidRDefault="006F30AA" w:rsidP="00523684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7A71E0E9" w14:textId="1C73B744" w:rsidR="005C5584" w:rsidRPr="00577606" w:rsidRDefault="006F30AA" w:rsidP="00523684">
            <w:pPr>
              <w:pStyle w:val="Tabela"/>
              <w:jc w:val="both"/>
            </w:pPr>
            <w:r>
              <w:t>Não Editável</w:t>
            </w:r>
          </w:p>
        </w:tc>
      </w:tr>
      <w:tr w:rsidR="00065A76" w:rsidRPr="00577606" w14:paraId="37CEEEF5" w14:textId="77777777">
        <w:trPr>
          <w:cantSplit/>
        </w:trPr>
        <w:tc>
          <w:tcPr>
            <w:tcW w:w="1063" w:type="dxa"/>
          </w:tcPr>
          <w:p w14:paraId="6BA794C5" w14:textId="77777777" w:rsidR="00065A76" w:rsidRPr="00577606" w:rsidRDefault="00065A76" w:rsidP="00523684">
            <w:pPr>
              <w:pStyle w:val="Tabela"/>
              <w:numPr>
                <w:ilvl w:val="0"/>
                <w:numId w:val="5"/>
              </w:numPr>
              <w:jc w:val="both"/>
            </w:pPr>
          </w:p>
        </w:tc>
        <w:tc>
          <w:tcPr>
            <w:tcW w:w="1427" w:type="dxa"/>
          </w:tcPr>
          <w:p w14:paraId="17033A09" w14:textId="5214EEE7" w:rsidR="00065A76" w:rsidRPr="00577606" w:rsidRDefault="006F30AA" w:rsidP="00523684">
            <w:pPr>
              <w:pStyle w:val="Tabela"/>
              <w:jc w:val="both"/>
            </w:pPr>
            <w:r>
              <w:t>CPF</w:t>
            </w:r>
          </w:p>
        </w:tc>
        <w:tc>
          <w:tcPr>
            <w:tcW w:w="1315" w:type="dxa"/>
          </w:tcPr>
          <w:p w14:paraId="71D63778" w14:textId="43C2C693" w:rsidR="00065A76" w:rsidRPr="00577606" w:rsidRDefault="006F30AA" w:rsidP="00523684">
            <w:pPr>
              <w:pStyle w:val="Tabela"/>
              <w:jc w:val="both"/>
            </w:pPr>
            <w:r>
              <w:t>CPF do aluno</w:t>
            </w:r>
          </w:p>
        </w:tc>
        <w:tc>
          <w:tcPr>
            <w:tcW w:w="1134" w:type="dxa"/>
          </w:tcPr>
          <w:p w14:paraId="421AEC62" w14:textId="0D495EAA" w:rsidR="00065A76" w:rsidRPr="00577606" w:rsidRDefault="006F30AA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1DEB33C3" w14:textId="169A7943" w:rsidR="00065A76" w:rsidRPr="00577606" w:rsidRDefault="006F30AA" w:rsidP="00523684">
            <w:pPr>
              <w:pStyle w:val="Tabela"/>
              <w:jc w:val="both"/>
            </w:pPr>
            <w:r>
              <w:t>DDD.DDD.DDD-DD</w:t>
            </w:r>
          </w:p>
        </w:tc>
        <w:tc>
          <w:tcPr>
            <w:tcW w:w="993" w:type="dxa"/>
          </w:tcPr>
          <w:p w14:paraId="632D703E" w14:textId="4190247D" w:rsidR="00065A76" w:rsidRPr="00577606" w:rsidRDefault="006F30AA" w:rsidP="00523684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6137E166" w14:textId="0C95D52B" w:rsidR="00065A76" w:rsidRPr="00577606" w:rsidRDefault="006F30AA" w:rsidP="00523684">
            <w:pPr>
              <w:pStyle w:val="Tabela"/>
              <w:jc w:val="both"/>
            </w:pPr>
            <w:r>
              <w:t>Não Editável</w:t>
            </w:r>
          </w:p>
        </w:tc>
      </w:tr>
      <w:tr w:rsidR="00065A76" w:rsidRPr="00577606" w14:paraId="4D3D102D" w14:textId="77777777">
        <w:trPr>
          <w:cantSplit/>
        </w:trPr>
        <w:tc>
          <w:tcPr>
            <w:tcW w:w="1063" w:type="dxa"/>
          </w:tcPr>
          <w:p w14:paraId="18B1EBDF" w14:textId="77777777" w:rsidR="00065A76" w:rsidRPr="00577606" w:rsidRDefault="00065A76" w:rsidP="00523684">
            <w:pPr>
              <w:pStyle w:val="Tabela"/>
              <w:numPr>
                <w:ilvl w:val="0"/>
                <w:numId w:val="5"/>
              </w:numPr>
              <w:jc w:val="both"/>
            </w:pPr>
          </w:p>
        </w:tc>
        <w:tc>
          <w:tcPr>
            <w:tcW w:w="1427" w:type="dxa"/>
          </w:tcPr>
          <w:p w14:paraId="7CB28CB2" w14:textId="7EAA237B" w:rsidR="00065A76" w:rsidRPr="00577606" w:rsidRDefault="006F30AA" w:rsidP="00523684">
            <w:pPr>
              <w:pStyle w:val="Tabela"/>
              <w:jc w:val="both"/>
            </w:pPr>
            <w:r>
              <w:t>RG</w:t>
            </w:r>
          </w:p>
        </w:tc>
        <w:tc>
          <w:tcPr>
            <w:tcW w:w="1315" w:type="dxa"/>
          </w:tcPr>
          <w:p w14:paraId="68CC7BD4" w14:textId="71826FF6" w:rsidR="00065A76" w:rsidRPr="00577606" w:rsidRDefault="006F30AA" w:rsidP="00523684">
            <w:pPr>
              <w:pStyle w:val="Tabela"/>
              <w:jc w:val="both"/>
            </w:pPr>
            <w:r>
              <w:t>RG do aluno</w:t>
            </w:r>
          </w:p>
        </w:tc>
        <w:tc>
          <w:tcPr>
            <w:tcW w:w="1134" w:type="dxa"/>
          </w:tcPr>
          <w:p w14:paraId="07B754E7" w14:textId="52C16943" w:rsidR="00065A76" w:rsidRPr="00577606" w:rsidRDefault="006F30AA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1F40D013" w14:textId="67B4A9C9" w:rsidR="00065A76" w:rsidRPr="00577606" w:rsidRDefault="006F30AA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993" w:type="dxa"/>
          </w:tcPr>
          <w:p w14:paraId="147B3E8C" w14:textId="624C3B35" w:rsidR="00065A76" w:rsidRPr="00577606" w:rsidRDefault="006F30AA" w:rsidP="00523684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571B4BF0" w14:textId="6B1F7AA1" w:rsidR="00065A76" w:rsidRPr="00577606" w:rsidRDefault="006F30AA" w:rsidP="00523684">
            <w:pPr>
              <w:pStyle w:val="Tabela"/>
              <w:jc w:val="both"/>
            </w:pPr>
            <w:r>
              <w:t>Não Editável</w:t>
            </w:r>
          </w:p>
        </w:tc>
      </w:tr>
      <w:tr w:rsidR="00065A76" w:rsidRPr="00577606" w14:paraId="23236C4C" w14:textId="77777777">
        <w:trPr>
          <w:cantSplit/>
        </w:trPr>
        <w:tc>
          <w:tcPr>
            <w:tcW w:w="1063" w:type="dxa"/>
          </w:tcPr>
          <w:p w14:paraId="3AA26DF5" w14:textId="77777777" w:rsidR="00065A76" w:rsidRPr="00577606" w:rsidRDefault="00065A76" w:rsidP="00523684">
            <w:pPr>
              <w:pStyle w:val="Tabela"/>
              <w:numPr>
                <w:ilvl w:val="0"/>
                <w:numId w:val="5"/>
              </w:numPr>
              <w:jc w:val="both"/>
            </w:pPr>
          </w:p>
        </w:tc>
        <w:tc>
          <w:tcPr>
            <w:tcW w:w="1427" w:type="dxa"/>
          </w:tcPr>
          <w:p w14:paraId="04612128" w14:textId="47AA791B" w:rsidR="00065A76" w:rsidRPr="00577606" w:rsidRDefault="006F30AA" w:rsidP="00523684">
            <w:pPr>
              <w:pStyle w:val="Tabela"/>
              <w:jc w:val="both"/>
            </w:pPr>
            <w:r>
              <w:t>Telefone</w:t>
            </w:r>
          </w:p>
        </w:tc>
        <w:tc>
          <w:tcPr>
            <w:tcW w:w="1315" w:type="dxa"/>
          </w:tcPr>
          <w:p w14:paraId="1D41A425" w14:textId="00917458" w:rsidR="00065A76" w:rsidRPr="00577606" w:rsidRDefault="006F30AA" w:rsidP="00523684">
            <w:pPr>
              <w:pStyle w:val="Tabela"/>
              <w:jc w:val="both"/>
            </w:pPr>
            <w:r>
              <w:t>Telefone do aluno</w:t>
            </w:r>
          </w:p>
        </w:tc>
        <w:tc>
          <w:tcPr>
            <w:tcW w:w="1134" w:type="dxa"/>
          </w:tcPr>
          <w:p w14:paraId="7A42E426" w14:textId="60F01072" w:rsidR="00065A76" w:rsidRPr="00577606" w:rsidRDefault="006F30AA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7337754C" w14:textId="32E27074" w:rsidR="00065A76" w:rsidRPr="00577606" w:rsidRDefault="006F30AA" w:rsidP="00523684">
            <w:pPr>
              <w:pStyle w:val="Tabela"/>
              <w:jc w:val="both"/>
            </w:pPr>
            <w:r>
              <w:t>(DD)DDDDX-DDDD</w:t>
            </w:r>
          </w:p>
        </w:tc>
        <w:tc>
          <w:tcPr>
            <w:tcW w:w="993" w:type="dxa"/>
          </w:tcPr>
          <w:p w14:paraId="319BC93D" w14:textId="63ED1A13" w:rsidR="00065A76" w:rsidRPr="00577606" w:rsidRDefault="006F30AA" w:rsidP="00523684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408400E7" w14:textId="31B0728B" w:rsidR="00065A76" w:rsidRPr="00577606" w:rsidRDefault="006F30AA" w:rsidP="00523684">
            <w:pPr>
              <w:pStyle w:val="Tabela"/>
              <w:jc w:val="both"/>
            </w:pPr>
            <w:r>
              <w:t>Não Editável</w:t>
            </w:r>
          </w:p>
        </w:tc>
      </w:tr>
      <w:tr w:rsidR="00065A76" w:rsidRPr="00577606" w14:paraId="05516E5E" w14:textId="77777777">
        <w:trPr>
          <w:cantSplit/>
        </w:trPr>
        <w:tc>
          <w:tcPr>
            <w:tcW w:w="1063" w:type="dxa"/>
          </w:tcPr>
          <w:p w14:paraId="20FE52F0" w14:textId="77777777" w:rsidR="00065A76" w:rsidRPr="00577606" w:rsidRDefault="00065A76" w:rsidP="00523684">
            <w:pPr>
              <w:pStyle w:val="Tabela"/>
              <w:numPr>
                <w:ilvl w:val="0"/>
                <w:numId w:val="5"/>
              </w:numPr>
              <w:jc w:val="both"/>
            </w:pPr>
          </w:p>
        </w:tc>
        <w:tc>
          <w:tcPr>
            <w:tcW w:w="1427" w:type="dxa"/>
          </w:tcPr>
          <w:p w14:paraId="57C084EC" w14:textId="7A3E6F6C" w:rsidR="00065A76" w:rsidRPr="00577606" w:rsidRDefault="006F30AA" w:rsidP="00523684">
            <w:pPr>
              <w:pStyle w:val="Tabela"/>
              <w:jc w:val="both"/>
            </w:pPr>
            <w:r>
              <w:t>Endereço</w:t>
            </w:r>
          </w:p>
        </w:tc>
        <w:tc>
          <w:tcPr>
            <w:tcW w:w="1315" w:type="dxa"/>
          </w:tcPr>
          <w:p w14:paraId="0FB8335F" w14:textId="53AE869B" w:rsidR="00065A76" w:rsidRPr="00577606" w:rsidRDefault="006F30AA" w:rsidP="00523684">
            <w:pPr>
              <w:pStyle w:val="Tabela"/>
              <w:jc w:val="both"/>
            </w:pPr>
            <w:r>
              <w:t>Endereço residencial do aluno</w:t>
            </w:r>
          </w:p>
        </w:tc>
        <w:tc>
          <w:tcPr>
            <w:tcW w:w="1134" w:type="dxa"/>
          </w:tcPr>
          <w:p w14:paraId="28976AA0" w14:textId="74B3CED6" w:rsidR="00065A76" w:rsidRPr="00577606" w:rsidRDefault="006F30AA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53E24EEB" w14:textId="18E26A4D" w:rsidR="00065A76" w:rsidRPr="00577606" w:rsidRDefault="006F30AA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993" w:type="dxa"/>
          </w:tcPr>
          <w:p w14:paraId="2BFA828F" w14:textId="18C37BC2" w:rsidR="00065A76" w:rsidRPr="00577606" w:rsidRDefault="006F30AA" w:rsidP="00523684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446F8516" w14:textId="5927024E" w:rsidR="005C5584" w:rsidRPr="00577606" w:rsidRDefault="006F30AA" w:rsidP="00523684">
            <w:pPr>
              <w:pStyle w:val="Tabela"/>
              <w:jc w:val="both"/>
            </w:pPr>
            <w:r>
              <w:t>Não Editável</w:t>
            </w:r>
          </w:p>
        </w:tc>
      </w:tr>
      <w:tr w:rsidR="00E20D5B" w:rsidRPr="00577606" w14:paraId="5C95E038" w14:textId="77777777">
        <w:trPr>
          <w:cantSplit/>
        </w:trPr>
        <w:tc>
          <w:tcPr>
            <w:tcW w:w="1063" w:type="dxa"/>
          </w:tcPr>
          <w:p w14:paraId="2003C9AB" w14:textId="77777777" w:rsidR="00E20D5B" w:rsidRPr="00577606" w:rsidRDefault="00E20D5B" w:rsidP="00523684">
            <w:pPr>
              <w:pStyle w:val="Tabela"/>
              <w:numPr>
                <w:ilvl w:val="0"/>
                <w:numId w:val="5"/>
              </w:numPr>
              <w:jc w:val="both"/>
            </w:pPr>
          </w:p>
        </w:tc>
        <w:tc>
          <w:tcPr>
            <w:tcW w:w="1427" w:type="dxa"/>
          </w:tcPr>
          <w:p w14:paraId="4C5C5D77" w14:textId="3DDDDA06" w:rsidR="00E20D5B" w:rsidRPr="00577606" w:rsidRDefault="006F30AA" w:rsidP="00523684">
            <w:pPr>
              <w:pStyle w:val="Tabela"/>
              <w:jc w:val="both"/>
            </w:pPr>
            <w:r>
              <w:t>E-mail</w:t>
            </w:r>
          </w:p>
        </w:tc>
        <w:tc>
          <w:tcPr>
            <w:tcW w:w="1315" w:type="dxa"/>
          </w:tcPr>
          <w:p w14:paraId="0E7A8EDA" w14:textId="3BA19061" w:rsidR="00E20D5B" w:rsidRPr="00577606" w:rsidRDefault="006F30AA" w:rsidP="00523684">
            <w:pPr>
              <w:pStyle w:val="Tabela"/>
              <w:jc w:val="both"/>
            </w:pPr>
            <w:r>
              <w:t>E-mail do aluno</w:t>
            </w:r>
          </w:p>
        </w:tc>
        <w:tc>
          <w:tcPr>
            <w:tcW w:w="1134" w:type="dxa"/>
          </w:tcPr>
          <w:p w14:paraId="0EC6F4E6" w14:textId="3112D763" w:rsidR="00E20D5B" w:rsidRPr="00577606" w:rsidRDefault="006F30AA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01ADDBC6" w14:textId="00CD0A4B" w:rsidR="00E20D5B" w:rsidRPr="00577606" w:rsidRDefault="006F30AA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993" w:type="dxa"/>
          </w:tcPr>
          <w:p w14:paraId="05D4E199" w14:textId="2F5D986D" w:rsidR="00E20D5B" w:rsidRPr="00577606" w:rsidRDefault="006F30AA" w:rsidP="00523684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52DF5392" w14:textId="489052F0" w:rsidR="00E20D5B" w:rsidRPr="00577606" w:rsidRDefault="006F30AA" w:rsidP="00523684">
            <w:pPr>
              <w:pStyle w:val="Tabela"/>
              <w:jc w:val="both"/>
            </w:pPr>
            <w:r>
              <w:t>Não Editável</w:t>
            </w:r>
          </w:p>
        </w:tc>
      </w:tr>
    </w:tbl>
    <w:p w14:paraId="75A8B218" w14:textId="6C4851F6" w:rsidR="006512A0" w:rsidRDefault="006512A0" w:rsidP="00523684">
      <w:pPr>
        <w:pStyle w:val="Ttulo4"/>
        <w:numPr>
          <w:ilvl w:val="0"/>
          <w:numId w:val="0"/>
        </w:numPr>
        <w:ind w:left="567"/>
        <w:jc w:val="both"/>
      </w:pPr>
    </w:p>
    <w:p w14:paraId="2D7D4148" w14:textId="77777777" w:rsidR="00B47A59" w:rsidRPr="00B47A59" w:rsidRDefault="00B47A59" w:rsidP="00B47A59">
      <w:pPr>
        <w:pStyle w:val="Corpodetexto"/>
      </w:pPr>
    </w:p>
    <w:p w14:paraId="63C5331C" w14:textId="77777777" w:rsidR="00065A76" w:rsidRPr="00577606" w:rsidRDefault="00065A76" w:rsidP="00523684">
      <w:pPr>
        <w:pStyle w:val="Ttulo4"/>
        <w:jc w:val="both"/>
      </w:pPr>
      <w:bookmarkStart w:id="18" w:name="_Toc22466931"/>
      <w:r w:rsidRPr="00577606">
        <w:lastRenderedPageBreak/>
        <w:t>Comandos</w:t>
      </w:r>
      <w:bookmarkEnd w:id="18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065A76" w:rsidRPr="00577606" w14:paraId="5441F41A" w14:textId="77777777">
        <w:trPr>
          <w:cantSplit/>
        </w:trPr>
        <w:tc>
          <w:tcPr>
            <w:tcW w:w="1063" w:type="dxa"/>
          </w:tcPr>
          <w:p w14:paraId="1F46A4B2" w14:textId="77777777" w:rsidR="00065A76" w:rsidRPr="00577606" w:rsidRDefault="00065A76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14:paraId="74290D3D" w14:textId="77777777" w:rsidR="00065A76" w:rsidRPr="00577606" w:rsidRDefault="00065A76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14:paraId="65EDCF6C" w14:textId="77777777" w:rsidR="00065A76" w:rsidRPr="00577606" w:rsidRDefault="00065A76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14:paraId="6F3B6295" w14:textId="77777777" w:rsidR="00065A76" w:rsidRPr="00577606" w:rsidRDefault="00065A76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EA7AD4" w:rsidRPr="00577606" w14:paraId="24ABF1B5" w14:textId="77777777">
        <w:trPr>
          <w:cantSplit/>
        </w:trPr>
        <w:tc>
          <w:tcPr>
            <w:tcW w:w="1063" w:type="dxa"/>
          </w:tcPr>
          <w:p w14:paraId="013E5A99" w14:textId="77777777" w:rsidR="00EA7AD4" w:rsidRPr="00577606" w:rsidRDefault="00EA7AD4" w:rsidP="00523684">
            <w:pPr>
              <w:pStyle w:val="Tabela"/>
              <w:numPr>
                <w:ilvl w:val="0"/>
                <w:numId w:val="6"/>
              </w:numPr>
              <w:jc w:val="both"/>
            </w:pPr>
          </w:p>
        </w:tc>
        <w:tc>
          <w:tcPr>
            <w:tcW w:w="1559" w:type="dxa"/>
          </w:tcPr>
          <w:p w14:paraId="50264831" w14:textId="288A5D1A" w:rsidR="00EA7AD4" w:rsidRPr="00577606" w:rsidRDefault="006F30AA" w:rsidP="00523684">
            <w:pPr>
              <w:pStyle w:val="Tabela"/>
              <w:jc w:val="both"/>
            </w:pPr>
            <w:r>
              <w:t>Adicionar</w:t>
            </w:r>
          </w:p>
        </w:tc>
        <w:tc>
          <w:tcPr>
            <w:tcW w:w="4111" w:type="dxa"/>
          </w:tcPr>
          <w:p w14:paraId="67AC6ADF" w14:textId="1D6D36BA" w:rsidR="00EA7AD4" w:rsidRPr="00577606" w:rsidRDefault="006F30AA" w:rsidP="00523684">
            <w:pPr>
              <w:pStyle w:val="Tabela"/>
              <w:jc w:val="both"/>
            </w:pPr>
            <w:r>
              <w:t xml:space="preserve">Aciona a interface Tela de Cadastro de </w:t>
            </w:r>
            <w:r w:rsidR="008C3396">
              <w:t>Aluno.</w:t>
            </w:r>
          </w:p>
        </w:tc>
        <w:tc>
          <w:tcPr>
            <w:tcW w:w="2457" w:type="dxa"/>
          </w:tcPr>
          <w:p w14:paraId="5C8CE7F8" w14:textId="0877C546" w:rsidR="00EA7AD4" w:rsidRPr="00577606" w:rsidRDefault="008C3396" w:rsidP="00523684">
            <w:pPr>
              <w:pStyle w:val="Tabela"/>
              <w:jc w:val="both"/>
            </w:pPr>
            <w:r>
              <w:t>Sempre habilitado.</w:t>
            </w:r>
          </w:p>
        </w:tc>
      </w:tr>
      <w:tr w:rsidR="00EA7AD4" w:rsidRPr="00577606" w14:paraId="7CC90B87" w14:textId="77777777">
        <w:trPr>
          <w:cantSplit/>
        </w:trPr>
        <w:tc>
          <w:tcPr>
            <w:tcW w:w="1063" w:type="dxa"/>
          </w:tcPr>
          <w:p w14:paraId="736473B5" w14:textId="77777777" w:rsidR="00EA7AD4" w:rsidRPr="00577606" w:rsidRDefault="00EA7AD4" w:rsidP="00523684">
            <w:pPr>
              <w:pStyle w:val="Tabela"/>
              <w:numPr>
                <w:ilvl w:val="0"/>
                <w:numId w:val="6"/>
              </w:numPr>
              <w:jc w:val="both"/>
            </w:pPr>
          </w:p>
        </w:tc>
        <w:tc>
          <w:tcPr>
            <w:tcW w:w="1559" w:type="dxa"/>
          </w:tcPr>
          <w:p w14:paraId="6FB7E77A" w14:textId="1773A53D" w:rsidR="00EA7AD4" w:rsidRPr="00577606" w:rsidRDefault="006F30AA" w:rsidP="00523684">
            <w:pPr>
              <w:pStyle w:val="Tabela"/>
              <w:jc w:val="both"/>
            </w:pPr>
            <w:r>
              <w:t>Editar</w:t>
            </w:r>
          </w:p>
        </w:tc>
        <w:tc>
          <w:tcPr>
            <w:tcW w:w="4111" w:type="dxa"/>
          </w:tcPr>
          <w:p w14:paraId="7D3835EB" w14:textId="01D95251" w:rsidR="00EA7AD4" w:rsidRPr="00577606" w:rsidRDefault="008C3396" w:rsidP="00523684">
            <w:pPr>
              <w:pStyle w:val="Tabela"/>
              <w:jc w:val="both"/>
            </w:pPr>
            <w:r>
              <w:t>Aciona a interface Tela de Edição de Dados de Aluno Cadastrado.</w:t>
            </w:r>
          </w:p>
        </w:tc>
        <w:tc>
          <w:tcPr>
            <w:tcW w:w="2457" w:type="dxa"/>
          </w:tcPr>
          <w:p w14:paraId="70796949" w14:textId="0B8A53C5" w:rsidR="00EA7AD4" w:rsidRPr="00577606" w:rsidRDefault="008C3396" w:rsidP="00523684">
            <w:pPr>
              <w:pStyle w:val="Tabela"/>
              <w:jc w:val="both"/>
            </w:pPr>
            <w:r>
              <w:t>Visível para cada aluno que pode ser editado.</w:t>
            </w:r>
          </w:p>
        </w:tc>
      </w:tr>
      <w:tr w:rsidR="00EA7AD4" w:rsidRPr="00577606" w14:paraId="5FD09512" w14:textId="77777777">
        <w:trPr>
          <w:cantSplit/>
        </w:trPr>
        <w:tc>
          <w:tcPr>
            <w:tcW w:w="1063" w:type="dxa"/>
          </w:tcPr>
          <w:p w14:paraId="47CC3D8B" w14:textId="77777777" w:rsidR="00EA7AD4" w:rsidRPr="00577606" w:rsidRDefault="00EA7AD4" w:rsidP="00523684">
            <w:pPr>
              <w:pStyle w:val="Tabela"/>
              <w:numPr>
                <w:ilvl w:val="0"/>
                <w:numId w:val="6"/>
              </w:numPr>
              <w:jc w:val="both"/>
            </w:pPr>
          </w:p>
        </w:tc>
        <w:tc>
          <w:tcPr>
            <w:tcW w:w="1559" w:type="dxa"/>
          </w:tcPr>
          <w:p w14:paraId="0161CEF3" w14:textId="22691BE8" w:rsidR="00EA7AD4" w:rsidRPr="00577606" w:rsidRDefault="006F30AA" w:rsidP="00523684">
            <w:pPr>
              <w:pStyle w:val="Tabela"/>
              <w:jc w:val="both"/>
            </w:pPr>
            <w:r>
              <w:t>Excluir</w:t>
            </w:r>
          </w:p>
        </w:tc>
        <w:tc>
          <w:tcPr>
            <w:tcW w:w="4111" w:type="dxa"/>
          </w:tcPr>
          <w:p w14:paraId="204CDE67" w14:textId="4FDC1383" w:rsidR="00EA7AD4" w:rsidRPr="00577606" w:rsidRDefault="008C3396" w:rsidP="00523684">
            <w:pPr>
              <w:pStyle w:val="Tabela"/>
              <w:jc w:val="both"/>
            </w:pPr>
            <w:r>
              <w:t>Solicita a exclusão de um aluno.</w:t>
            </w:r>
          </w:p>
        </w:tc>
        <w:tc>
          <w:tcPr>
            <w:tcW w:w="2457" w:type="dxa"/>
          </w:tcPr>
          <w:p w14:paraId="3FFCC9A5" w14:textId="29DB3D3D" w:rsidR="00EA7AD4" w:rsidRPr="00577606" w:rsidRDefault="008C3396" w:rsidP="00523684">
            <w:pPr>
              <w:pStyle w:val="Tabela"/>
              <w:jc w:val="both"/>
            </w:pPr>
            <w:r>
              <w:t>Visível para cada aluno que pode ser excluído.</w:t>
            </w:r>
          </w:p>
        </w:tc>
      </w:tr>
      <w:tr w:rsidR="00E31ADC" w:rsidRPr="00577606" w14:paraId="5E85EA9B" w14:textId="77777777">
        <w:trPr>
          <w:cantSplit/>
        </w:trPr>
        <w:tc>
          <w:tcPr>
            <w:tcW w:w="1063" w:type="dxa"/>
          </w:tcPr>
          <w:p w14:paraId="5FF3B8B1" w14:textId="77777777" w:rsidR="00E31ADC" w:rsidRPr="00577606" w:rsidRDefault="00E31ADC" w:rsidP="00523684">
            <w:pPr>
              <w:pStyle w:val="Tabela"/>
              <w:numPr>
                <w:ilvl w:val="0"/>
                <w:numId w:val="6"/>
              </w:numPr>
              <w:jc w:val="both"/>
            </w:pPr>
          </w:p>
        </w:tc>
        <w:tc>
          <w:tcPr>
            <w:tcW w:w="1559" w:type="dxa"/>
          </w:tcPr>
          <w:p w14:paraId="24014062" w14:textId="2B88482D" w:rsidR="00E31ADC" w:rsidRPr="00577606" w:rsidRDefault="006F30AA" w:rsidP="00523684">
            <w:pPr>
              <w:pStyle w:val="Tabela"/>
              <w:jc w:val="both"/>
            </w:pPr>
            <w:r>
              <w:t>Pagamentos</w:t>
            </w:r>
          </w:p>
        </w:tc>
        <w:tc>
          <w:tcPr>
            <w:tcW w:w="4111" w:type="dxa"/>
          </w:tcPr>
          <w:p w14:paraId="5F0FC086" w14:textId="4A4E2FA9" w:rsidR="00E31ADC" w:rsidRPr="00577606" w:rsidRDefault="008C3396" w:rsidP="00523684">
            <w:pPr>
              <w:pStyle w:val="Tabela"/>
              <w:jc w:val="both"/>
            </w:pPr>
            <w:r>
              <w:t>Aciona a interface Tela de Inclusão/Alteração de Pagamento/Férias.</w:t>
            </w:r>
          </w:p>
        </w:tc>
        <w:tc>
          <w:tcPr>
            <w:tcW w:w="2457" w:type="dxa"/>
          </w:tcPr>
          <w:p w14:paraId="7A59B51C" w14:textId="2392DB10" w:rsidR="00E31ADC" w:rsidRPr="00577606" w:rsidRDefault="008C3396" w:rsidP="00523684">
            <w:pPr>
              <w:pStyle w:val="Tabela"/>
              <w:jc w:val="both"/>
            </w:pPr>
            <w:r>
              <w:t>Visível para cada aluno cadastrado.</w:t>
            </w:r>
          </w:p>
        </w:tc>
      </w:tr>
      <w:tr w:rsidR="006F30AA" w:rsidRPr="00577606" w14:paraId="570B8A72" w14:textId="77777777">
        <w:trPr>
          <w:cantSplit/>
        </w:trPr>
        <w:tc>
          <w:tcPr>
            <w:tcW w:w="1063" w:type="dxa"/>
          </w:tcPr>
          <w:p w14:paraId="15B5A0D3" w14:textId="77777777" w:rsidR="006F30AA" w:rsidRPr="00577606" w:rsidRDefault="006F30AA" w:rsidP="00523684">
            <w:pPr>
              <w:pStyle w:val="Tabela"/>
              <w:numPr>
                <w:ilvl w:val="0"/>
                <w:numId w:val="6"/>
              </w:numPr>
              <w:jc w:val="both"/>
            </w:pPr>
          </w:p>
        </w:tc>
        <w:tc>
          <w:tcPr>
            <w:tcW w:w="1559" w:type="dxa"/>
          </w:tcPr>
          <w:p w14:paraId="73E78276" w14:textId="4E586078" w:rsidR="006F30AA" w:rsidRPr="00577606" w:rsidRDefault="006F30AA" w:rsidP="00523684">
            <w:pPr>
              <w:pStyle w:val="Tabela"/>
              <w:jc w:val="both"/>
            </w:pPr>
            <w:r>
              <w:t>Pesquisar</w:t>
            </w:r>
          </w:p>
        </w:tc>
        <w:tc>
          <w:tcPr>
            <w:tcW w:w="4111" w:type="dxa"/>
          </w:tcPr>
          <w:p w14:paraId="1384D178" w14:textId="51926079" w:rsidR="006F30AA" w:rsidRPr="00577606" w:rsidRDefault="008C3396" w:rsidP="00523684">
            <w:pPr>
              <w:pStyle w:val="Tabela"/>
              <w:jc w:val="both"/>
            </w:pPr>
            <w:r>
              <w:t>Filtra os clientes existentes na tabela.</w:t>
            </w:r>
          </w:p>
        </w:tc>
        <w:tc>
          <w:tcPr>
            <w:tcW w:w="2457" w:type="dxa"/>
          </w:tcPr>
          <w:p w14:paraId="6964B1F2" w14:textId="3419C44D" w:rsidR="006F30AA" w:rsidRPr="00577606" w:rsidRDefault="008C3396" w:rsidP="00523684">
            <w:pPr>
              <w:pStyle w:val="Tabela"/>
              <w:jc w:val="both"/>
            </w:pPr>
            <w:r>
              <w:t>Sempre habilitado.</w:t>
            </w:r>
          </w:p>
        </w:tc>
      </w:tr>
      <w:tr w:rsidR="006F30AA" w:rsidRPr="00577606" w14:paraId="57C84442" w14:textId="77777777">
        <w:trPr>
          <w:cantSplit/>
        </w:trPr>
        <w:tc>
          <w:tcPr>
            <w:tcW w:w="1063" w:type="dxa"/>
          </w:tcPr>
          <w:p w14:paraId="7196EA57" w14:textId="77777777" w:rsidR="006F30AA" w:rsidRPr="00577606" w:rsidRDefault="006F30AA" w:rsidP="00523684">
            <w:pPr>
              <w:pStyle w:val="Tabela"/>
              <w:numPr>
                <w:ilvl w:val="0"/>
                <w:numId w:val="6"/>
              </w:numPr>
              <w:jc w:val="both"/>
            </w:pPr>
          </w:p>
        </w:tc>
        <w:tc>
          <w:tcPr>
            <w:tcW w:w="1559" w:type="dxa"/>
          </w:tcPr>
          <w:p w14:paraId="45A90451" w14:textId="12601D1A" w:rsidR="006F30AA" w:rsidRPr="00577606" w:rsidRDefault="006F30AA" w:rsidP="00523684">
            <w:pPr>
              <w:pStyle w:val="Tabela"/>
              <w:jc w:val="both"/>
            </w:pPr>
            <w:r>
              <w:t>Exibir X Registros</w:t>
            </w:r>
          </w:p>
        </w:tc>
        <w:tc>
          <w:tcPr>
            <w:tcW w:w="4111" w:type="dxa"/>
          </w:tcPr>
          <w:p w14:paraId="001762E2" w14:textId="34F44D9C" w:rsidR="006F30AA" w:rsidRPr="00577606" w:rsidRDefault="008C3396" w:rsidP="00523684">
            <w:pPr>
              <w:pStyle w:val="Tabela"/>
              <w:jc w:val="both"/>
            </w:pPr>
            <w:r>
              <w:t>Altera a quantidade de registros exibidos por página na tabela.</w:t>
            </w:r>
          </w:p>
        </w:tc>
        <w:tc>
          <w:tcPr>
            <w:tcW w:w="2457" w:type="dxa"/>
          </w:tcPr>
          <w:p w14:paraId="1C392835" w14:textId="4DDAFC13" w:rsidR="006F30AA" w:rsidRPr="00577606" w:rsidRDefault="008C3396" w:rsidP="00523684">
            <w:pPr>
              <w:pStyle w:val="Tabela"/>
              <w:jc w:val="both"/>
            </w:pPr>
            <w:r>
              <w:t>Sempre habilitado.</w:t>
            </w:r>
          </w:p>
        </w:tc>
      </w:tr>
      <w:tr w:rsidR="006F30AA" w:rsidRPr="00577606" w14:paraId="296216FC" w14:textId="77777777">
        <w:trPr>
          <w:cantSplit/>
        </w:trPr>
        <w:tc>
          <w:tcPr>
            <w:tcW w:w="1063" w:type="dxa"/>
          </w:tcPr>
          <w:p w14:paraId="644BB4EB" w14:textId="77777777" w:rsidR="006F30AA" w:rsidRPr="00577606" w:rsidRDefault="006F30AA" w:rsidP="00523684">
            <w:pPr>
              <w:pStyle w:val="Tabela"/>
              <w:numPr>
                <w:ilvl w:val="0"/>
                <w:numId w:val="6"/>
              </w:numPr>
              <w:jc w:val="both"/>
            </w:pPr>
          </w:p>
        </w:tc>
        <w:tc>
          <w:tcPr>
            <w:tcW w:w="1559" w:type="dxa"/>
          </w:tcPr>
          <w:p w14:paraId="4768992D" w14:textId="06F57578" w:rsidR="006F30AA" w:rsidRPr="00577606" w:rsidRDefault="006F30AA" w:rsidP="00523684">
            <w:pPr>
              <w:pStyle w:val="Tabela"/>
              <w:jc w:val="both"/>
            </w:pPr>
            <w:r>
              <w:t>Anterior</w:t>
            </w:r>
          </w:p>
        </w:tc>
        <w:tc>
          <w:tcPr>
            <w:tcW w:w="4111" w:type="dxa"/>
          </w:tcPr>
          <w:p w14:paraId="12C92C37" w14:textId="13996E66" w:rsidR="006F30AA" w:rsidRPr="00577606" w:rsidRDefault="008C3396" w:rsidP="00523684">
            <w:pPr>
              <w:pStyle w:val="Tabela"/>
              <w:jc w:val="both"/>
            </w:pPr>
            <w:r>
              <w:t>Passa à página anterior de registros exibidos.</w:t>
            </w:r>
          </w:p>
        </w:tc>
        <w:tc>
          <w:tcPr>
            <w:tcW w:w="2457" w:type="dxa"/>
          </w:tcPr>
          <w:p w14:paraId="4AB1FDCA" w14:textId="5F84DA00" w:rsidR="006F30AA" w:rsidRPr="00577606" w:rsidRDefault="008C3396" w:rsidP="00523684">
            <w:pPr>
              <w:pStyle w:val="Tabela"/>
              <w:jc w:val="both"/>
            </w:pPr>
            <w:r>
              <w:t>Habilitado a partir da segunda página de registros de aluno.</w:t>
            </w:r>
          </w:p>
        </w:tc>
      </w:tr>
      <w:tr w:rsidR="006F30AA" w:rsidRPr="00577606" w14:paraId="6F28E020" w14:textId="77777777">
        <w:trPr>
          <w:cantSplit/>
        </w:trPr>
        <w:tc>
          <w:tcPr>
            <w:tcW w:w="1063" w:type="dxa"/>
          </w:tcPr>
          <w:p w14:paraId="60D318BB" w14:textId="77777777" w:rsidR="006F30AA" w:rsidRPr="00577606" w:rsidRDefault="006F30AA" w:rsidP="00523684">
            <w:pPr>
              <w:pStyle w:val="Tabela"/>
              <w:numPr>
                <w:ilvl w:val="0"/>
                <w:numId w:val="6"/>
              </w:numPr>
              <w:jc w:val="both"/>
            </w:pPr>
          </w:p>
        </w:tc>
        <w:tc>
          <w:tcPr>
            <w:tcW w:w="1559" w:type="dxa"/>
          </w:tcPr>
          <w:p w14:paraId="1D68B479" w14:textId="1D344828" w:rsidR="006F30AA" w:rsidRPr="00577606" w:rsidRDefault="006F30AA" w:rsidP="00523684">
            <w:pPr>
              <w:pStyle w:val="Tabela"/>
              <w:jc w:val="both"/>
            </w:pPr>
            <w:r>
              <w:t>Próximo</w:t>
            </w:r>
          </w:p>
        </w:tc>
        <w:tc>
          <w:tcPr>
            <w:tcW w:w="4111" w:type="dxa"/>
          </w:tcPr>
          <w:p w14:paraId="54E04712" w14:textId="54BC90B2" w:rsidR="006F30AA" w:rsidRPr="00577606" w:rsidRDefault="008C3396" w:rsidP="00523684">
            <w:pPr>
              <w:pStyle w:val="Tabela"/>
              <w:jc w:val="both"/>
            </w:pPr>
            <w:r>
              <w:t>Passa à próxima página de registros exibidos.</w:t>
            </w:r>
          </w:p>
        </w:tc>
        <w:tc>
          <w:tcPr>
            <w:tcW w:w="2457" w:type="dxa"/>
          </w:tcPr>
          <w:p w14:paraId="3B135176" w14:textId="7206DB94" w:rsidR="006F30AA" w:rsidRPr="00577606" w:rsidRDefault="008C3396" w:rsidP="00523684">
            <w:pPr>
              <w:pStyle w:val="Tabela"/>
              <w:jc w:val="both"/>
            </w:pPr>
            <w:r>
              <w:t>Habilitado até a penúltima tela de registros, desde que haja mais de uma página.</w:t>
            </w:r>
          </w:p>
        </w:tc>
      </w:tr>
      <w:tr w:rsidR="006F30AA" w:rsidRPr="00577606" w14:paraId="76C171FD" w14:textId="77777777">
        <w:trPr>
          <w:cantSplit/>
        </w:trPr>
        <w:tc>
          <w:tcPr>
            <w:tcW w:w="1063" w:type="dxa"/>
          </w:tcPr>
          <w:p w14:paraId="3DA1A08E" w14:textId="77777777" w:rsidR="006F30AA" w:rsidRPr="00577606" w:rsidRDefault="006F30AA" w:rsidP="00523684">
            <w:pPr>
              <w:pStyle w:val="Tabela"/>
              <w:numPr>
                <w:ilvl w:val="0"/>
                <w:numId w:val="6"/>
              </w:numPr>
              <w:jc w:val="both"/>
            </w:pPr>
          </w:p>
        </w:tc>
        <w:tc>
          <w:tcPr>
            <w:tcW w:w="1559" w:type="dxa"/>
          </w:tcPr>
          <w:p w14:paraId="7C993848" w14:textId="5E649D4C" w:rsidR="006F30AA" w:rsidRPr="00577606" w:rsidRDefault="006F30AA" w:rsidP="00523684">
            <w:pPr>
              <w:pStyle w:val="Tabela"/>
              <w:jc w:val="both"/>
            </w:pPr>
            <w:r>
              <w:t xml:space="preserve">Ordenar </w:t>
            </w:r>
            <w:r>
              <w:rPr>
                <w:rFonts w:ascii="Arial Unicode MS" w:eastAsia="Arial Unicode MS" w:hAnsi="Arial Unicode MS" w:cs="Arial Unicode MS" w:hint="eastAsia"/>
                <w:color w:val="222222"/>
                <w:sz w:val="36"/>
                <w:szCs w:val="36"/>
                <w:shd w:val="clear" w:color="auto" w:fill="F8F9FA"/>
              </w:rPr>
              <w:t>↑</w:t>
            </w:r>
          </w:p>
        </w:tc>
        <w:tc>
          <w:tcPr>
            <w:tcW w:w="4111" w:type="dxa"/>
          </w:tcPr>
          <w:p w14:paraId="1D11140D" w14:textId="41FD5BE9" w:rsidR="006F30AA" w:rsidRPr="00577606" w:rsidRDefault="008C3396" w:rsidP="00523684">
            <w:pPr>
              <w:pStyle w:val="Tabela"/>
              <w:jc w:val="both"/>
            </w:pPr>
            <w:r>
              <w:t xml:space="preserve">Ordena os </w:t>
            </w:r>
            <w:r w:rsidR="00B47A59">
              <w:t>registros</w:t>
            </w:r>
            <w:r>
              <w:t xml:space="preserve"> da tabela de forma decrescente para cada informação exibida na tabela</w:t>
            </w:r>
            <w:r w:rsidR="00B47A59">
              <w:t>.</w:t>
            </w:r>
            <w:r>
              <w:t xml:space="preserve"> </w:t>
            </w:r>
          </w:p>
        </w:tc>
        <w:tc>
          <w:tcPr>
            <w:tcW w:w="2457" w:type="dxa"/>
          </w:tcPr>
          <w:p w14:paraId="333AEDCC" w14:textId="527C8ACC" w:rsidR="006F30AA" w:rsidRPr="00577606" w:rsidRDefault="00B47A59" w:rsidP="00523684">
            <w:pPr>
              <w:pStyle w:val="Tabela"/>
              <w:jc w:val="both"/>
            </w:pPr>
            <w:r>
              <w:t>Sempre habilitado.</w:t>
            </w:r>
          </w:p>
        </w:tc>
      </w:tr>
      <w:tr w:rsidR="006F30AA" w:rsidRPr="00577606" w14:paraId="638F98C0" w14:textId="77777777">
        <w:trPr>
          <w:cantSplit/>
        </w:trPr>
        <w:tc>
          <w:tcPr>
            <w:tcW w:w="1063" w:type="dxa"/>
          </w:tcPr>
          <w:p w14:paraId="067A1342" w14:textId="77777777" w:rsidR="006F30AA" w:rsidRPr="00577606" w:rsidRDefault="006F30AA" w:rsidP="00523684">
            <w:pPr>
              <w:pStyle w:val="Tabela"/>
              <w:numPr>
                <w:ilvl w:val="0"/>
                <w:numId w:val="6"/>
              </w:numPr>
              <w:jc w:val="both"/>
            </w:pPr>
          </w:p>
        </w:tc>
        <w:tc>
          <w:tcPr>
            <w:tcW w:w="1559" w:type="dxa"/>
          </w:tcPr>
          <w:p w14:paraId="1441862C" w14:textId="5CD5056B" w:rsidR="006F30AA" w:rsidRPr="00577606" w:rsidRDefault="006F30AA" w:rsidP="00523684">
            <w:pPr>
              <w:pStyle w:val="Tabela"/>
              <w:jc w:val="both"/>
            </w:pPr>
            <w:r>
              <w:t xml:space="preserve">Ordenar </w:t>
            </w:r>
            <w:r>
              <w:rPr>
                <w:rFonts w:ascii="Arial Unicode MS" w:eastAsia="Arial Unicode MS" w:hAnsi="Arial Unicode MS" w:cs="Arial Unicode MS" w:hint="eastAsia"/>
                <w:color w:val="222222"/>
                <w:sz w:val="36"/>
                <w:szCs w:val="36"/>
                <w:shd w:val="clear" w:color="auto" w:fill="F8F9FA"/>
              </w:rPr>
              <w:t>↓</w:t>
            </w:r>
          </w:p>
        </w:tc>
        <w:tc>
          <w:tcPr>
            <w:tcW w:w="4111" w:type="dxa"/>
          </w:tcPr>
          <w:p w14:paraId="30C50C7E" w14:textId="67280930" w:rsidR="006F30AA" w:rsidRPr="00577606" w:rsidRDefault="00B47A59" w:rsidP="00523684">
            <w:pPr>
              <w:pStyle w:val="Tabela"/>
              <w:jc w:val="both"/>
            </w:pPr>
            <w:r>
              <w:t>Ordena os registros da tabela de forma crescente para cada informação exibida na tabela</w:t>
            </w:r>
          </w:p>
        </w:tc>
        <w:tc>
          <w:tcPr>
            <w:tcW w:w="2457" w:type="dxa"/>
          </w:tcPr>
          <w:p w14:paraId="127D14B2" w14:textId="7948789F" w:rsidR="006F30AA" w:rsidRPr="00577606" w:rsidRDefault="00B47A59" w:rsidP="00523684">
            <w:pPr>
              <w:pStyle w:val="Tabela"/>
              <w:jc w:val="both"/>
            </w:pPr>
            <w:r>
              <w:t>Sempre habilitado.</w:t>
            </w:r>
          </w:p>
        </w:tc>
      </w:tr>
    </w:tbl>
    <w:p w14:paraId="7FFE6787" w14:textId="77777777" w:rsidR="00FA5BCD" w:rsidRDefault="00FA5BCD" w:rsidP="00523684">
      <w:pPr>
        <w:pStyle w:val="Ttulo5"/>
        <w:numPr>
          <w:ilvl w:val="0"/>
          <w:numId w:val="0"/>
        </w:numPr>
        <w:ind w:left="1008" w:hanging="1008"/>
        <w:jc w:val="both"/>
        <w:rPr>
          <w:rFonts w:ascii="Times New Roman" w:hAnsi="Times New Roman"/>
          <w:b w:val="0"/>
          <w:highlight w:val="yellow"/>
        </w:rPr>
      </w:pPr>
    </w:p>
    <w:p w14:paraId="5DD6A7BE" w14:textId="054A79CE" w:rsidR="006512A0" w:rsidRPr="00577606" w:rsidRDefault="006512A0" w:rsidP="00523684">
      <w:pPr>
        <w:pStyle w:val="Ttulo3"/>
        <w:jc w:val="both"/>
      </w:pPr>
      <w:r>
        <w:br w:type="page"/>
      </w:r>
      <w:bookmarkStart w:id="19" w:name="_Toc22466932"/>
      <w:r w:rsidRPr="00577606">
        <w:lastRenderedPageBreak/>
        <w:t xml:space="preserve">Interface de usuário </w:t>
      </w:r>
      <w:r w:rsidR="00851ED0">
        <w:t>Gerenciar Pagamentos</w:t>
      </w:r>
      <w:bookmarkEnd w:id="19"/>
    </w:p>
    <w:p w14:paraId="0EEE0E0D" w14:textId="77777777" w:rsidR="006512A0" w:rsidRPr="00577606" w:rsidRDefault="006512A0" w:rsidP="00523684">
      <w:pPr>
        <w:pStyle w:val="Ttulo4"/>
        <w:jc w:val="both"/>
      </w:pPr>
      <w:bookmarkStart w:id="20" w:name="_Toc22466933"/>
      <w:r w:rsidRPr="00577606">
        <w:t>Leiaute sugerido</w:t>
      </w:r>
      <w:bookmarkEnd w:id="20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6512A0" w:rsidRPr="00577606" w14:paraId="076960C8" w14:textId="77777777" w:rsidTr="00737C03">
        <w:trPr>
          <w:trHeight w:val="645"/>
        </w:trPr>
        <w:tc>
          <w:tcPr>
            <w:tcW w:w="9284" w:type="dxa"/>
          </w:tcPr>
          <w:p w14:paraId="5D9DBD05" w14:textId="0FBADABB" w:rsidR="006512A0" w:rsidRPr="00577606" w:rsidRDefault="00851ED0" w:rsidP="00523684">
            <w:pPr>
              <w:pStyle w:val="Tabela"/>
              <w:jc w:val="both"/>
            </w:pPr>
            <w:r>
              <w:rPr>
                <w:noProof/>
              </w:rPr>
              <w:drawing>
                <wp:inline distT="0" distB="0" distL="0" distR="0" wp14:anchorId="0E65E51E" wp14:editId="761377AD">
                  <wp:extent cx="5806440" cy="2440940"/>
                  <wp:effectExtent l="0" t="0" r="381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244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284B6" w14:textId="77777777" w:rsidR="006512A0" w:rsidRPr="00577606" w:rsidRDefault="006512A0" w:rsidP="00523684">
      <w:pPr>
        <w:pStyle w:val="Corpodetexto"/>
        <w:jc w:val="both"/>
      </w:pPr>
    </w:p>
    <w:p w14:paraId="0B9A32D5" w14:textId="77777777" w:rsidR="006512A0" w:rsidRPr="00577606" w:rsidRDefault="006512A0" w:rsidP="00523684">
      <w:pPr>
        <w:pStyle w:val="Ttulo4"/>
        <w:jc w:val="both"/>
      </w:pPr>
      <w:bookmarkStart w:id="21" w:name="_Toc22466934"/>
      <w:r w:rsidRPr="00577606">
        <w:lastRenderedPageBreak/>
        <w:t>Campos</w:t>
      </w:r>
      <w:bookmarkEnd w:id="21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6512A0" w:rsidRPr="00577606" w14:paraId="56868B35" w14:textId="77777777" w:rsidTr="00737C03">
        <w:trPr>
          <w:cantSplit/>
          <w:trHeight w:val="134"/>
        </w:trPr>
        <w:tc>
          <w:tcPr>
            <w:tcW w:w="1063" w:type="dxa"/>
          </w:tcPr>
          <w:p w14:paraId="359CBA78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14:paraId="58AA640F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14:paraId="1BCD84D1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14:paraId="366D18F2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14:paraId="1262DFA6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14:paraId="762A8DB6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14:paraId="598B77FA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6512A0" w:rsidRPr="00577606" w14:paraId="7C674F6F" w14:textId="77777777" w:rsidTr="00737C03">
        <w:trPr>
          <w:cantSplit/>
        </w:trPr>
        <w:tc>
          <w:tcPr>
            <w:tcW w:w="1063" w:type="dxa"/>
          </w:tcPr>
          <w:p w14:paraId="029764D9" w14:textId="77777777" w:rsidR="006512A0" w:rsidRPr="00577606" w:rsidRDefault="006512A0" w:rsidP="00523684">
            <w:pPr>
              <w:pStyle w:val="Tabela"/>
              <w:numPr>
                <w:ilvl w:val="0"/>
                <w:numId w:val="10"/>
              </w:numPr>
              <w:jc w:val="both"/>
            </w:pPr>
          </w:p>
        </w:tc>
        <w:tc>
          <w:tcPr>
            <w:tcW w:w="1427" w:type="dxa"/>
          </w:tcPr>
          <w:p w14:paraId="05047E3A" w14:textId="3C47F021" w:rsidR="006512A0" w:rsidRPr="00577606" w:rsidRDefault="00851ED0" w:rsidP="00523684">
            <w:pPr>
              <w:pStyle w:val="Tabela"/>
              <w:jc w:val="both"/>
            </w:pPr>
            <w:r>
              <w:t>Nome</w:t>
            </w:r>
          </w:p>
        </w:tc>
        <w:tc>
          <w:tcPr>
            <w:tcW w:w="1315" w:type="dxa"/>
          </w:tcPr>
          <w:p w14:paraId="186B1CB0" w14:textId="21A296AA" w:rsidR="006512A0" w:rsidRPr="00577606" w:rsidRDefault="00851ED0" w:rsidP="00523684">
            <w:pPr>
              <w:pStyle w:val="Tabela"/>
              <w:jc w:val="both"/>
            </w:pPr>
            <w:r>
              <w:t xml:space="preserve">Nome do aluno (sempre após o </w:t>
            </w:r>
            <w:proofErr w:type="spellStart"/>
            <w:r>
              <w:t>label</w:t>
            </w:r>
            <w:proofErr w:type="spellEnd"/>
            <w:r>
              <w:t xml:space="preserve"> “Informações de pagamento de”)</w:t>
            </w:r>
          </w:p>
        </w:tc>
        <w:tc>
          <w:tcPr>
            <w:tcW w:w="1134" w:type="dxa"/>
          </w:tcPr>
          <w:p w14:paraId="60385D73" w14:textId="4910EFD9" w:rsidR="006512A0" w:rsidRPr="00577606" w:rsidRDefault="00851ED0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6D65E758" w14:textId="7B64A0B3" w:rsidR="006512A0" w:rsidRPr="00577606" w:rsidRDefault="00851ED0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993" w:type="dxa"/>
          </w:tcPr>
          <w:p w14:paraId="796905F7" w14:textId="48E306F7" w:rsidR="006512A0" w:rsidRPr="00577606" w:rsidRDefault="00851ED0" w:rsidP="00523684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4D16BD41" w14:textId="326EC45B" w:rsidR="006512A0" w:rsidRPr="00577606" w:rsidRDefault="006623D3" w:rsidP="00523684">
            <w:pPr>
              <w:pStyle w:val="Tabela"/>
              <w:jc w:val="both"/>
            </w:pPr>
            <w:r>
              <w:t>Não Editável.</w:t>
            </w:r>
          </w:p>
        </w:tc>
      </w:tr>
      <w:tr w:rsidR="006512A0" w:rsidRPr="00577606" w14:paraId="3C6D3541" w14:textId="77777777" w:rsidTr="00737C03">
        <w:trPr>
          <w:cantSplit/>
        </w:trPr>
        <w:tc>
          <w:tcPr>
            <w:tcW w:w="1063" w:type="dxa"/>
          </w:tcPr>
          <w:p w14:paraId="225F59F3" w14:textId="77777777" w:rsidR="006512A0" w:rsidRPr="00577606" w:rsidRDefault="006512A0" w:rsidP="00523684">
            <w:pPr>
              <w:pStyle w:val="Tabela"/>
              <w:numPr>
                <w:ilvl w:val="0"/>
                <w:numId w:val="10"/>
              </w:numPr>
              <w:jc w:val="both"/>
            </w:pPr>
          </w:p>
        </w:tc>
        <w:tc>
          <w:tcPr>
            <w:tcW w:w="1427" w:type="dxa"/>
          </w:tcPr>
          <w:p w14:paraId="3F0A863C" w14:textId="17D5A3B0" w:rsidR="006512A0" w:rsidRPr="00577606" w:rsidRDefault="00851ED0" w:rsidP="00523684">
            <w:pPr>
              <w:pStyle w:val="Tabela"/>
              <w:jc w:val="both"/>
            </w:pPr>
            <w:r>
              <w:t>Situação</w:t>
            </w:r>
          </w:p>
        </w:tc>
        <w:tc>
          <w:tcPr>
            <w:tcW w:w="1315" w:type="dxa"/>
          </w:tcPr>
          <w:p w14:paraId="11CC862A" w14:textId="7A8A968B" w:rsidR="006512A0" w:rsidRPr="00577606" w:rsidRDefault="00851ED0" w:rsidP="00523684">
            <w:pPr>
              <w:pStyle w:val="Tabela"/>
              <w:jc w:val="both"/>
            </w:pPr>
            <w:r>
              <w:t>Situação do aluno em relação aos pagamentos</w:t>
            </w:r>
          </w:p>
        </w:tc>
        <w:tc>
          <w:tcPr>
            <w:tcW w:w="1134" w:type="dxa"/>
          </w:tcPr>
          <w:p w14:paraId="6E43AEFB" w14:textId="29CE34F8" w:rsidR="006512A0" w:rsidRPr="00577606" w:rsidRDefault="00851ED0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359CB617" w14:textId="4F89EC70" w:rsidR="006512A0" w:rsidRPr="00577606" w:rsidRDefault="00851ED0" w:rsidP="00523684">
            <w:pPr>
              <w:pStyle w:val="Tabela"/>
              <w:jc w:val="both"/>
            </w:pPr>
            <w:r>
              <w:t>ADIMPLENTE / INADIMPLENTE</w:t>
            </w:r>
          </w:p>
        </w:tc>
        <w:tc>
          <w:tcPr>
            <w:tcW w:w="993" w:type="dxa"/>
          </w:tcPr>
          <w:p w14:paraId="58026134" w14:textId="659D6C81" w:rsidR="006512A0" w:rsidRPr="00577606" w:rsidRDefault="00851ED0" w:rsidP="00523684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6E57E15A" w14:textId="75167F86" w:rsidR="006512A0" w:rsidRPr="00577606" w:rsidRDefault="006623D3" w:rsidP="00523684">
            <w:pPr>
              <w:pStyle w:val="Tabela"/>
              <w:jc w:val="both"/>
            </w:pPr>
            <w:r>
              <w:t>Não Editável.</w:t>
            </w:r>
          </w:p>
        </w:tc>
      </w:tr>
      <w:tr w:rsidR="006512A0" w:rsidRPr="00577606" w14:paraId="7DB4E3EF" w14:textId="77777777" w:rsidTr="00737C03">
        <w:trPr>
          <w:cantSplit/>
        </w:trPr>
        <w:tc>
          <w:tcPr>
            <w:tcW w:w="1063" w:type="dxa"/>
          </w:tcPr>
          <w:p w14:paraId="44A0C652" w14:textId="77777777" w:rsidR="006512A0" w:rsidRPr="00577606" w:rsidRDefault="006512A0" w:rsidP="00523684">
            <w:pPr>
              <w:pStyle w:val="Tabela"/>
              <w:numPr>
                <w:ilvl w:val="0"/>
                <w:numId w:val="10"/>
              </w:numPr>
              <w:jc w:val="both"/>
            </w:pPr>
          </w:p>
        </w:tc>
        <w:tc>
          <w:tcPr>
            <w:tcW w:w="1427" w:type="dxa"/>
          </w:tcPr>
          <w:p w14:paraId="66E50B1B" w14:textId="2831E243" w:rsidR="006512A0" w:rsidRPr="00577606" w:rsidRDefault="00851ED0" w:rsidP="00523684">
            <w:pPr>
              <w:pStyle w:val="Tabela"/>
              <w:jc w:val="both"/>
            </w:pPr>
            <w:r>
              <w:t>Plano</w:t>
            </w:r>
          </w:p>
        </w:tc>
        <w:tc>
          <w:tcPr>
            <w:tcW w:w="1315" w:type="dxa"/>
          </w:tcPr>
          <w:p w14:paraId="7BE80A68" w14:textId="7D8C1E15" w:rsidR="006512A0" w:rsidRPr="00577606" w:rsidRDefault="00851ED0" w:rsidP="00523684">
            <w:pPr>
              <w:pStyle w:val="Tabela"/>
              <w:jc w:val="both"/>
            </w:pPr>
            <w:r>
              <w:t>Plano de pagamento do aluno</w:t>
            </w:r>
          </w:p>
        </w:tc>
        <w:tc>
          <w:tcPr>
            <w:tcW w:w="1134" w:type="dxa"/>
          </w:tcPr>
          <w:p w14:paraId="0FE444CD" w14:textId="66D2DF77" w:rsidR="006512A0" w:rsidRPr="00577606" w:rsidRDefault="00851ED0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43301A41" w14:textId="1C25EB2D" w:rsidR="006512A0" w:rsidRPr="00577606" w:rsidRDefault="00851ED0" w:rsidP="00523684">
            <w:pPr>
              <w:pStyle w:val="Tabela"/>
              <w:jc w:val="both"/>
            </w:pPr>
            <w:r>
              <w:t>Mensal / Anual</w:t>
            </w:r>
          </w:p>
        </w:tc>
        <w:tc>
          <w:tcPr>
            <w:tcW w:w="993" w:type="dxa"/>
          </w:tcPr>
          <w:p w14:paraId="276C08C8" w14:textId="63588573" w:rsidR="006512A0" w:rsidRPr="00577606" w:rsidRDefault="00851ED0" w:rsidP="00523684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769999F9" w14:textId="7B27387A" w:rsidR="006512A0" w:rsidRPr="00577606" w:rsidRDefault="006623D3" w:rsidP="00523684">
            <w:pPr>
              <w:pStyle w:val="Tabela"/>
              <w:jc w:val="both"/>
            </w:pPr>
            <w:r>
              <w:t>Não Editável.</w:t>
            </w:r>
          </w:p>
        </w:tc>
      </w:tr>
      <w:tr w:rsidR="006512A0" w:rsidRPr="00577606" w14:paraId="3812E684" w14:textId="77777777" w:rsidTr="00737C03">
        <w:trPr>
          <w:cantSplit/>
        </w:trPr>
        <w:tc>
          <w:tcPr>
            <w:tcW w:w="1063" w:type="dxa"/>
          </w:tcPr>
          <w:p w14:paraId="1F99390B" w14:textId="77777777" w:rsidR="006512A0" w:rsidRPr="00577606" w:rsidRDefault="006512A0" w:rsidP="00523684">
            <w:pPr>
              <w:pStyle w:val="Tabela"/>
              <w:numPr>
                <w:ilvl w:val="0"/>
                <w:numId w:val="10"/>
              </w:numPr>
              <w:jc w:val="both"/>
            </w:pPr>
          </w:p>
        </w:tc>
        <w:tc>
          <w:tcPr>
            <w:tcW w:w="1427" w:type="dxa"/>
          </w:tcPr>
          <w:p w14:paraId="542E2027" w14:textId="077D3D56" w:rsidR="006512A0" w:rsidRPr="00577606" w:rsidRDefault="00851ED0" w:rsidP="00523684">
            <w:pPr>
              <w:pStyle w:val="Tabela"/>
              <w:jc w:val="both"/>
            </w:pPr>
            <w:r>
              <w:t>Data de Próximo Pagamento</w:t>
            </w:r>
          </w:p>
        </w:tc>
        <w:tc>
          <w:tcPr>
            <w:tcW w:w="1315" w:type="dxa"/>
          </w:tcPr>
          <w:p w14:paraId="08946B1D" w14:textId="503D7CD9" w:rsidR="006512A0" w:rsidRPr="00577606" w:rsidRDefault="00851ED0" w:rsidP="00523684">
            <w:pPr>
              <w:pStyle w:val="Tabela"/>
              <w:jc w:val="both"/>
            </w:pPr>
            <w:r>
              <w:t>Data prevista para o próximo pagamento do aluno</w:t>
            </w:r>
          </w:p>
        </w:tc>
        <w:tc>
          <w:tcPr>
            <w:tcW w:w="1134" w:type="dxa"/>
          </w:tcPr>
          <w:p w14:paraId="40DDDD13" w14:textId="42D3BC1C" w:rsidR="006512A0" w:rsidRPr="00577606" w:rsidRDefault="00851ED0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1A76FBD2" w14:textId="518FCA94" w:rsidR="006512A0" w:rsidRPr="00577606" w:rsidRDefault="00851ED0" w:rsidP="00523684">
            <w:pPr>
              <w:pStyle w:val="Tabela"/>
              <w:jc w:val="both"/>
            </w:pPr>
            <w:r>
              <w:t>DD/MM/AAAAA</w:t>
            </w:r>
          </w:p>
        </w:tc>
        <w:tc>
          <w:tcPr>
            <w:tcW w:w="993" w:type="dxa"/>
          </w:tcPr>
          <w:p w14:paraId="61A75990" w14:textId="56047EE4" w:rsidR="006512A0" w:rsidRPr="00577606" w:rsidRDefault="00851ED0" w:rsidP="00523684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6C23E4F1" w14:textId="2AAEA9D1" w:rsidR="006512A0" w:rsidRPr="00577606" w:rsidRDefault="006623D3" w:rsidP="00523684">
            <w:pPr>
              <w:pStyle w:val="Tabela"/>
              <w:jc w:val="both"/>
            </w:pPr>
            <w:r>
              <w:t>Não Editável.</w:t>
            </w:r>
          </w:p>
        </w:tc>
      </w:tr>
      <w:tr w:rsidR="006512A0" w:rsidRPr="00577606" w14:paraId="1DA9AE0E" w14:textId="77777777" w:rsidTr="00737C03">
        <w:trPr>
          <w:cantSplit/>
        </w:trPr>
        <w:tc>
          <w:tcPr>
            <w:tcW w:w="1063" w:type="dxa"/>
          </w:tcPr>
          <w:p w14:paraId="48221E42" w14:textId="77777777" w:rsidR="006512A0" w:rsidRPr="00577606" w:rsidRDefault="006512A0" w:rsidP="00523684">
            <w:pPr>
              <w:pStyle w:val="Tabela"/>
              <w:numPr>
                <w:ilvl w:val="0"/>
                <w:numId w:val="10"/>
              </w:numPr>
              <w:jc w:val="both"/>
            </w:pPr>
          </w:p>
        </w:tc>
        <w:tc>
          <w:tcPr>
            <w:tcW w:w="1427" w:type="dxa"/>
          </w:tcPr>
          <w:p w14:paraId="5FEFAEAE" w14:textId="01FF3CA6" w:rsidR="006512A0" w:rsidRPr="00577606" w:rsidRDefault="00851ED0" w:rsidP="00523684">
            <w:pPr>
              <w:pStyle w:val="Tabela"/>
              <w:jc w:val="both"/>
            </w:pPr>
            <w:r>
              <w:t>Data</w:t>
            </w:r>
          </w:p>
        </w:tc>
        <w:tc>
          <w:tcPr>
            <w:tcW w:w="1315" w:type="dxa"/>
          </w:tcPr>
          <w:p w14:paraId="090D27D9" w14:textId="5BBED52A" w:rsidR="006512A0" w:rsidRPr="00577606" w:rsidRDefault="00851ED0" w:rsidP="00523684">
            <w:pPr>
              <w:pStyle w:val="Tabela"/>
              <w:jc w:val="both"/>
            </w:pPr>
            <w:r>
              <w:t>Data em que o aluno pagou ou solicitou férias</w:t>
            </w:r>
          </w:p>
        </w:tc>
        <w:tc>
          <w:tcPr>
            <w:tcW w:w="1134" w:type="dxa"/>
          </w:tcPr>
          <w:p w14:paraId="58BE731E" w14:textId="4FE45CE1" w:rsidR="006512A0" w:rsidRPr="00577606" w:rsidRDefault="00851ED0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1D532416" w14:textId="59508E22" w:rsidR="006512A0" w:rsidRPr="00577606" w:rsidRDefault="00851ED0" w:rsidP="00523684">
            <w:pPr>
              <w:pStyle w:val="Tabela"/>
              <w:jc w:val="both"/>
            </w:pPr>
            <w:r>
              <w:t>DD/MM/AAAAA</w:t>
            </w:r>
          </w:p>
        </w:tc>
        <w:tc>
          <w:tcPr>
            <w:tcW w:w="993" w:type="dxa"/>
          </w:tcPr>
          <w:p w14:paraId="199C1FD5" w14:textId="0584E32C" w:rsidR="006512A0" w:rsidRPr="00577606" w:rsidRDefault="00851ED0" w:rsidP="00523684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157DFEEE" w14:textId="09B57665" w:rsidR="006512A0" w:rsidRPr="00577606" w:rsidRDefault="006623D3" w:rsidP="00523684">
            <w:pPr>
              <w:pStyle w:val="Tabela"/>
              <w:jc w:val="both"/>
            </w:pPr>
            <w:r>
              <w:t>Não Editável.</w:t>
            </w:r>
          </w:p>
        </w:tc>
      </w:tr>
      <w:tr w:rsidR="006512A0" w:rsidRPr="00577606" w14:paraId="1F7A8D12" w14:textId="77777777" w:rsidTr="00737C03">
        <w:trPr>
          <w:cantSplit/>
        </w:trPr>
        <w:tc>
          <w:tcPr>
            <w:tcW w:w="1063" w:type="dxa"/>
          </w:tcPr>
          <w:p w14:paraId="11870E67" w14:textId="77777777" w:rsidR="006512A0" w:rsidRPr="00577606" w:rsidRDefault="006512A0" w:rsidP="00523684">
            <w:pPr>
              <w:pStyle w:val="Tabela"/>
              <w:numPr>
                <w:ilvl w:val="0"/>
                <w:numId w:val="10"/>
              </w:numPr>
              <w:jc w:val="both"/>
            </w:pPr>
          </w:p>
        </w:tc>
        <w:tc>
          <w:tcPr>
            <w:tcW w:w="1427" w:type="dxa"/>
          </w:tcPr>
          <w:p w14:paraId="05404B8E" w14:textId="14CC9FCD" w:rsidR="006512A0" w:rsidRPr="00577606" w:rsidRDefault="00851ED0" w:rsidP="00523684">
            <w:pPr>
              <w:pStyle w:val="Tabela"/>
              <w:jc w:val="both"/>
            </w:pPr>
            <w:r>
              <w:t>Tipo</w:t>
            </w:r>
          </w:p>
        </w:tc>
        <w:tc>
          <w:tcPr>
            <w:tcW w:w="1315" w:type="dxa"/>
          </w:tcPr>
          <w:p w14:paraId="0E9F3AAA" w14:textId="04AB53BD" w:rsidR="006512A0" w:rsidRPr="00577606" w:rsidRDefault="00851ED0" w:rsidP="00523684">
            <w:pPr>
              <w:pStyle w:val="Tabela"/>
              <w:jc w:val="both"/>
            </w:pPr>
            <w:r>
              <w:t>Descrição do registro (pagamento ou férias)</w:t>
            </w:r>
          </w:p>
        </w:tc>
        <w:tc>
          <w:tcPr>
            <w:tcW w:w="1134" w:type="dxa"/>
          </w:tcPr>
          <w:p w14:paraId="0D9A4874" w14:textId="06CC145C" w:rsidR="006512A0" w:rsidRPr="00577606" w:rsidRDefault="00851ED0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72DA428F" w14:textId="39EDB70D" w:rsidR="006512A0" w:rsidRPr="00577606" w:rsidRDefault="00851ED0" w:rsidP="00523684">
            <w:pPr>
              <w:pStyle w:val="Tabela"/>
              <w:jc w:val="both"/>
            </w:pPr>
            <w:r>
              <w:t>Pagamento de Mensalidade / Férias</w:t>
            </w:r>
          </w:p>
        </w:tc>
        <w:tc>
          <w:tcPr>
            <w:tcW w:w="993" w:type="dxa"/>
          </w:tcPr>
          <w:p w14:paraId="3A385F89" w14:textId="560BC981" w:rsidR="006512A0" w:rsidRPr="00577606" w:rsidRDefault="00851ED0" w:rsidP="00523684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1FB5E0B7" w14:textId="118BAE67" w:rsidR="006512A0" w:rsidRPr="00577606" w:rsidRDefault="006623D3" w:rsidP="00523684">
            <w:pPr>
              <w:pStyle w:val="Tabela"/>
              <w:jc w:val="both"/>
            </w:pPr>
            <w:r>
              <w:t>Não Editável.</w:t>
            </w:r>
          </w:p>
        </w:tc>
      </w:tr>
      <w:tr w:rsidR="006512A0" w:rsidRPr="00577606" w14:paraId="64BA0C20" w14:textId="77777777" w:rsidTr="00737C03">
        <w:trPr>
          <w:cantSplit/>
        </w:trPr>
        <w:tc>
          <w:tcPr>
            <w:tcW w:w="1063" w:type="dxa"/>
          </w:tcPr>
          <w:p w14:paraId="3B82B50B" w14:textId="77777777" w:rsidR="006512A0" w:rsidRPr="00577606" w:rsidRDefault="006512A0" w:rsidP="00523684">
            <w:pPr>
              <w:pStyle w:val="Tabela"/>
              <w:numPr>
                <w:ilvl w:val="0"/>
                <w:numId w:val="10"/>
              </w:numPr>
              <w:jc w:val="both"/>
            </w:pPr>
          </w:p>
        </w:tc>
        <w:tc>
          <w:tcPr>
            <w:tcW w:w="1427" w:type="dxa"/>
          </w:tcPr>
          <w:p w14:paraId="2068481B" w14:textId="1CEF6D96" w:rsidR="006512A0" w:rsidRPr="00577606" w:rsidRDefault="00851ED0" w:rsidP="00523684">
            <w:pPr>
              <w:pStyle w:val="Tabela"/>
              <w:jc w:val="both"/>
            </w:pPr>
            <w:r>
              <w:t>Valor</w:t>
            </w:r>
          </w:p>
        </w:tc>
        <w:tc>
          <w:tcPr>
            <w:tcW w:w="1315" w:type="dxa"/>
          </w:tcPr>
          <w:p w14:paraId="5BA2F6DE" w14:textId="2D563523" w:rsidR="006512A0" w:rsidRPr="00577606" w:rsidRDefault="00851ED0" w:rsidP="00523684">
            <w:pPr>
              <w:pStyle w:val="Tabela"/>
              <w:jc w:val="both"/>
            </w:pPr>
            <w:r>
              <w:t>Valor do Pagamento</w:t>
            </w:r>
          </w:p>
        </w:tc>
        <w:tc>
          <w:tcPr>
            <w:tcW w:w="1134" w:type="dxa"/>
          </w:tcPr>
          <w:p w14:paraId="15E5924B" w14:textId="5E35C11F" w:rsidR="006512A0" w:rsidRPr="00577606" w:rsidRDefault="00851ED0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232A1373" w14:textId="1ABCDFDC" w:rsidR="006512A0" w:rsidRPr="00577606" w:rsidRDefault="00851ED0" w:rsidP="00523684">
            <w:pPr>
              <w:pStyle w:val="Tabela"/>
              <w:jc w:val="both"/>
            </w:pPr>
            <w:r>
              <w:t>DDD.D</w:t>
            </w:r>
          </w:p>
        </w:tc>
        <w:tc>
          <w:tcPr>
            <w:tcW w:w="993" w:type="dxa"/>
          </w:tcPr>
          <w:p w14:paraId="2038F234" w14:textId="43068859" w:rsidR="006512A0" w:rsidRPr="00577606" w:rsidRDefault="006623D3" w:rsidP="00523684">
            <w:pPr>
              <w:pStyle w:val="Tabela"/>
              <w:jc w:val="both"/>
            </w:pPr>
            <w:r>
              <w:t>Decimal</w:t>
            </w:r>
          </w:p>
        </w:tc>
        <w:tc>
          <w:tcPr>
            <w:tcW w:w="1984" w:type="dxa"/>
          </w:tcPr>
          <w:p w14:paraId="43B07D0C" w14:textId="36AE5140" w:rsidR="006512A0" w:rsidRPr="00577606" w:rsidRDefault="006623D3" w:rsidP="00523684">
            <w:pPr>
              <w:pStyle w:val="Tabela"/>
              <w:jc w:val="both"/>
            </w:pPr>
            <w:r>
              <w:t>Não Editável.</w:t>
            </w:r>
          </w:p>
        </w:tc>
      </w:tr>
      <w:tr w:rsidR="006512A0" w:rsidRPr="00577606" w14:paraId="35EC18E2" w14:textId="77777777" w:rsidTr="00737C03">
        <w:trPr>
          <w:cantSplit/>
        </w:trPr>
        <w:tc>
          <w:tcPr>
            <w:tcW w:w="1063" w:type="dxa"/>
          </w:tcPr>
          <w:p w14:paraId="50700E80" w14:textId="77777777" w:rsidR="006512A0" w:rsidRPr="00577606" w:rsidRDefault="006512A0" w:rsidP="00523684">
            <w:pPr>
              <w:pStyle w:val="Tabela"/>
              <w:numPr>
                <w:ilvl w:val="0"/>
                <w:numId w:val="10"/>
              </w:numPr>
              <w:jc w:val="both"/>
            </w:pPr>
          </w:p>
        </w:tc>
        <w:tc>
          <w:tcPr>
            <w:tcW w:w="1427" w:type="dxa"/>
          </w:tcPr>
          <w:p w14:paraId="75E92D66" w14:textId="519BF392" w:rsidR="006512A0" w:rsidRPr="00577606" w:rsidRDefault="00851ED0" w:rsidP="00523684">
            <w:pPr>
              <w:pStyle w:val="Tabela"/>
              <w:jc w:val="both"/>
            </w:pPr>
            <w:r>
              <w:t>Dias</w:t>
            </w:r>
          </w:p>
        </w:tc>
        <w:tc>
          <w:tcPr>
            <w:tcW w:w="1315" w:type="dxa"/>
          </w:tcPr>
          <w:p w14:paraId="0D7F8749" w14:textId="6F91D7CE" w:rsidR="006512A0" w:rsidRPr="00577606" w:rsidRDefault="00851ED0" w:rsidP="00523684">
            <w:pPr>
              <w:pStyle w:val="Tabela"/>
              <w:jc w:val="both"/>
            </w:pPr>
            <w:r>
              <w:t>Quantidade de dias de férias solicitado</w:t>
            </w:r>
          </w:p>
        </w:tc>
        <w:tc>
          <w:tcPr>
            <w:tcW w:w="1134" w:type="dxa"/>
          </w:tcPr>
          <w:p w14:paraId="7075BE47" w14:textId="4F3EA8D7" w:rsidR="006512A0" w:rsidRPr="00577606" w:rsidRDefault="00851ED0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7011A3EC" w14:textId="2CC30001" w:rsidR="006512A0" w:rsidRPr="00577606" w:rsidRDefault="00851ED0" w:rsidP="00523684">
            <w:pPr>
              <w:pStyle w:val="Tabela"/>
              <w:jc w:val="both"/>
            </w:pPr>
            <w:proofErr w:type="gramStart"/>
            <w:r>
              <w:t>DD.D</w:t>
            </w:r>
            <w:proofErr w:type="gramEnd"/>
          </w:p>
        </w:tc>
        <w:tc>
          <w:tcPr>
            <w:tcW w:w="993" w:type="dxa"/>
          </w:tcPr>
          <w:p w14:paraId="6FCA97EE" w14:textId="36D767AB" w:rsidR="006512A0" w:rsidRPr="00577606" w:rsidRDefault="006623D3" w:rsidP="00523684">
            <w:pPr>
              <w:pStyle w:val="Tabela"/>
              <w:jc w:val="both"/>
            </w:pPr>
            <w:r>
              <w:t>Decimal</w:t>
            </w:r>
          </w:p>
        </w:tc>
        <w:tc>
          <w:tcPr>
            <w:tcW w:w="1984" w:type="dxa"/>
          </w:tcPr>
          <w:p w14:paraId="4A3387C3" w14:textId="586FE80E" w:rsidR="006512A0" w:rsidRPr="00577606" w:rsidRDefault="006623D3" w:rsidP="00523684">
            <w:pPr>
              <w:pStyle w:val="Tabela"/>
              <w:jc w:val="both"/>
            </w:pPr>
            <w:r>
              <w:t>Não Editável.</w:t>
            </w:r>
          </w:p>
        </w:tc>
      </w:tr>
    </w:tbl>
    <w:p w14:paraId="72556E19" w14:textId="77777777" w:rsidR="006512A0" w:rsidRPr="00577606" w:rsidRDefault="006512A0" w:rsidP="00523684">
      <w:pPr>
        <w:pStyle w:val="Corpodetexto"/>
        <w:jc w:val="both"/>
      </w:pPr>
    </w:p>
    <w:p w14:paraId="526DB103" w14:textId="77777777" w:rsidR="006512A0" w:rsidRPr="00577606" w:rsidRDefault="006512A0" w:rsidP="00523684">
      <w:pPr>
        <w:pStyle w:val="Ttulo4"/>
        <w:jc w:val="both"/>
      </w:pPr>
      <w:bookmarkStart w:id="22" w:name="_Toc22466935"/>
      <w:r w:rsidRPr="00577606">
        <w:lastRenderedPageBreak/>
        <w:t>Comandos</w:t>
      </w:r>
      <w:bookmarkEnd w:id="22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6512A0" w:rsidRPr="00577606" w14:paraId="6D292EA8" w14:textId="77777777" w:rsidTr="00737C03">
        <w:trPr>
          <w:cantSplit/>
        </w:trPr>
        <w:tc>
          <w:tcPr>
            <w:tcW w:w="1063" w:type="dxa"/>
          </w:tcPr>
          <w:p w14:paraId="552CAAB6" w14:textId="77777777" w:rsidR="006512A0" w:rsidRPr="00577606" w:rsidRDefault="006512A0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14:paraId="2D9DF42A" w14:textId="77777777" w:rsidR="006512A0" w:rsidRPr="00577606" w:rsidRDefault="006512A0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14:paraId="1FACC640" w14:textId="77777777" w:rsidR="006512A0" w:rsidRPr="00577606" w:rsidRDefault="006512A0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14:paraId="423E5AAB" w14:textId="77777777" w:rsidR="006512A0" w:rsidRPr="00577606" w:rsidRDefault="006512A0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6512A0" w:rsidRPr="00577606" w14:paraId="34F058C9" w14:textId="77777777" w:rsidTr="00737C03">
        <w:trPr>
          <w:cantSplit/>
        </w:trPr>
        <w:tc>
          <w:tcPr>
            <w:tcW w:w="1063" w:type="dxa"/>
          </w:tcPr>
          <w:p w14:paraId="5FEFC962" w14:textId="77777777" w:rsidR="006512A0" w:rsidRPr="00577606" w:rsidRDefault="006512A0" w:rsidP="00523684">
            <w:pPr>
              <w:pStyle w:val="Tabela"/>
              <w:numPr>
                <w:ilvl w:val="0"/>
                <w:numId w:val="11"/>
              </w:numPr>
              <w:jc w:val="both"/>
            </w:pPr>
          </w:p>
        </w:tc>
        <w:tc>
          <w:tcPr>
            <w:tcW w:w="1559" w:type="dxa"/>
          </w:tcPr>
          <w:p w14:paraId="0D0D933D" w14:textId="2509A923" w:rsidR="006512A0" w:rsidRPr="00577606" w:rsidRDefault="006623D3" w:rsidP="00523684">
            <w:pPr>
              <w:pStyle w:val="Tabela"/>
              <w:jc w:val="both"/>
            </w:pPr>
            <w:r>
              <w:t>Adicionar</w:t>
            </w:r>
          </w:p>
        </w:tc>
        <w:tc>
          <w:tcPr>
            <w:tcW w:w="4111" w:type="dxa"/>
          </w:tcPr>
          <w:p w14:paraId="5CD64E72" w14:textId="2D3D0A4E" w:rsidR="006512A0" w:rsidRPr="00577606" w:rsidRDefault="006623D3" w:rsidP="00523684">
            <w:pPr>
              <w:pStyle w:val="Tabela"/>
              <w:jc w:val="both"/>
            </w:pPr>
            <w:r>
              <w:t>Aciona a interface Tela de Cadastro de Pagamento do Aluno Exibido.</w:t>
            </w:r>
          </w:p>
        </w:tc>
        <w:tc>
          <w:tcPr>
            <w:tcW w:w="2457" w:type="dxa"/>
          </w:tcPr>
          <w:p w14:paraId="248C499A" w14:textId="095E0A42" w:rsidR="006512A0" w:rsidRPr="00577606" w:rsidRDefault="006623D3" w:rsidP="00523684">
            <w:pPr>
              <w:pStyle w:val="Tabela"/>
              <w:jc w:val="both"/>
            </w:pPr>
            <w:r>
              <w:t>Sempre habilitado.</w:t>
            </w:r>
          </w:p>
        </w:tc>
      </w:tr>
      <w:tr w:rsidR="006512A0" w:rsidRPr="00577606" w14:paraId="5F433B8E" w14:textId="77777777" w:rsidTr="00737C03">
        <w:trPr>
          <w:cantSplit/>
        </w:trPr>
        <w:tc>
          <w:tcPr>
            <w:tcW w:w="1063" w:type="dxa"/>
          </w:tcPr>
          <w:p w14:paraId="038AE792" w14:textId="77777777" w:rsidR="006512A0" w:rsidRPr="00577606" w:rsidRDefault="006512A0" w:rsidP="00523684">
            <w:pPr>
              <w:pStyle w:val="Tabela"/>
              <w:numPr>
                <w:ilvl w:val="0"/>
                <w:numId w:val="11"/>
              </w:numPr>
              <w:jc w:val="both"/>
            </w:pPr>
          </w:p>
        </w:tc>
        <w:tc>
          <w:tcPr>
            <w:tcW w:w="1559" w:type="dxa"/>
          </w:tcPr>
          <w:p w14:paraId="02E289A2" w14:textId="49604DD0" w:rsidR="006512A0" w:rsidRPr="00577606" w:rsidRDefault="006623D3" w:rsidP="00523684">
            <w:pPr>
              <w:pStyle w:val="Tabela"/>
              <w:jc w:val="both"/>
            </w:pPr>
            <w:r>
              <w:t>Editar</w:t>
            </w:r>
          </w:p>
        </w:tc>
        <w:tc>
          <w:tcPr>
            <w:tcW w:w="4111" w:type="dxa"/>
          </w:tcPr>
          <w:p w14:paraId="47C6CB2A" w14:textId="6839414D" w:rsidR="006512A0" w:rsidRPr="00577606" w:rsidRDefault="006623D3" w:rsidP="00523684">
            <w:pPr>
              <w:pStyle w:val="Tabela"/>
              <w:jc w:val="both"/>
            </w:pPr>
            <w:r>
              <w:t>Aciona a interface Tela de Edição de Pagamento do Aluno Exibido.</w:t>
            </w:r>
          </w:p>
        </w:tc>
        <w:tc>
          <w:tcPr>
            <w:tcW w:w="2457" w:type="dxa"/>
          </w:tcPr>
          <w:p w14:paraId="306CF6C2" w14:textId="3E9B47E8" w:rsidR="006512A0" w:rsidRPr="00577606" w:rsidRDefault="006623D3" w:rsidP="00523684">
            <w:pPr>
              <w:pStyle w:val="Tabela"/>
              <w:jc w:val="both"/>
            </w:pPr>
            <w:r>
              <w:t>Visível para cada pagamento/férias existente para o aluno exibido.</w:t>
            </w:r>
          </w:p>
        </w:tc>
      </w:tr>
    </w:tbl>
    <w:p w14:paraId="61AA454C" w14:textId="77777777" w:rsidR="006512A0" w:rsidRDefault="006512A0" w:rsidP="00523684">
      <w:pPr>
        <w:pStyle w:val="Corpodetexto"/>
        <w:jc w:val="both"/>
        <w:rPr>
          <w:highlight w:val="yellow"/>
        </w:rPr>
      </w:pPr>
    </w:p>
    <w:p w14:paraId="5C3150C5" w14:textId="77777777" w:rsidR="006512A0" w:rsidRDefault="006512A0" w:rsidP="00523684">
      <w:pPr>
        <w:pStyle w:val="Corpodetexto"/>
        <w:jc w:val="both"/>
        <w:rPr>
          <w:highlight w:val="yellow"/>
        </w:rPr>
      </w:pPr>
    </w:p>
    <w:p w14:paraId="6AF47F70" w14:textId="50E9215A" w:rsidR="006512A0" w:rsidRPr="00577606" w:rsidRDefault="006512A0" w:rsidP="00523684">
      <w:pPr>
        <w:pStyle w:val="Ttulo3"/>
        <w:jc w:val="both"/>
      </w:pPr>
      <w:r>
        <w:br w:type="page"/>
      </w:r>
      <w:bookmarkStart w:id="23" w:name="_Toc22466936"/>
      <w:r w:rsidRPr="00577606">
        <w:lastRenderedPageBreak/>
        <w:t xml:space="preserve">Interface de usuário </w:t>
      </w:r>
      <w:r w:rsidR="00AF4679">
        <w:t>Relatórios Gerenciais</w:t>
      </w:r>
      <w:bookmarkEnd w:id="23"/>
    </w:p>
    <w:p w14:paraId="40C9DEC7" w14:textId="77777777" w:rsidR="006512A0" w:rsidRPr="00577606" w:rsidRDefault="006512A0" w:rsidP="00523684">
      <w:pPr>
        <w:pStyle w:val="Ttulo4"/>
        <w:jc w:val="both"/>
      </w:pPr>
      <w:bookmarkStart w:id="24" w:name="_Toc22466937"/>
      <w:r w:rsidRPr="00577606">
        <w:t>Leiaute sugerido</w:t>
      </w:r>
      <w:bookmarkEnd w:id="24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6512A0" w:rsidRPr="00577606" w14:paraId="587FB406" w14:textId="77777777" w:rsidTr="00737C03">
        <w:trPr>
          <w:trHeight w:val="645"/>
        </w:trPr>
        <w:tc>
          <w:tcPr>
            <w:tcW w:w="9284" w:type="dxa"/>
          </w:tcPr>
          <w:p w14:paraId="629AC2C4" w14:textId="77777777" w:rsidR="006512A0" w:rsidRDefault="00AF4679" w:rsidP="00523684">
            <w:pPr>
              <w:pStyle w:val="Tabela"/>
              <w:jc w:val="both"/>
            </w:pPr>
            <w:r>
              <w:rPr>
                <w:noProof/>
              </w:rPr>
              <w:drawing>
                <wp:inline distT="0" distB="0" distL="0" distR="0" wp14:anchorId="6B02DF2B" wp14:editId="683863E3">
                  <wp:extent cx="5806440" cy="2773680"/>
                  <wp:effectExtent l="0" t="0" r="3810" b="762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45222" w14:textId="7A72AC7C" w:rsidR="00AF4679" w:rsidRPr="00577606" w:rsidRDefault="00AF4679" w:rsidP="00523684">
            <w:pPr>
              <w:pStyle w:val="Tabela"/>
              <w:jc w:val="both"/>
            </w:pPr>
            <w:r>
              <w:rPr>
                <w:noProof/>
              </w:rPr>
              <w:drawing>
                <wp:inline distT="0" distB="0" distL="0" distR="0" wp14:anchorId="1C5001F7" wp14:editId="44683061">
                  <wp:extent cx="5806440" cy="2213610"/>
                  <wp:effectExtent l="0" t="0" r="381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221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A2392" w14:textId="77777777" w:rsidR="006512A0" w:rsidRPr="00577606" w:rsidRDefault="006512A0" w:rsidP="00523684">
      <w:pPr>
        <w:pStyle w:val="Corpodetexto"/>
        <w:jc w:val="both"/>
      </w:pPr>
    </w:p>
    <w:p w14:paraId="09A36645" w14:textId="77777777" w:rsidR="006512A0" w:rsidRPr="00577606" w:rsidRDefault="006512A0" w:rsidP="00523684">
      <w:pPr>
        <w:pStyle w:val="Ttulo4"/>
        <w:jc w:val="both"/>
      </w:pPr>
      <w:bookmarkStart w:id="25" w:name="_Toc22466938"/>
      <w:r w:rsidRPr="00577606">
        <w:lastRenderedPageBreak/>
        <w:t>Campos</w:t>
      </w:r>
      <w:bookmarkEnd w:id="25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6512A0" w:rsidRPr="00577606" w14:paraId="7F57628D" w14:textId="77777777" w:rsidTr="00737C03">
        <w:trPr>
          <w:cantSplit/>
          <w:trHeight w:val="134"/>
        </w:trPr>
        <w:tc>
          <w:tcPr>
            <w:tcW w:w="1063" w:type="dxa"/>
          </w:tcPr>
          <w:p w14:paraId="5C970A74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14:paraId="2978F67C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14:paraId="2094AD91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14:paraId="02D36833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14:paraId="03511BD0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14:paraId="59A49F47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14:paraId="1B7F57C8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AF4679" w:rsidRPr="00577606" w14:paraId="58E20B04" w14:textId="77777777" w:rsidTr="00737C03">
        <w:trPr>
          <w:cantSplit/>
        </w:trPr>
        <w:tc>
          <w:tcPr>
            <w:tcW w:w="1063" w:type="dxa"/>
          </w:tcPr>
          <w:p w14:paraId="566CC5B0" w14:textId="77777777" w:rsidR="00AF4679" w:rsidRPr="00577606" w:rsidRDefault="00AF4679" w:rsidP="00AF4679">
            <w:pPr>
              <w:pStyle w:val="Tabela"/>
              <w:numPr>
                <w:ilvl w:val="0"/>
                <w:numId w:val="12"/>
              </w:numPr>
              <w:jc w:val="both"/>
            </w:pPr>
          </w:p>
        </w:tc>
        <w:tc>
          <w:tcPr>
            <w:tcW w:w="1427" w:type="dxa"/>
          </w:tcPr>
          <w:p w14:paraId="25E8E48E" w14:textId="5E00E576" w:rsidR="00AF4679" w:rsidRPr="00577606" w:rsidRDefault="00AF4679" w:rsidP="00AF4679">
            <w:pPr>
              <w:pStyle w:val="Tabela"/>
              <w:jc w:val="both"/>
            </w:pPr>
            <w:r>
              <w:t>Nome</w:t>
            </w:r>
          </w:p>
        </w:tc>
        <w:tc>
          <w:tcPr>
            <w:tcW w:w="1315" w:type="dxa"/>
          </w:tcPr>
          <w:p w14:paraId="7294D979" w14:textId="0B63BD0C" w:rsidR="00AF4679" w:rsidRPr="00577606" w:rsidRDefault="00AF4679" w:rsidP="00AF4679">
            <w:pPr>
              <w:pStyle w:val="Tabela"/>
              <w:jc w:val="both"/>
            </w:pPr>
            <w:r>
              <w:t>Nome do Aluno</w:t>
            </w:r>
          </w:p>
        </w:tc>
        <w:tc>
          <w:tcPr>
            <w:tcW w:w="1134" w:type="dxa"/>
          </w:tcPr>
          <w:p w14:paraId="5367F882" w14:textId="6BD321CE" w:rsidR="00AF4679" w:rsidRPr="00577606" w:rsidRDefault="00AF4679" w:rsidP="00AF4679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56B56F50" w14:textId="1A76BD76" w:rsidR="00AF4679" w:rsidRPr="00577606" w:rsidRDefault="00AF4679" w:rsidP="00AF4679">
            <w:pPr>
              <w:pStyle w:val="Tabela"/>
              <w:jc w:val="both"/>
            </w:pPr>
            <w:r>
              <w:t>-</w:t>
            </w:r>
          </w:p>
        </w:tc>
        <w:tc>
          <w:tcPr>
            <w:tcW w:w="993" w:type="dxa"/>
          </w:tcPr>
          <w:p w14:paraId="097C32F9" w14:textId="1C2A1BC1" w:rsidR="00AF4679" w:rsidRPr="00577606" w:rsidRDefault="00AF4679" w:rsidP="00AF4679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7CBC24F0" w14:textId="6B87B493" w:rsidR="00AF4679" w:rsidRPr="00577606" w:rsidRDefault="00AF4679" w:rsidP="00AF4679">
            <w:pPr>
              <w:pStyle w:val="Tabela"/>
              <w:jc w:val="both"/>
            </w:pPr>
            <w:r>
              <w:t>Não Editável</w:t>
            </w:r>
          </w:p>
        </w:tc>
      </w:tr>
      <w:tr w:rsidR="00AF4679" w:rsidRPr="00577606" w14:paraId="4CAFB0FC" w14:textId="77777777" w:rsidTr="00737C03">
        <w:trPr>
          <w:cantSplit/>
        </w:trPr>
        <w:tc>
          <w:tcPr>
            <w:tcW w:w="1063" w:type="dxa"/>
          </w:tcPr>
          <w:p w14:paraId="72CD6DCB" w14:textId="77777777" w:rsidR="00AF4679" w:rsidRPr="00577606" w:rsidRDefault="00AF4679" w:rsidP="00AF4679">
            <w:pPr>
              <w:pStyle w:val="Tabela"/>
              <w:numPr>
                <w:ilvl w:val="0"/>
                <w:numId w:val="12"/>
              </w:numPr>
              <w:jc w:val="both"/>
            </w:pPr>
          </w:p>
        </w:tc>
        <w:tc>
          <w:tcPr>
            <w:tcW w:w="1427" w:type="dxa"/>
          </w:tcPr>
          <w:p w14:paraId="4DFA00AD" w14:textId="28E6D7BE" w:rsidR="00AF4679" w:rsidRPr="00577606" w:rsidRDefault="00AF4679" w:rsidP="00AF4679">
            <w:pPr>
              <w:pStyle w:val="Tabela"/>
              <w:jc w:val="both"/>
            </w:pPr>
            <w:r>
              <w:t>CPF</w:t>
            </w:r>
          </w:p>
        </w:tc>
        <w:tc>
          <w:tcPr>
            <w:tcW w:w="1315" w:type="dxa"/>
          </w:tcPr>
          <w:p w14:paraId="0AF8D779" w14:textId="0C582D1C" w:rsidR="00AF4679" w:rsidRPr="00577606" w:rsidRDefault="00AF4679" w:rsidP="00AF4679">
            <w:pPr>
              <w:pStyle w:val="Tabela"/>
              <w:jc w:val="both"/>
            </w:pPr>
            <w:r>
              <w:t>CPF do aluno</w:t>
            </w:r>
          </w:p>
        </w:tc>
        <w:tc>
          <w:tcPr>
            <w:tcW w:w="1134" w:type="dxa"/>
          </w:tcPr>
          <w:p w14:paraId="076F02A5" w14:textId="1DC4C902" w:rsidR="00AF4679" w:rsidRPr="00577606" w:rsidRDefault="00AF4679" w:rsidP="00AF4679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48C52492" w14:textId="1B8D655F" w:rsidR="00AF4679" w:rsidRPr="00577606" w:rsidRDefault="00AF4679" w:rsidP="00AF4679">
            <w:pPr>
              <w:pStyle w:val="Tabela"/>
              <w:jc w:val="both"/>
            </w:pPr>
            <w:r>
              <w:t>DDD.DDD.DDD-DD</w:t>
            </w:r>
          </w:p>
        </w:tc>
        <w:tc>
          <w:tcPr>
            <w:tcW w:w="993" w:type="dxa"/>
          </w:tcPr>
          <w:p w14:paraId="4E18CA75" w14:textId="3BF1DAEC" w:rsidR="00AF4679" w:rsidRPr="00577606" w:rsidRDefault="00AF4679" w:rsidP="00AF4679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281BC70B" w14:textId="50276024" w:rsidR="00AF4679" w:rsidRPr="00577606" w:rsidRDefault="00AF4679" w:rsidP="00AF4679">
            <w:pPr>
              <w:pStyle w:val="Tabela"/>
              <w:jc w:val="both"/>
            </w:pPr>
            <w:r>
              <w:t>Não Editável</w:t>
            </w:r>
          </w:p>
        </w:tc>
      </w:tr>
      <w:tr w:rsidR="00AF4679" w:rsidRPr="00577606" w14:paraId="1B8AD52B" w14:textId="77777777" w:rsidTr="00737C03">
        <w:trPr>
          <w:cantSplit/>
        </w:trPr>
        <w:tc>
          <w:tcPr>
            <w:tcW w:w="1063" w:type="dxa"/>
          </w:tcPr>
          <w:p w14:paraId="0B259209" w14:textId="77777777" w:rsidR="00AF4679" w:rsidRPr="00577606" w:rsidRDefault="00AF4679" w:rsidP="00AF4679">
            <w:pPr>
              <w:pStyle w:val="Tabela"/>
              <w:numPr>
                <w:ilvl w:val="0"/>
                <w:numId w:val="12"/>
              </w:numPr>
              <w:jc w:val="both"/>
            </w:pPr>
          </w:p>
        </w:tc>
        <w:tc>
          <w:tcPr>
            <w:tcW w:w="1427" w:type="dxa"/>
          </w:tcPr>
          <w:p w14:paraId="3B60189E" w14:textId="098B202F" w:rsidR="00AF4679" w:rsidRPr="00577606" w:rsidRDefault="00AF4679" w:rsidP="00AF4679">
            <w:pPr>
              <w:pStyle w:val="Tabela"/>
              <w:jc w:val="both"/>
            </w:pPr>
            <w:r>
              <w:t>RG</w:t>
            </w:r>
          </w:p>
        </w:tc>
        <w:tc>
          <w:tcPr>
            <w:tcW w:w="1315" w:type="dxa"/>
          </w:tcPr>
          <w:p w14:paraId="709D4BD3" w14:textId="2DC7440B" w:rsidR="00AF4679" w:rsidRPr="00577606" w:rsidRDefault="00AF4679" w:rsidP="00AF4679">
            <w:pPr>
              <w:pStyle w:val="Tabela"/>
              <w:jc w:val="both"/>
            </w:pPr>
            <w:r>
              <w:t>RG do aluno</w:t>
            </w:r>
          </w:p>
        </w:tc>
        <w:tc>
          <w:tcPr>
            <w:tcW w:w="1134" w:type="dxa"/>
          </w:tcPr>
          <w:p w14:paraId="5D72C31B" w14:textId="21601E3B" w:rsidR="00AF4679" w:rsidRPr="00577606" w:rsidRDefault="00AF4679" w:rsidP="00AF4679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16B3BA8D" w14:textId="482C5744" w:rsidR="00AF4679" w:rsidRPr="00577606" w:rsidRDefault="00AF4679" w:rsidP="00AF4679">
            <w:pPr>
              <w:pStyle w:val="Tabela"/>
              <w:jc w:val="both"/>
            </w:pPr>
            <w:r>
              <w:t>-</w:t>
            </w:r>
          </w:p>
        </w:tc>
        <w:tc>
          <w:tcPr>
            <w:tcW w:w="993" w:type="dxa"/>
          </w:tcPr>
          <w:p w14:paraId="0808819A" w14:textId="6B087FD2" w:rsidR="00AF4679" w:rsidRPr="00577606" w:rsidRDefault="00AF4679" w:rsidP="00AF4679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4960A445" w14:textId="11A01EEC" w:rsidR="00AF4679" w:rsidRPr="00577606" w:rsidRDefault="00AF4679" w:rsidP="00AF4679">
            <w:pPr>
              <w:pStyle w:val="Tabela"/>
              <w:jc w:val="both"/>
            </w:pPr>
            <w:r>
              <w:t>Não Editável</w:t>
            </w:r>
          </w:p>
        </w:tc>
      </w:tr>
      <w:tr w:rsidR="00AF4679" w:rsidRPr="00577606" w14:paraId="09DB2477" w14:textId="77777777" w:rsidTr="00737C03">
        <w:trPr>
          <w:cantSplit/>
        </w:trPr>
        <w:tc>
          <w:tcPr>
            <w:tcW w:w="1063" w:type="dxa"/>
          </w:tcPr>
          <w:p w14:paraId="38208DE4" w14:textId="77777777" w:rsidR="00AF4679" w:rsidRPr="00577606" w:rsidRDefault="00AF4679" w:rsidP="00AF4679">
            <w:pPr>
              <w:pStyle w:val="Tabela"/>
              <w:numPr>
                <w:ilvl w:val="0"/>
                <w:numId w:val="12"/>
              </w:numPr>
              <w:jc w:val="both"/>
            </w:pPr>
          </w:p>
        </w:tc>
        <w:tc>
          <w:tcPr>
            <w:tcW w:w="1427" w:type="dxa"/>
          </w:tcPr>
          <w:p w14:paraId="53F0314E" w14:textId="237B94DD" w:rsidR="00AF4679" w:rsidRPr="00577606" w:rsidRDefault="00AF4679" w:rsidP="00AF4679">
            <w:pPr>
              <w:pStyle w:val="Tabela"/>
              <w:jc w:val="both"/>
            </w:pPr>
            <w:r>
              <w:t>Data de Próximo Pagamento</w:t>
            </w:r>
          </w:p>
        </w:tc>
        <w:tc>
          <w:tcPr>
            <w:tcW w:w="1315" w:type="dxa"/>
          </w:tcPr>
          <w:p w14:paraId="40A05022" w14:textId="381A80FC" w:rsidR="00AF4679" w:rsidRPr="00577606" w:rsidRDefault="00AF4679" w:rsidP="00AF4679">
            <w:pPr>
              <w:pStyle w:val="Tabela"/>
              <w:jc w:val="both"/>
            </w:pPr>
            <w:r>
              <w:t>Data prevista para próximo pagamento de mensalidade</w:t>
            </w:r>
          </w:p>
        </w:tc>
        <w:tc>
          <w:tcPr>
            <w:tcW w:w="1134" w:type="dxa"/>
          </w:tcPr>
          <w:p w14:paraId="612EF72D" w14:textId="7F74825D" w:rsidR="00AF4679" w:rsidRPr="00577606" w:rsidRDefault="00AF4679" w:rsidP="00AF4679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61CD567B" w14:textId="088A996B" w:rsidR="00AF4679" w:rsidRPr="00577606" w:rsidRDefault="00AF4679" w:rsidP="00AF4679">
            <w:pPr>
              <w:pStyle w:val="Tabela"/>
              <w:jc w:val="both"/>
            </w:pPr>
            <w:r>
              <w:t>DD/MM/AAAAA</w:t>
            </w:r>
          </w:p>
        </w:tc>
        <w:tc>
          <w:tcPr>
            <w:tcW w:w="993" w:type="dxa"/>
          </w:tcPr>
          <w:p w14:paraId="1D7BA46C" w14:textId="251AC726" w:rsidR="00AF4679" w:rsidRPr="00577606" w:rsidRDefault="00AF4679" w:rsidP="00AF4679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2B5F80C1" w14:textId="46CEEF0B" w:rsidR="00AF4679" w:rsidRPr="00577606" w:rsidRDefault="00AF4679" w:rsidP="00AF4679">
            <w:pPr>
              <w:pStyle w:val="Tabela"/>
              <w:jc w:val="both"/>
            </w:pPr>
            <w:r>
              <w:t>Não Editável</w:t>
            </w:r>
          </w:p>
        </w:tc>
      </w:tr>
    </w:tbl>
    <w:p w14:paraId="18E2357E" w14:textId="77777777" w:rsidR="006512A0" w:rsidRPr="00577606" w:rsidRDefault="006512A0" w:rsidP="00523684">
      <w:pPr>
        <w:pStyle w:val="Corpodetexto"/>
        <w:jc w:val="both"/>
      </w:pPr>
    </w:p>
    <w:p w14:paraId="392AF352" w14:textId="77777777" w:rsidR="006512A0" w:rsidRPr="00577606" w:rsidRDefault="006512A0" w:rsidP="00523684">
      <w:pPr>
        <w:pStyle w:val="Ttulo4"/>
        <w:jc w:val="both"/>
      </w:pPr>
      <w:bookmarkStart w:id="26" w:name="_Toc22466939"/>
      <w:r w:rsidRPr="00577606">
        <w:t>Comandos</w:t>
      </w:r>
      <w:bookmarkEnd w:id="26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6512A0" w:rsidRPr="00577606" w14:paraId="59D8B5F4" w14:textId="77777777" w:rsidTr="00737C03">
        <w:trPr>
          <w:cantSplit/>
        </w:trPr>
        <w:tc>
          <w:tcPr>
            <w:tcW w:w="1063" w:type="dxa"/>
          </w:tcPr>
          <w:p w14:paraId="3FC574BE" w14:textId="77777777" w:rsidR="006512A0" w:rsidRPr="00577606" w:rsidRDefault="006512A0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14:paraId="151C82B4" w14:textId="77777777" w:rsidR="006512A0" w:rsidRPr="00577606" w:rsidRDefault="006512A0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14:paraId="01CEF987" w14:textId="77777777" w:rsidR="006512A0" w:rsidRPr="00577606" w:rsidRDefault="006512A0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14:paraId="7C47641D" w14:textId="77777777" w:rsidR="006512A0" w:rsidRPr="00577606" w:rsidRDefault="006512A0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AF4679" w:rsidRPr="00577606" w14:paraId="51E9EF1F" w14:textId="77777777" w:rsidTr="00737C03">
        <w:trPr>
          <w:cantSplit/>
        </w:trPr>
        <w:tc>
          <w:tcPr>
            <w:tcW w:w="1063" w:type="dxa"/>
          </w:tcPr>
          <w:p w14:paraId="69C94780" w14:textId="77777777" w:rsidR="00AF4679" w:rsidRPr="00577606" w:rsidRDefault="00AF4679" w:rsidP="00AF4679">
            <w:pPr>
              <w:pStyle w:val="Tabela"/>
              <w:numPr>
                <w:ilvl w:val="0"/>
                <w:numId w:val="13"/>
              </w:numPr>
              <w:jc w:val="both"/>
            </w:pPr>
          </w:p>
        </w:tc>
        <w:tc>
          <w:tcPr>
            <w:tcW w:w="1559" w:type="dxa"/>
          </w:tcPr>
          <w:p w14:paraId="69C8EEFC" w14:textId="549080AD" w:rsidR="00AF4679" w:rsidRPr="00577606" w:rsidRDefault="00AF4679" w:rsidP="00AF4679">
            <w:pPr>
              <w:pStyle w:val="Tabela"/>
              <w:jc w:val="both"/>
            </w:pPr>
            <w:r>
              <w:t>Pesquisar</w:t>
            </w:r>
          </w:p>
        </w:tc>
        <w:tc>
          <w:tcPr>
            <w:tcW w:w="4111" w:type="dxa"/>
          </w:tcPr>
          <w:p w14:paraId="5C85328E" w14:textId="46A54EA1" w:rsidR="00AF4679" w:rsidRPr="00577606" w:rsidRDefault="00AF4679" w:rsidP="00AF4679">
            <w:pPr>
              <w:pStyle w:val="Tabela"/>
              <w:jc w:val="both"/>
            </w:pPr>
            <w:r>
              <w:t>Filtra os clientes existentes na tabela.</w:t>
            </w:r>
          </w:p>
        </w:tc>
        <w:tc>
          <w:tcPr>
            <w:tcW w:w="2457" w:type="dxa"/>
          </w:tcPr>
          <w:p w14:paraId="7CF158D5" w14:textId="4EC651E6" w:rsidR="00AF4679" w:rsidRPr="00577606" w:rsidRDefault="00AF4679" w:rsidP="00AF4679">
            <w:pPr>
              <w:pStyle w:val="Tabela"/>
              <w:jc w:val="both"/>
            </w:pPr>
            <w:r>
              <w:t>Sempre habilitado.</w:t>
            </w:r>
          </w:p>
        </w:tc>
      </w:tr>
      <w:tr w:rsidR="00AF4679" w:rsidRPr="00577606" w14:paraId="0E7028E9" w14:textId="77777777" w:rsidTr="00737C03">
        <w:trPr>
          <w:cantSplit/>
        </w:trPr>
        <w:tc>
          <w:tcPr>
            <w:tcW w:w="1063" w:type="dxa"/>
          </w:tcPr>
          <w:p w14:paraId="168748F6" w14:textId="77777777" w:rsidR="00AF4679" w:rsidRPr="00577606" w:rsidRDefault="00AF4679" w:rsidP="00AF4679">
            <w:pPr>
              <w:pStyle w:val="Tabela"/>
              <w:numPr>
                <w:ilvl w:val="0"/>
                <w:numId w:val="13"/>
              </w:numPr>
              <w:jc w:val="both"/>
            </w:pPr>
          </w:p>
        </w:tc>
        <w:tc>
          <w:tcPr>
            <w:tcW w:w="1559" w:type="dxa"/>
          </w:tcPr>
          <w:p w14:paraId="5F06D0E5" w14:textId="2940D579" w:rsidR="00AF4679" w:rsidRPr="00577606" w:rsidRDefault="00AF4679" w:rsidP="00AF4679">
            <w:pPr>
              <w:pStyle w:val="Tabela"/>
              <w:jc w:val="both"/>
            </w:pPr>
            <w:r>
              <w:t>Exibir X Registros</w:t>
            </w:r>
          </w:p>
        </w:tc>
        <w:tc>
          <w:tcPr>
            <w:tcW w:w="4111" w:type="dxa"/>
          </w:tcPr>
          <w:p w14:paraId="2388BEA1" w14:textId="374A5288" w:rsidR="00AF4679" w:rsidRPr="00577606" w:rsidRDefault="00AF4679" w:rsidP="00AF4679">
            <w:pPr>
              <w:pStyle w:val="Tabela"/>
              <w:jc w:val="both"/>
            </w:pPr>
            <w:r>
              <w:t>Altera a quantidade de registros exibidos por página na tabela.</w:t>
            </w:r>
          </w:p>
        </w:tc>
        <w:tc>
          <w:tcPr>
            <w:tcW w:w="2457" w:type="dxa"/>
          </w:tcPr>
          <w:p w14:paraId="5005ED5F" w14:textId="394D0180" w:rsidR="00AF4679" w:rsidRPr="00577606" w:rsidRDefault="00AF4679" w:rsidP="00AF4679">
            <w:pPr>
              <w:pStyle w:val="Tabela"/>
              <w:jc w:val="both"/>
            </w:pPr>
            <w:r>
              <w:t>Sempre habilitado.</w:t>
            </w:r>
          </w:p>
        </w:tc>
      </w:tr>
      <w:tr w:rsidR="00AF4679" w:rsidRPr="00577606" w14:paraId="4315D343" w14:textId="77777777" w:rsidTr="00737C03">
        <w:trPr>
          <w:cantSplit/>
        </w:trPr>
        <w:tc>
          <w:tcPr>
            <w:tcW w:w="1063" w:type="dxa"/>
          </w:tcPr>
          <w:p w14:paraId="7FDE2C7C" w14:textId="77777777" w:rsidR="00AF4679" w:rsidRPr="00577606" w:rsidRDefault="00AF4679" w:rsidP="00AF4679">
            <w:pPr>
              <w:pStyle w:val="Tabela"/>
              <w:numPr>
                <w:ilvl w:val="0"/>
                <w:numId w:val="13"/>
              </w:numPr>
              <w:jc w:val="both"/>
            </w:pPr>
          </w:p>
        </w:tc>
        <w:tc>
          <w:tcPr>
            <w:tcW w:w="1559" w:type="dxa"/>
          </w:tcPr>
          <w:p w14:paraId="095D99F2" w14:textId="5A3F5A06" w:rsidR="00AF4679" w:rsidRPr="00577606" w:rsidRDefault="00AF4679" w:rsidP="00AF4679">
            <w:pPr>
              <w:pStyle w:val="Tabela"/>
              <w:jc w:val="both"/>
            </w:pPr>
            <w:r>
              <w:t>Anterior</w:t>
            </w:r>
          </w:p>
        </w:tc>
        <w:tc>
          <w:tcPr>
            <w:tcW w:w="4111" w:type="dxa"/>
          </w:tcPr>
          <w:p w14:paraId="66E786FE" w14:textId="4B6D7FCE" w:rsidR="00AF4679" w:rsidRPr="00577606" w:rsidRDefault="00AF4679" w:rsidP="00AF4679">
            <w:pPr>
              <w:pStyle w:val="Tabela"/>
              <w:jc w:val="both"/>
            </w:pPr>
            <w:r>
              <w:t>Passa à página anterior de registros exibidos.</w:t>
            </w:r>
          </w:p>
        </w:tc>
        <w:tc>
          <w:tcPr>
            <w:tcW w:w="2457" w:type="dxa"/>
          </w:tcPr>
          <w:p w14:paraId="5B32B34F" w14:textId="42CCE3B1" w:rsidR="00AF4679" w:rsidRPr="00577606" w:rsidRDefault="00AF4679" w:rsidP="00AF4679">
            <w:pPr>
              <w:pStyle w:val="Tabela"/>
              <w:jc w:val="both"/>
            </w:pPr>
            <w:r>
              <w:t>Habilitado a partir da segunda página de registros de aluno.</w:t>
            </w:r>
          </w:p>
        </w:tc>
      </w:tr>
      <w:tr w:rsidR="00AF4679" w:rsidRPr="00577606" w14:paraId="58D8EB25" w14:textId="77777777" w:rsidTr="00737C03">
        <w:trPr>
          <w:cantSplit/>
        </w:trPr>
        <w:tc>
          <w:tcPr>
            <w:tcW w:w="1063" w:type="dxa"/>
          </w:tcPr>
          <w:p w14:paraId="37568AF4" w14:textId="77777777" w:rsidR="00AF4679" w:rsidRPr="00577606" w:rsidRDefault="00AF4679" w:rsidP="00AF4679">
            <w:pPr>
              <w:pStyle w:val="Tabela"/>
              <w:numPr>
                <w:ilvl w:val="0"/>
                <w:numId w:val="13"/>
              </w:numPr>
              <w:jc w:val="both"/>
            </w:pPr>
          </w:p>
        </w:tc>
        <w:tc>
          <w:tcPr>
            <w:tcW w:w="1559" w:type="dxa"/>
          </w:tcPr>
          <w:p w14:paraId="0E1D95C6" w14:textId="4947DFAE" w:rsidR="00AF4679" w:rsidRPr="00577606" w:rsidRDefault="00AF4679" w:rsidP="00AF4679">
            <w:pPr>
              <w:pStyle w:val="Tabela"/>
              <w:jc w:val="both"/>
            </w:pPr>
            <w:r>
              <w:t>Próximo</w:t>
            </w:r>
          </w:p>
        </w:tc>
        <w:tc>
          <w:tcPr>
            <w:tcW w:w="4111" w:type="dxa"/>
          </w:tcPr>
          <w:p w14:paraId="20078C52" w14:textId="655D0301" w:rsidR="00AF4679" w:rsidRPr="00577606" w:rsidRDefault="00AF4679" w:rsidP="00AF4679">
            <w:pPr>
              <w:pStyle w:val="Tabela"/>
              <w:jc w:val="both"/>
            </w:pPr>
            <w:r>
              <w:t>Passa à próxima página de registros exibidos.</w:t>
            </w:r>
          </w:p>
        </w:tc>
        <w:tc>
          <w:tcPr>
            <w:tcW w:w="2457" w:type="dxa"/>
          </w:tcPr>
          <w:p w14:paraId="5C9EF2E4" w14:textId="3C4933AD" w:rsidR="00AF4679" w:rsidRPr="00577606" w:rsidRDefault="00AF4679" w:rsidP="00AF4679">
            <w:pPr>
              <w:pStyle w:val="Tabela"/>
              <w:jc w:val="both"/>
            </w:pPr>
            <w:r>
              <w:t>Habilitado até a penúltima tela de registros, desde que haja mais de uma página.</w:t>
            </w:r>
          </w:p>
        </w:tc>
      </w:tr>
      <w:tr w:rsidR="00AF4679" w:rsidRPr="00577606" w14:paraId="45EA34B6" w14:textId="77777777" w:rsidTr="00737C03">
        <w:trPr>
          <w:cantSplit/>
        </w:trPr>
        <w:tc>
          <w:tcPr>
            <w:tcW w:w="1063" w:type="dxa"/>
          </w:tcPr>
          <w:p w14:paraId="14C1CDE0" w14:textId="77777777" w:rsidR="00AF4679" w:rsidRPr="00577606" w:rsidRDefault="00AF4679" w:rsidP="00AF4679">
            <w:pPr>
              <w:pStyle w:val="Tabela"/>
              <w:numPr>
                <w:ilvl w:val="0"/>
                <w:numId w:val="13"/>
              </w:numPr>
              <w:jc w:val="both"/>
            </w:pPr>
          </w:p>
        </w:tc>
        <w:tc>
          <w:tcPr>
            <w:tcW w:w="1559" w:type="dxa"/>
          </w:tcPr>
          <w:p w14:paraId="6A03BF46" w14:textId="5F50466B" w:rsidR="00AF4679" w:rsidRPr="00577606" w:rsidRDefault="00AF4679" w:rsidP="00AF4679">
            <w:pPr>
              <w:pStyle w:val="Tabela"/>
              <w:jc w:val="both"/>
            </w:pPr>
            <w:r>
              <w:t xml:space="preserve">Ordenar </w:t>
            </w:r>
            <w:r>
              <w:rPr>
                <w:rFonts w:ascii="Arial Unicode MS" w:eastAsia="Arial Unicode MS" w:hAnsi="Arial Unicode MS" w:cs="Arial Unicode MS" w:hint="eastAsia"/>
                <w:color w:val="222222"/>
                <w:sz w:val="36"/>
                <w:szCs w:val="36"/>
                <w:shd w:val="clear" w:color="auto" w:fill="F8F9FA"/>
              </w:rPr>
              <w:t>↑</w:t>
            </w:r>
          </w:p>
        </w:tc>
        <w:tc>
          <w:tcPr>
            <w:tcW w:w="4111" w:type="dxa"/>
          </w:tcPr>
          <w:p w14:paraId="2CCDC369" w14:textId="25AA5728" w:rsidR="00AF4679" w:rsidRPr="00577606" w:rsidRDefault="00AF4679" w:rsidP="00AF4679">
            <w:pPr>
              <w:pStyle w:val="Tabela"/>
              <w:jc w:val="both"/>
            </w:pPr>
            <w:r>
              <w:t xml:space="preserve">Ordena os registros da tabela de forma decrescente para cada informação exibida na tabela. </w:t>
            </w:r>
          </w:p>
        </w:tc>
        <w:tc>
          <w:tcPr>
            <w:tcW w:w="2457" w:type="dxa"/>
          </w:tcPr>
          <w:p w14:paraId="6CCE6AF5" w14:textId="12DE5CAC" w:rsidR="00AF4679" w:rsidRPr="00577606" w:rsidRDefault="00AF4679" w:rsidP="00AF4679">
            <w:pPr>
              <w:pStyle w:val="Tabela"/>
              <w:jc w:val="both"/>
            </w:pPr>
            <w:r>
              <w:t>Sempre habilitado.</w:t>
            </w:r>
          </w:p>
        </w:tc>
      </w:tr>
      <w:tr w:rsidR="00AF4679" w:rsidRPr="00577606" w14:paraId="21948E53" w14:textId="77777777" w:rsidTr="00737C03">
        <w:trPr>
          <w:cantSplit/>
        </w:trPr>
        <w:tc>
          <w:tcPr>
            <w:tcW w:w="1063" w:type="dxa"/>
          </w:tcPr>
          <w:p w14:paraId="671C2B15" w14:textId="77777777" w:rsidR="00AF4679" w:rsidRPr="00577606" w:rsidRDefault="00AF4679" w:rsidP="00AF4679">
            <w:pPr>
              <w:pStyle w:val="Tabela"/>
              <w:numPr>
                <w:ilvl w:val="0"/>
                <w:numId w:val="13"/>
              </w:numPr>
              <w:jc w:val="both"/>
            </w:pPr>
          </w:p>
        </w:tc>
        <w:tc>
          <w:tcPr>
            <w:tcW w:w="1559" w:type="dxa"/>
          </w:tcPr>
          <w:p w14:paraId="3EADAE21" w14:textId="5B24CAC9" w:rsidR="00AF4679" w:rsidRDefault="00AF4679" w:rsidP="00AF4679">
            <w:pPr>
              <w:pStyle w:val="Tabela"/>
              <w:jc w:val="both"/>
            </w:pPr>
            <w:r>
              <w:t xml:space="preserve">Ordenar </w:t>
            </w:r>
            <w:r>
              <w:rPr>
                <w:rFonts w:ascii="Arial Unicode MS" w:eastAsia="Arial Unicode MS" w:hAnsi="Arial Unicode MS" w:cs="Arial Unicode MS" w:hint="eastAsia"/>
                <w:color w:val="222222"/>
                <w:sz w:val="36"/>
                <w:szCs w:val="36"/>
                <w:shd w:val="clear" w:color="auto" w:fill="F8F9FA"/>
              </w:rPr>
              <w:t>↓</w:t>
            </w:r>
          </w:p>
        </w:tc>
        <w:tc>
          <w:tcPr>
            <w:tcW w:w="4111" w:type="dxa"/>
          </w:tcPr>
          <w:p w14:paraId="27FDF83D" w14:textId="2D84698C" w:rsidR="00AF4679" w:rsidRDefault="00AF4679" w:rsidP="00AF4679">
            <w:pPr>
              <w:pStyle w:val="Tabela"/>
              <w:jc w:val="both"/>
            </w:pPr>
            <w:r>
              <w:t>Ordena os registros da tabela de forma crescente para cada informação exibida na tabela</w:t>
            </w:r>
          </w:p>
        </w:tc>
        <w:tc>
          <w:tcPr>
            <w:tcW w:w="2457" w:type="dxa"/>
          </w:tcPr>
          <w:p w14:paraId="5529043D" w14:textId="4BD1E23F" w:rsidR="00AF4679" w:rsidRDefault="00AF4679" w:rsidP="00AF4679">
            <w:pPr>
              <w:pStyle w:val="Tabela"/>
              <w:jc w:val="both"/>
            </w:pPr>
            <w:r>
              <w:t>Sempre habilitado.</w:t>
            </w:r>
          </w:p>
        </w:tc>
      </w:tr>
    </w:tbl>
    <w:p w14:paraId="44F4FFC3" w14:textId="77777777" w:rsidR="006512A0" w:rsidRPr="006512A0" w:rsidRDefault="006512A0" w:rsidP="00523684">
      <w:pPr>
        <w:pStyle w:val="Corpodetexto"/>
        <w:jc w:val="both"/>
        <w:rPr>
          <w:highlight w:val="yellow"/>
        </w:rPr>
      </w:pPr>
    </w:p>
    <w:p w14:paraId="0604A6EC" w14:textId="77777777" w:rsidR="006512A0" w:rsidRDefault="006512A0" w:rsidP="00523684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27" w:name="_Toc22466940"/>
      <w:r>
        <w:rPr>
          <w:rFonts w:ascii="Times New Roman" w:hAnsi="Times New Roman"/>
        </w:rPr>
        <w:lastRenderedPageBreak/>
        <w:t>Especificação de requisitos de casos de uso</w:t>
      </w:r>
      <w:bookmarkEnd w:id="27"/>
      <w:r w:rsidRPr="006512A0">
        <w:rPr>
          <w:rFonts w:ascii="Times New Roman" w:hAnsi="Times New Roman"/>
        </w:rPr>
        <w:t xml:space="preserve"> </w:t>
      </w:r>
    </w:p>
    <w:p w14:paraId="7B845F5B" w14:textId="3AA9D856" w:rsidR="009E4682" w:rsidRPr="006512A0" w:rsidRDefault="009E4682" w:rsidP="00523684">
      <w:pPr>
        <w:pStyle w:val="Ttulo3"/>
        <w:jc w:val="both"/>
      </w:pPr>
      <w:bookmarkStart w:id="28" w:name="_Toc22466941"/>
      <w:r w:rsidRPr="006512A0">
        <w:t xml:space="preserve">Caso de uso </w:t>
      </w:r>
      <w:r w:rsidR="00C409DA">
        <w:t>Gerenciar Aluno</w:t>
      </w:r>
      <w:bookmarkEnd w:id="28"/>
    </w:p>
    <w:p w14:paraId="204B2C08" w14:textId="77777777" w:rsidR="009E4682" w:rsidRPr="00577606" w:rsidRDefault="009E4682" w:rsidP="00523684">
      <w:pPr>
        <w:pStyle w:val="Ttulo4"/>
        <w:jc w:val="both"/>
      </w:pPr>
      <w:bookmarkStart w:id="29" w:name="_Toc22466942"/>
      <w:r w:rsidRPr="00577606">
        <w:t>Precondições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E4682" w:rsidRPr="00577606" w14:paraId="323FE810" w14:textId="77777777">
        <w:trPr>
          <w:trHeight w:val="867"/>
        </w:trPr>
        <w:tc>
          <w:tcPr>
            <w:tcW w:w="9212" w:type="dxa"/>
          </w:tcPr>
          <w:p w14:paraId="7EE5000D" w14:textId="7D8A1328" w:rsidR="009059F7" w:rsidRPr="00577606" w:rsidRDefault="00C409DA" w:rsidP="00523684">
            <w:pPr>
              <w:pStyle w:val="Tabela"/>
              <w:numPr>
                <w:ilvl w:val="0"/>
                <w:numId w:val="7"/>
              </w:numPr>
              <w:jc w:val="both"/>
            </w:pPr>
            <w:r>
              <w:t>O usuário está autenticado como Recepcionista.</w:t>
            </w:r>
          </w:p>
        </w:tc>
      </w:tr>
    </w:tbl>
    <w:p w14:paraId="58B672AC" w14:textId="77777777" w:rsidR="009E4682" w:rsidRPr="00577606" w:rsidRDefault="009E4682" w:rsidP="00523684">
      <w:pPr>
        <w:pStyle w:val="Corpodetexto"/>
        <w:jc w:val="both"/>
      </w:pPr>
    </w:p>
    <w:p w14:paraId="6A5A078C" w14:textId="4074CED5" w:rsidR="009E4682" w:rsidRPr="00577606" w:rsidRDefault="009E4682" w:rsidP="00523684">
      <w:pPr>
        <w:pStyle w:val="Ttulo4"/>
        <w:jc w:val="both"/>
      </w:pPr>
      <w:bookmarkStart w:id="30" w:name="_Toc22466943"/>
      <w:r w:rsidRPr="00577606">
        <w:t xml:space="preserve">Fluxo principal </w:t>
      </w:r>
      <w:r w:rsidR="00C409DA">
        <w:t>Consultar Alunos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E4682" w:rsidRPr="00577606" w14:paraId="32E5A117" w14:textId="77777777">
        <w:trPr>
          <w:trHeight w:val="797"/>
        </w:trPr>
        <w:tc>
          <w:tcPr>
            <w:tcW w:w="9212" w:type="dxa"/>
          </w:tcPr>
          <w:p w14:paraId="4BDFD4C2" w14:textId="224D3B2B" w:rsidR="00FA7EF5" w:rsidRDefault="00C409DA" w:rsidP="00523684">
            <w:pPr>
              <w:pStyle w:val="Tabela"/>
              <w:numPr>
                <w:ilvl w:val="0"/>
                <w:numId w:val="8"/>
              </w:numPr>
              <w:jc w:val="both"/>
            </w:pPr>
            <w:r>
              <w:t xml:space="preserve">O caso de uso inicia quando o </w:t>
            </w:r>
            <w:r w:rsidR="00016843">
              <w:t>usuário</w:t>
            </w:r>
            <w:r>
              <w:t xml:space="preserve"> solicita a consulta de alunos.</w:t>
            </w:r>
          </w:p>
          <w:p w14:paraId="1533CD7A" w14:textId="77777777" w:rsidR="00C409DA" w:rsidRDefault="00C409DA" w:rsidP="00523684">
            <w:pPr>
              <w:pStyle w:val="Tabela"/>
              <w:numPr>
                <w:ilvl w:val="0"/>
                <w:numId w:val="8"/>
              </w:numPr>
              <w:jc w:val="both"/>
            </w:pPr>
            <w:r>
              <w:t>O sistema recupera todos os clientes cadastrados.</w:t>
            </w:r>
          </w:p>
          <w:p w14:paraId="1AE0889D" w14:textId="75571868" w:rsidR="00C409DA" w:rsidRPr="00577606" w:rsidRDefault="00C409DA" w:rsidP="00523684">
            <w:pPr>
              <w:pStyle w:val="Tabela"/>
              <w:numPr>
                <w:ilvl w:val="0"/>
                <w:numId w:val="8"/>
              </w:numPr>
              <w:jc w:val="both"/>
            </w:pPr>
            <w:r>
              <w:t>O sistema povoa a tabela de alunos com todos os alunos e exibe os 10 primeiros.</w:t>
            </w:r>
          </w:p>
        </w:tc>
      </w:tr>
    </w:tbl>
    <w:p w14:paraId="2E61AFB8" w14:textId="77777777" w:rsidR="009E4682" w:rsidRPr="00577606" w:rsidRDefault="009E4682" w:rsidP="00523684">
      <w:pPr>
        <w:pStyle w:val="Corpodetexto"/>
        <w:jc w:val="both"/>
      </w:pPr>
    </w:p>
    <w:p w14:paraId="749F00CE" w14:textId="6A80B5F9" w:rsidR="00F46CBE" w:rsidRPr="00577606" w:rsidRDefault="006512A0" w:rsidP="00C409DA">
      <w:pPr>
        <w:pStyle w:val="Ttulo4"/>
        <w:numPr>
          <w:ilvl w:val="3"/>
          <w:numId w:val="24"/>
        </w:numPr>
        <w:jc w:val="both"/>
      </w:pPr>
      <w:bookmarkStart w:id="31" w:name="_Toc22466944"/>
      <w:r>
        <w:lastRenderedPageBreak/>
        <w:t>Fluxo alternativo</w:t>
      </w:r>
      <w:r w:rsidR="00C409DA">
        <w:t xml:space="preserve"> Inserir Aluno</w:t>
      </w:r>
      <w:bookmarkEnd w:id="31"/>
    </w:p>
    <w:tbl>
      <w:tblPr>
        <w:tblW w:w="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7510"/>
      </w:tblGrid>
      <w:tr w:rsidR="00C409DA" w:rsidRPr="00577606" w14:paraId="6E20B4B5" w14:textId="77777777" w:rsidTr="00C409DA">
        <w:trPr>
          <w:trHeight w:val="797"/>
        </w:trPr>
        <w:tc>
          <w:tcPr>
            <w:tcW w:w="1696" w:type="dxa"/>
          </w:tcPr>
          <w:p w14:paraId="723CB8FD" w14:textId="1E87BD0A" w:rsidR="00C409DA" w:rsidRPr="00577606" w:rsidRDefault="00C409DA" w:rsidP="00C409DA">
            <w:pPr>
              <w:pStyle w:val="Tabela"/>
              <w:jc w:val="both"/>
            </w:pPr>
            <w:r>
              <w:t>Precondições</w:t>
            </w:r>
          </w:p>
        </w:tc>
        <w:tc>
          <w:tcPr>
            <w:tcW w:w="7510" w:type="dxa"/>
          </w:tcPr>
          <w:p w14:paraId="12EECC4F" w14:textId="22C968B0" w:rsidR="00C409DA" w:rsidRPr="00577606" w:rsidRDefault="0013321C" w:rsidP="00523684">
            <w:pPr>
              <w:pStyle w:val="Tabela"/>
              <w:numPr>
                <w:ilvl w:val="0"/>
                <w:numId w:val="9"/>
              </w:numPr>
              <w:jc w:val="both"/>
            </w:pPr>
            <w:r>
              <w:t>No passo 3 do fluxo principal, o usuário solicita a inserção de um novo aluno.</w:t>
            </w:r>
          </w:p>
        </w:tc>
      </w:tr>
      <w:tr w:rsidR="00C409DA" w:rsidRPr="00577606" w14:paraId="4487255E" w14:textId="77777777" w:rsidTr="00C409DA">
        <w:trPr>
          <w:trHeight w:val="797"/>
        </w:trPr>
        <w:tc>
          <w:tcPr>
            <w:tcW w:w="1696" w:type="dxa"/>
          </w:tcPr>
          <w:p w14:paraId="58E7A33F" w14:textId="24B34815" w:rsidR="00C409DA" w:rsidRPr="00577606" w:rsidRDefault="00C409DA" w:rsidP="00C409DA">
            <w:pPr>
              <w:pStyle w:val="Tabela"/>
              <w:jc w:val="both"/>
            </w:pPr>
            <w:r>
              <w:t>Passos</w:t>
            </w:r>
          </w:p>
        </w:tc>
        <w:tc>
          <w:tcPr>
            <w:tcW w:w="7510" w:type="dxa"/>
          </w:tcPr>
          <w:p w14:paraId="3293289F" w14:textId="2E09A945" w:rsidR="00C409DA" w:rsidRDefault="0013321C" w:rsidP="0013321C">
            <w:pPr>
              <w:pStyle w:val="Tabela"/>
              <w:numPr>
                <w:ilvl w:val="0"/>
                <w:numId w:val="25"/>
              </w:numPr>
              <w:ind w:left="357" w:hanging="357"/>
              <w:jc w:val="both"/>
            </w:pPr>
            <w:r>
              <w:t>O usuário informa os dados do novo aluno.</w:t>
            </w:r>
          </w:p>
          <w:p w14:paraId="080D0E9A" w14:textId="387E59B7" w:rsidR="0013321C" w:rsidRDefault="0013321C" w:rsidP="0013321C">
            <w:pPr>
              <w:pStyle w:val="Tabela"/>
              <w:numPr>
                <w:ilvl w:val="0"/>
                <w:numId w:val="25"/>
              </w:numPr>
              <w:ind w:left="357" w:hanging="357"/>
              <w:jc w:val="both"/>
            </w:pPr>
            <w:r>
              <w:t>O usuário confirma os dados informados.</w:t>
            </w:r>
          </w:p>
          <w:p w14:paraId="624497CC" w14:textId="3DC2AC38" w:rsidR="00EC310B" w:rsidRDefault="00EC310B" w:rsidP="0013321C">
            <w:pPr>
              <w:pStyle w:val="Tabela"/>
              <w:numPr>
                <w:ilvl w:val="0"/>
                <w:numId w:val="25"/>
              </w:numPr>
              <w:ind w:left="357" w:hanging="357"/>
              <w:jc w:val="both"/>
            </w:pPr>
            <w:r>
              <w:t>O sistema se certifica que não existe aluno cadastrado com o mesmo CPF informado.</w:t>
            </w:r>
          </w:p>
          <w:p w14:paraId="0A70453E" w14:textId="77777777" w:rsidR="0013321C" w:rsidRDefault="0013321C" w:rsidP="0013321C">
            <w:pPr>
              <w:pStyle w:val="Tabela"/>
              <w:numPr>
                <w:ilvl w:val="0"/>
                <w:numId w:val="25"/>
              </w:numPr>
              <w:ind w:left="357" w:hanging="357"/>
              <w:jc w:val="both"/>
            </w:pPr>
            <w:r>
              <w:t>O sistema persiste os dados do novo aluno.</w:t>
            </w:r>
          </w:p>
          <w:p w14:paraId="18E92D9A" w14:textId="6BC50A55" w:rsidR="0013321C" w:rsidRPr="00577606" w:rsidRDefault="0013321C" w:rsidP="0013321C">
            <w:pPr>
              <w:pStyle w:val="Tabela"/>
              <w:numPr>
                <w:ilvl w:val="0"/>
                <w:numId w:val="25"/>
              </w:numPr>
              <w:ind w:left="357" w:hanging="357"/>
              <w:jc w:val="both"/>
            </w:pPr>
            <w:r>
              <w:t>O sistema emite uma mensagem de sucesso.</w:t>
            </w:r>
          </w:p>
        </w:tc>
      </w:tr>
    </w:tbl>
    <w:p w14:paraId="5BF929D2" w14:textId="54F6A4E7" w:rsidR="00C409DA" w:rsidRPr="00577606" w:rsidRDefault="00C409DA" w:rsidP="00C409DA">
      <w:pPr>
        <w:pStyle w:val="Ttulo4"/>
        <w:numPr>
          <w:ilvl w:val="3"/>
          <w:numId w:val="24"/>
        </w:numPr>
        <w:jc w:val="both"/>
      </w:pPr>
      <w:bookmarkStart w:id="32" w:name="_Toc22466945"/>
      <w:r>
        <w:t>Fluxo alternativo Alterar Aluno</w:t>
      </w:r>
      <w:bookmarkEnd w:id="32"/>
    </w:p>
    <w:tbl>
      <w:tblPr>
        <w:tblW w:w="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7510"/>
      </w:tblGrid>
      <w:tr w:rsidR="00EC310B" w:rsidRPr="00577606" w14:paraId="6C813BFD" w14:textId="77777777" w:rsidTr="00C409DA">
        <w:trPr>
          <w:trHeight w:val="797"/>
        </w:trPr>
        <w:tc>
          <w:tcPr>
            <w:tcW w:w="1696" w:type="dxa"/>
          </w:tcPr>
          <w:p w14:paraId="00C65734" w14:textId="77777777" w:rsidR="00EC310B" w:rsidRPr="00577606" w:rsidRDefault="00EC310B" w:rsidP="00EC310B">
            <w:pPr>
              <w:pStyle w:val="Tabela"/>
              <w:jc w:val="both"/>
            </w:pPr>
            <w:r>
              <w:t>Precondições</w:t>
            </w:r>
          </w:p>
        </w:tc>
        <w:tc>
          <w:tcPr>
            <w:tcW w:w="7510" w:type="dxa"/>
          </w:tcPr>
          <w:p w14:paraId="540C074F" w14:textId="71736DB9" w:rsidR="00EC310B" w:rsidRPr="00577606" w:rsidRDefault="00EC310B" w:rsidP="00EC310B">
            <w:pPr>
              <w:pStyle w:val="Tabela"/>
              <w:numPr>
                <w:ilvl w:val="0"/>
                <w:numId w:val="26"/>
              </w:numPr>
              <w:jc w:val="both"/>
            </w:pPr>
            <w:r>
              <w:t>No passo 3 do fluxo principal, o usuário solicita a edição dos dados</w:t>
            </w:r>
            <w:r w:rsidR="002903C5">
              <w:t xml:space="preserve"> de um</w:t>
            </w:r>
            <w:r>
              <w:t xml:space="preserve"> aluno cadastrado.</w:t>
            </w:r>
          </w:p>
        </w:tc>
      </w:tr>
      <w:tr w:rsidR="00C409DA" w:rsidRPr="00577606" w14:paraId="71D73FA7" w14:textId="77777777" w:rsidTr="00C409DA">
        <w:trPr>
          <w:trHeight w:val="797"/>
        </w:trPr>
        <w:tc>
          <w:tcPr>
            <w:tcW w:w="1696" w:type="dxa"/>
          </w:tcPr>
          <w:p w14:paraId="34E7397E" w14:textId="77777777" w:rsidR="00C409DA" w:rsidRPr="00577606" w:rsidRDefault="00C409DA" w:rsidP="00C409DA">
            <w:pPr>
              <w:pStyle w:val="Tabela"/>
              <w:jc w:val="both"/>
            </w:pPr>
            <w:r>
              <w:t>Passos</w:t>
            </w:r>
          </w:p>
        </w:tc>
        <w:tc>
          <w:tcPr>
            <w:tcW w:w="7510" w:type="dxa"/>
          </w:tcPr>
          <w:p w14:paraId="6CDA5921" w14:textId="0F9A38CF" w:rsidR="00C409DA" w:rsidRDefault="00EC310B" w:rsidP="00EC310B">
            <w:pPr>
              <w:pStyle w:val="Tabela"/>
              <w:numPr>
                <w:ilvl w:val="0"/>
                <w:numId w:val="27"/>
              </w:numPr>
              <w:jc w:val="both"/>
            </w:pPr>
            <w:r>
              <w:t>O sistema carrega a tela de edição com os dados do aluno preenchidos.</w:t>
            </w:r>
          </w:p>
          <w:p w14:paraId="726BC538" w14:textId="3BA219F4" w:rsidR="00EC310B" w:rsidRDefault="00EC310B" w:rsidP="00EC310B">
            <w:pPr>
              <w:pStyle w:val="Tabela"/>
              <w:numPr>
                <w:ilvl w:val="0"/>
                <w:numId w:val="27"/>
              </w:numPr>
              <w:jc w:val="both"/>
            </w:pPr>
            <w:r>
              <w:t>O usuário</w:t>
            </w:r>
            <w:r w:rsidR="002903C5">
              <w:t xml:space="preserve"> altera os dados do aluno.</w:t>
            </w:r>
          </w:p>
          <w:p w14:paraId="54CA6C26" w14:textId="516BA7F4" w:rsidR="00E36AFF" w:rsidRDefault="00E36AFF" w:rsidP="00EC310B">
            <w:pPr>
              <w:pStyle w:val="Tabela"/>
              <w:numPr>
                <w:ilvl w:val="0"/>
                <w:numId w:val="27"/>
              </w:numPr>
              <w:jc w:val="both"/>
            </w:pPr>
            <w:r>
              <w:t>O usuário confirma a alteração dos dados.</w:t>
            </w:r>
          </w:p>
          <w:p w14:paraId="09799FB3" w14:textId="77777777" w:rsidR="002903C5" w:rsidRDefault="002903C5" w:rsidP="00EC310B">
            <w:pPr>
              <w:pStyle w:val="Tabela"/>
              <w:numPr>
                <w:ilvl w:val="0"/>
                <w:numId w:val="27"/>
              </w:numPr>
              <w:jc w:val="both"/>
            </w:pPr>
            <w:r>
              <w:t>O sistema se certifica que o CPF é o mesmo, ou se editado, não é idêntico ao de outro aluno cadastrado.</w:t>
            </w:r>
          </w:p>
          <w:p w14:paraId="1BA06B1A" w14:textId="77777777" w:rsidR="002903C5" w:rsidRDefault="002903C5" w:rsidP="00EC310B">
            <w:pPr>
              <w:pStyle w:val="Tabela"/>
              <w:numPr>
                <w:ilvl w:val="0"/>
                <w:numId w:val="27"/>
              </w:numPr>
              <w:jc w:val="both"/>
            </w:pPr>
            <w:r>
              <w:t>O sistema persiste os dados do aluno.</w:t>
            </w:r>
          </w:p>
          <w:p w14:paraId="259575DC" w14:textId="274A19C6" w:rsidR="002903C5" w:rsidRPr="00577606" w:rsidRDefault="002903C5" w:rsidP="00EC310B">
            <w:pPr>
              <w:pStyle w:val="Tabela"/>
              <w:numPr>
                <w:ilvl w:val="0"/>
                <w:numId w:val="27"/>
              </w:numPr>
              <w:jc w:val="both"/>
            </w:pPr>
            <w:r>
              <w:t>O sistema retorna ao passo 3 do fluxo principal.</w:t>
            </w:r>
          </w:p>
        </w:tc>
      </w:tr>
    </w:tbl>
    <w:p w14:paraId="6D5B7FFF" w14:textId="07EB9DAF" w:rsidR="00C409DA" w:rsidRPr="00577606" w:rsidRDefault="00C409DA" w:rsidP="00C409DA">
      <w:pPr>
        <w:pStyle w:val="Ttulo4"/>
        <w:numPr>
          <w:ilvl w:val="3"/>
          <w:numId w:val="24"/>
        </w:numPr>
        <w:jc w:val="both"/>
      </w:pPr>
      <w:bookmarkStart w:id="33" w:name="_Toc22466946"/>
      <w:r>
        <w:t>Fluxo alternativo Excluir Aluno</w:t>
      </w:r>
      <w:bookmarkEnd w:id="33"/>
    </w:p>
    <w:tbl>
      <w:tblPr>
        <w:tblW w:w="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7510"/>
      </w:tblGrid>
      <w:tr w:rsidR="00C409DA" w:rsidRPr="00577606" w14:paraId="3DA7BADE" w14:textId="77777777" w:rsidTr="00C409DA">
        <w:trPr>
          <w:trHeight w:val="797"/>
        </w:trPr>
        <w:tc>
          <w:tcPr>
            <w:tcW w:w="1696" w:type="dxa"/>
          </w:tcPr>
          <w:p w14:paraId="6A4A58F0" w14:textId="77777777" w:rsidR="00C409DA" w:rsidRPr="00577606" w:rsidRDefault="00C409DA" w:rsidP="00C409DA">
            <w:pPr>
              <w:pStyle w:val="Tabela"/>
              <w:jc w:val="both"/>
            </w:pPr>
            <w:r>
              <w:t>Precondições</w:t>
            </w:r>
          </w:p>
        </w:tc>
        <w:tc>
          <w:tcPr>
            <w:tcW w:w="7510" w:type="dxa"/>
          </w:tcPr>
          <w:p w14:paraId="4142E068" w14:textId="4AB6C39C" w:rsidR="00C409DA" w:rsidRPr="00577606" w:rsidRDefault="002903C5" w:rsidP="00EC310B">
            <w:pPr>
              <w:pStyle w:val="Tabela"/>
              <w:numPr>
                <w:ilvl w:val="0"/>
                <w:numId w:val="28"/>
              </w:numPr>
              <w:jc w:val="both"/>
            </w:pPr>
            <w:r>
              <w:t>No passo 3 do fluxo principal, o usuário solicita a exclusão dos dados de um aluno cadastrado.</w:t>
            </w:r>
          </w:p>
        </w:tc>
      </w:tr>
      <w:tr w:rsidR="00C409DA" w:rsidRPr="00577606" w14:paraId="2722B98B" w14:textId="77777777" w:rsidTr="00C409DA">
        <w:trPr>
          <w:trHeight w:val="797"/>
        </w:trPr>
        <w:tc>
          <w:tcPr>
            <w:tcW w:w="1696" w:type="dxa"/>
          </w:tcPr>
          <w:p w14:paraId="66B89C41" w14:textId="77777777" w:rsidR="00C409DA" w:rsidRPr="00577606" w:rsidRDefault="00C409DA" w:rsidP="00C409DA">
            <w:pPr>
              <w:pStyle w:val="Tabela"/>
              <w:jc w:val="both"/>
            </w:pPr>
            <w:r>
              <w:t>Passos</w:t>
            </w:r>
          </w:p>
        </w:tc>
        <w:tc>
          <w:tcPr>
            <w:tcW w:w="7510" w:type="dxa"/>
          </w:tcPr>
          <w:p w14:paraId="297BAD82" w14:textId="69DAEAB5" w:rsidR="002903C5" w:rsidRDefault="002903C5" w:rsidP="00EC310B">
            <w:pPr>
              <w:pStyle w:val="Tabela"/>
              <w:numPr>
                <w:ilvl w:val="0"/>
                <w:numId w:val="29"/>
              </w:numPr>
              <w:jc w:val="both"/>
            </w:pPr>
            <w:r>
              <w:t>O sistema exclui todos os dados de presença do aluno.</w:t>
            </w:r>
          </w:p>
          <w:p w14:paraId="730F3936" w14:textId="0E6B1A64" w:rsidR="002903C5" w:rsidRDefault="002903C5" w:rsidP="00EC310B">
            <w:pPr>
              <w:pStyle w:val="Tabela"/>
              <w:numPr>
                <w:ilvl w:val="0"/>
                <w:numId w:val="29"/>
              </w:numPr>
              <w:jc w:val="both"/>
            </w:pPr>
            <w:r>
              <w:t>O sistema exclui todos os dados de pagamento do aluno.</w:t>
            </w:r>
          </w:p>
          <w:p w14:paraId="7C9FA8E7" w14:textId="77777777" w:rsidR="00C409DA" w:rsidRDefault="002903C5" w:rsidP="00EC310B">
            <w:pPr>
              <w:pStyle w:val="Tabela"/>
              <w:numPr>
                <w:ilvl w:val="0"/>
                <w:numId w:val="29"/>
              </w:numPr>
              <w:jc w:val="both"/>
            </w:pPr>
            <w:r>
              <w:t>O sistema exclui todos os dados do aluno.</w:t>
            </w:r>
          </w:p>
          <w:p w14:paraId="534F6000" w14:textId="5476B157" w:rsidR="002903C5" w:rsidRPr="00577606" w:rsidRDefault="002903C5" w:rsidP="00EC310B">
            <w:pPr>
              <w:pStyle w:val="Tabela"/>
              <w:numPr>
                <w:ilvl w:val="0"/>
                <w:numId w:val="29"/>
              </w:numPr>
              <w:jc w:val="both"/>
            </w:pPr>
            <w:r>
              <w:t>O sistema retorna ao passo 3 do fluxo principal.</w:t>
            </w:r>
          </w:p>
        </w:tc>
      </w:tr>
    </w:tbl>
    <w:p w14:paraId="69B1D57D" w14:textId="77777777" w:rsidR="00C409DA" w:rsidRDefault="00C409DA" w:rsidP="00C409DA">
      <w:pPr>
        <w:pStyle w:val="Corpodetexto"/>
        <w:jc w:val="both"/>
      </w:pPr>
    </w:p>
    <w:p w14:paraId="77C184ED" w14:textId="77777777" w:rsidR="00F46CBE" w:rsidRDefault="00F46CBE" w:rsidP="00523684">
      <w:pPr>
        <w:pStyle w:val="Corpodetexto"/>
        <w:jc w:val="both"/>
      </w:pPr>
    </w:p>
    <w:p w14:paraId="4D03EC5A" w14:textId="77777777" w:rsidR="002903C5" w:rsidRDefault="002903C5">
      <w:pPr>
        <w:rPr>
          <w:b/>
          <w:kern w:val="28"/>
          <w:sz w:val="24"/>
        </w:rPr>
      </w:pPr>
      <w:r>
        <w:br w:type="page"/>
      </w:r>
    </w:p>
    <w:p w14:paraId="56157DFE" w14:textId="1995A70D" w:rsidR="006512A0" w:rsidRPr="006512A0" w:rsidRDefault="006512A0" w:rsidP="00523684">
      <w:pPr>
        <w:pStyle w:val="Ttulo3"/>
        <w:jc w:val="both"/>
      </w:pPr>
      <w:bookmarkStart w:id="34" w:name="_Toc22466947"/>
      <w:r w:rsidRPr="006512A0">
        <w:lastRenderedPageBreak/>
        <w:t xml:space="preserve">Caso de uso </w:t>
      </w:r>
      <w:r w:rsidR="007566B3">
        <w:t>Gerenciar Pagamentos</w:t>
      </w:r>
      <w:r w:rsidR="00E36AFF">
        <w:t>/Férias</w:t>
      </w:r>
      <w:bookmarkEnd w:id="34"/>
    </w:p>
    <w:p w14:paraId="118F69E5" w14:textId="77777777" w:rsidR="006512A0" w:rsidRPr="00577606" w:rsidRDefault="006512A0" w:rsidP="00523684">
      <w:pPr>
        <w:pStyle w:val="Ttulo4"/>
        <w:jc w:val="both"/>
      </w:pPr>
      <w:bookmarkStart w:id="35" w:name="_Toc22466948"/>
      <w:r w:rsidRPr="00577606">
        <w:t>Precondições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76F9F667" w14:textId="77777777" w:rsidTr="00737C03">
        <w:trPr>
          <w:trHeight w:val="867"/>
        </w:trPr>
        <w:tc>
          <w:tcPr>
            <w:tcW w:w="9212" w:type="dxa"/>
          </w:tcPr>
          <w:p w14:paraId="58BC6101" w14:textId="6E066DD6" w:rsidR="006512A0" w:rsidRDefault="007566B3" w:rsidP="00523684">
            <w:pPr>
              <w:pStyle w:val="Tabela"/>
              <w:numPr>
                <w:ilvl w:val="0"/>
                <w:numId w:val="17"/>
              </w:numPr>
              <w:jc w:val="both"/>
            </w:pPr>
            <w:r>
              <w:t>O usuário está autenticado como Recepcionista.</w:t>
            </w:r>
          </w:p>
          <w:p w14:paraId="2F06F01C" w14:textId="77777777" w:rsidR="007566B3" w:rsidRDefault="007566B3" w:rsidP="00523684">
            <w:pPr>
              <w:pStyle w:val="Tabela"/>
              <w:numPr>
                <w:ilvl w:val="0"/>
                <w:numId w:val="17"/>
              </w:numPr>
              <w:jc w:val="both"/>
            </w:pPr>
            <w:r>
              <w:t>O aluno está cadastrado.</w:t>
            </w:r>
          </w:p>
          <w:p w14:paraId="45DE29E4" w14:textId="085CA06A" w:rsidR="00C061BE" w:rsidRPr="00577606" w:rsidRDefault="00C061BE" w:rsidP="00523684">
            <w:pPr>
              <w:pStyle w:val="Tabela"/>
              <w:numPr>
                <w:ilvl w:val="0"/>
                <w:numId w:val="17"/>
              </w:numPr>
              <w:jc w:val="both"/>
            </w:pPr>
            <w:r>
              <w:t>O usuário solicita a opção Pagamentos do Passo 3 do Caso de Uso Gerenciar Usuário</w:t>
            </w:r>
          </w:p>
        </w:tc>
      </w:tr>
    </w:tbl>
    <w:p w14:paraId="6E6EC0CE" w14:textId="77777777" w:rsidR="006512A0" w:rsidRPr="00577606" w:rsidRDefault="006512A0" w:rsidP="00523684">
      <w:pPr>
        <w:pStyle w:val="Corpodetexto"/>
        <w:jc w:val="both"/>
      </w:pPr>
    </w:p>
    <w:p w14:paraId="29E7948D" w14:textId="69892314" w:rsidR="006512A0" w:rsidRPr="00577606" w:rsidRDefault="006512A0" w:rsidP="00523684">
      <w:pPr>
        <w:pStyle w:val="Ttulo4"/>
        <w:jc w:val="both"/>
      </w:pPr>
      <w:bookmarkStart w:id="36" w:name="_Toc22466949"/>
      <w:r w:rsidRPr="00577606">
        <w:t xml:space="preserve">Fluxo principal </w:t>
      </w:r>
      <w:r w:rsidR="00C061BE">
        <w:t>Informações de Pagamento</w:t>
      </w:r>
      <w:r w:rsidR="00E36AFF">
        <w:t>/Férias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4911C4E7" w14:textId="77777777" w:rsidTr="00737C03">
        <w:trPr>
          <w:trHeight w:val="797"/>
        </w:trPr>
        <w:tc>
          <w:tcPr>
            <w:tcW w:w="9212" w:type="dxa"/>
          </w:tcPr>
          <w:p w14:paraId="37954E10" w14:textId="7A914990" w:rsidR="00016843" w:rsidRDefault="00C061BE" w:rsidP="00E84856">
            <w:pPr>
              <w:pStyle w:val="Tabela"/>
              <w:numPr>
                <w:ilvl w:val="0"/>
                <w:numId w:val="18"/>
              </w:numPr>
              <w:jc w:val="both"/>
            </w:pPr>
            <w:r>
              <w:t>No passo 3 do fluxo principal, o usuário solicita a exibição dos dados de pagamento do aluno.</w:t>
            </w:r>
          </w:p>
          <w:p w14:paraId="50C1D9D9" w14:textId="77777777" w:rsidR="00E84856" w:rsidRDefault="00E84856" w:rsidP="00E84856">
            <w:pPr>
              <w:pStyle w:val="Tabela"/>
              <w:numPr>
                <w:ilvl w:val="0"/>
                <w:numId w:val="18"/>
              </w:numPr>
              <w:jc w:val="both"/>
            </w:pPr>
            <w:r>
              <w:t>O sistema exibe a situação de pagamento do aluno (ADIMPLENTE/INADIMPLENTE) de acordo com a data de próximo pagamento.</w:t>
            </w:r>
          </w:p>
          <w:p w14:paraId="37CF36E5" w14:textId="77777777" w:rsidR="00E84856" w:rsidRDefault="00E84856" w:rsidP="00E84856">
            <w:pPr>
              <w:pStyle w:val="Tabela"/>
              <w:numPr>
                <w:ilvl w:val="0"/>
                <w:numId w:val="18"/>
              </w:numPr>
              <w:jc w:val="both"/>
            </w:pPr>
            <w:r>
              <w:t>O sistema exibe o plano atual do aluno (MENSAL/ANUAL).</w:t>
            </w:r>
          </w:p>
          <w:p w14:paraId="2379B999" w14:textId="13898C98" w:rsidR="00E84856" w:rsidRDefault="00E84856" w:rsidP="00E84856">
            <w:pPr>
              <w:pStyle w:val="Tabela"/>
              <w:numPr>
                <w:ilvl w:val="0"/>
                <w:numId w:val="18"/>
              </w:numPr>
              <w:jc w:val="both"/>
            </w:pPr>
            <w:r>
              <w:t>O sistema povoa a tabela de registros de pagamento/férias (caso existam registros) do aluno em questão e disponibiliza a opção de alterar os mesmos.</w:t>
            </w:r>
          </w:p>
          <w:p w14:paraId="4C90E212" w14:textId="77777777" w:rsidR="0032556D" w:rsidRDefault="00E84856" w:rsidP="00E84856">
            <w:pPr>
              <w:pStyle w:val="Tabela"/>
              <w:numPr>
                <w:ilvl w:val="0"/>
                <w:numId w:val="18"/>
              </w:numPr>
              <w:jc w:val="both"/>
            </w:pPr>
            <w:r>
              <w:t>O sistema disponibiliza a opção de incluir novos pagamentos/férias.</w:t>
            </w:r>
          </w:p>
          <w:p w14:paraId="343AA67C" w14:textId="40956583" w:rsidR="00E36AFF" w:rsidRPr="00577606" w:rsidRDefault="00E36AFF" w:rsidP="00E84856">
            <w:pPr>
              <w:pStyle w:val="Tabela"/>
              <w:numPr>
                <w:ilvl w:val="0"/>
                <w:numId w:val="18"/>
              </w:numPr>
              <w:jc w:val="both"/>
            </w:pPr>
            <w:r>
              <w:t>O sistema disponibiliza a opção de alterar os pagamentos/férias existentes.</w:t>
            </w:r>
          </w:p>
        </w:tc>
      </w:tr>
    </w:tbl>
    <w:p w14:paraId="271A7BCB" w14:textId="77777777" w:rsidR="0032556D" w:rsidRDefault="0032556D" w:rsidP="0032556D">
      <w:pPr>
        <w:pStyle w:val="Ttulo5"/>
        <w:numPr>
          <w:ilvl w:val="0"/>
          <w:numId w:val="0"/>
        </w:numPr>
        <w:ind w:left="1008"/>
        <w:rPr>
          <w:rFonts w:ascii="Times New Roman" w:hAnsi="Times New Roman"/>
          <w:i/>
          <w:iCs/>
          <w:sz w:val="24"/>
          <w:szCs w:val="24"/>
        </w:rPr>
      </w:pPr>
    </w:p>
    <w:p w14:paraId="4100B468" w14:textId="007F1A24" w:rsidR="006512A0" w:rsidRDefault="006512A0" w:rsidP="007566B3">
      <w:pPr>
        <w:pStyle w:val="Ttulo5"/>
        <w:rPr>
          <w:rFonts w:ascii="Times New Roman" w:hAnsi="Times New Roman"/>
          <w:i/>
          <w:iCs/>
          <w:sz w:val="24"/>
          <w:szCs w:val="24"/>
        </w:rPr>
      </w:pPr>
      <w:bookmarkStart w:id="37" w:name="_Toc22466950"/>
      <w:r w:rsidRPr="007566B3">
        <w:rPr>
          <w:rFonts w:ascii="Times New Roman" w:hAnsi="Times New Roman"/>
          <w:i/>
          <w:iCs/>
          <w:sz w:val="24"/>
          <w:szCs w:val="24"/>
        </w:rPr>
        <w:t>Fluxo alternativo</w:t>
      </w:r>
      <w:r w:rsidR="00C061BE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32556D">
        <w:rPr>
          <w:rFonts w:ascii="Times New Roman" w:hAnsi="Times New Roman"/>
          <w:i/>
          <w:iCs/>
          <w:sz w:val="24"/>
          <w:szCs w:val="24"/>
        </w:rPr>
        <w:t xml:space="preserve">Buscar Aluno para </w:t>
      </w:r>
      <w:r w:rsidR="00C061BE">
        <w:rPr>
          <w:rFonts w:ascii="Times New Roman" w:hAnsi="Times New Roman"/>
          <w:i/>
          <w:iCs/>
          <w:sz w:val="24"/>
          <w:szCs w:val="24"/>
        </w:rPr>
        <w:t>Pagamento/Férias</w:t>
      </w:r>
      <w:bookmarkEnd w:id="37"/>
    </w:p>
    <w:tbl>
      <w:tblPr>
        <w:tblW w:w="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7510"/>
      </w:tblGrid>
      <w:tr w:rsidR="0032556D" w:rsidRPr="00577606" w14:paraId="28BFAA20" w14:textId="77777777" w:rsidTr="0032556D">
        <w:trPr>
          <w:trHeight w:val="797"/>
        </w:trPr>
        <w:tc>
          <w:tcPr>
            <w:tcW w:w="1696" w:type="dxa"/>
          </w:tcPr>
          <w:p w14:paraId="6C8A84C1" w14:textId="77777777" w:rsidR="0032556D" w:rsidRPr="00577606" w:rsidRDefault="0032556D" w:rsidP="0032556D">
            <w:pPr>
              <w:pStyle w:val="Tabela"/>
              <w:jc w:val="both"/>
            </w:pPr>
            <w:r>
              <w:t>Precondições</w:t>
            </w:r>
          </w:p>
        </w:tc>
        <w:tc>
          <w:tcPr>
            <w:tcW w:w="7510" w:type="dxa"/>
          </w:tcPr>
          <w:p w14:paraId="1913D42E" w14:textId="5B2BC3D5" w:rsidR="0032556D" w:rsidRPr="00577606" w:rsidRDefault="0032556D" w:rsidP="0032556D">
            <w:pPr>
              <w:pStyle w:val="Tabela"/>
              <w:numPr>
                <w:ilvl w:val="0"/>
                <w:numId w:val="31"/>
              </w:numPr>
              <w:jc w:val="both"/>
            </w:pPr>
            <w:r>
              <w:t>No passo 2 das pré-condições, o usuário seleciona o MENU pagamento/férias</w:t>
            </w:r>
          </w:p>
        </w:tc>
      </w:tr>
      <w:tr w:rsidR="0032556D" w:rsidRPr="00577606" w14:paraId="243E710B" w14:textId="77777777" w:rsidTr="0032556D">
        <w:trPr>
          <w:trHeight w:val="797"/>
        </w:trPr>
        <w:tc>
          <w:tcPr>
            <w:tcW w:w="1696" w:type="dxa"/>
          </w:tcPr>
          <w:p w14:paraId="5BEE570E" w14:textId="77777777" w:rsidR="0032556D" w:rsidRPr="00577606" w:rsidRDefault="0032556D" w:rsidP="0032556D">
            <w:pPr>
              <w:pStyle w:val="Tabela"/>
              <w:jc w:val="both"/>
            </w:pPr>
            <w:r>
              <w:t>Passos</w:t>
            </w:r>
          </w:p>
        </w:tc>
        <w:tc>
          <w:tcPr>
            <w:tcW w:w="7510" w:type="dxa"/>
          </w:tcPr>
          <w:p w14:paraId="7C79D42D" w14:textId="77777777" w:rsidR="0032556D" w:rsidRDefault="0032556D" w:rsidP="0032556D">
            <w:pPr>
              <w:pStyle w:val="Tabela"/>
              <w:numPr>
                <w:ilvl w:val="0"/>
                <w:numId w:val="33"/>
              </w:numPr>
              <w:jc w:val="both"/>
            </w:pPr>
            <w:r>
              <w:t>O sistema exibe o campo PESQUISAR que aceita o nome do aluno e o botão BUSCAR.</w:t>
            </w:r>
          </w:p>
          <w:p w14:paraId="68CDB0DD" w14:textId="77777777" w:rsidR="0032556D" w:rsidRDefault="0032556D" w:rsidP="0032556D">
            <w:pPr>
              <w:pStyle w:val="Tabela"/>
              <w:numPr>
                <w:ilvl w:val="0"/>
                <w:numId w:val="33"/>
              </w:numPr>
              <w:jc w:val="both"/>
            </w:pPr>
            <w:r>
              <w:t>O usuário digita o nome ou sobrenome do aluno cadastrado e o sistema exibe a tabela do caso de uso Consultar Alunos com o resultado possível.</w:t>
            </w:r>
          </w:p>
          <w:p w14:paraId="2773E5AA" w14:textId="36070B7E" w:rsidR="0032556D" w:rsidRPr="00577606" w:rsidRDefault="0032556D" w:rsidP="0032556D">
            <w:pPr>
              <w:pStyle w:val="Tabela"/>
              <w:numPr>
                <w:ilvl w:val="0"/>
                <w:numId w:val="33"/>
              </w:numPr>
              <w:jc w:val="both"/>
            </w:pPr>
            <w:r>
              <w:t>A tabela é povoada e segue o passo 1 do fluxo principal.</w:t>
            </w:r>
          </w:p>
        </w:tc>
      </w:tr>
    </w:tbl>
    <w:p w14:paraId="51867E25" w14:textId="77777777" w:rsidR="006512A0" w:rsidRDefault="006512A0" w:rsidP="00523684">
      <w:pPr>
        <w:pStyle w:val="Corpodetexto"/>
        <w:jc w:val="both"/>
      </w:pPr>
    </w:p>
    <w:p w14:paraId="11581D43" w14:textId="5D9EDC6C" w:rsidR="007566B3" w:rsidRPr="007566B3" w:rsidRDefault="007566B3" w:rsidP="007566B3">
      <w:pPr>
        <w:pStyle w:val="Ttulo5"/>
        <w:rPr>
          <w:rFonts w:ascii="Times New Roman" w:hAnsi="Times New Roman"/>
          <w:i/>
          <w:iCs/>
          <w:sz w:val="24"/>
          <w:szCs w:val="24"/>
        </w:rPr>
      </w:pPr>
      <w:bookmarkStart w:id="38" w:name="_Toc22466951"/>
      <w:r w:rsidRPr="007566B3">
        <w:rPr>
          <w:rFonts w:ascii="Times New Roman" w:hAnsi="Times New Roman"/>
          <w:i/>
          <w:iCs/>
          <w:sz w:val="24"/>
          <w:szCs w:val="24"/>
        </w:rPr>
        <w:lastRenderedPageBreak/>
        <w:t>Fluxo alternativo</w:t>
      </w:r>
      <w:r w:rsidR="0032556D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E84856">
        <w:rPr>
          <w:rFonts w:ascii="Times New Roman" w:hAnsi="Times New Roman"/>
          <w:i/>
          <w:iCs/>
          <w:sz w:val="24"/>
          <w:szCs w:val="24"/>
        </w:rPr>
        <w:t>Adicionar Pagamento</w:t>
      </w:r>
      <w:bookmarkEnd w:id="38"/>
    </w:p>
    <w:tbl>
      <w:tblPr>
        <w:tblW w:w="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7510"/>
      </w:tblGrid>
      <w:tr w:rsidR="0032556D" w:rsidRPr="00577606" w14:paraId="0C7C3CAD" w14:textId="77777777" w:rsidTr="0032556D">
        <w:trPr>
          <w:trHeight w:val="797"/>
        </w:trPr>
        <w:tc>
          <w:tcPr>
            <w:tcW w:w="1696" w:type="dxa"/>
          </w:tcPr>
          <w:p w14:paraId="602FBE8D" w14:textId="77777777" w:rsidR="0032556D" w:rsidRPr="00577606" w:rsidRDefault="0032556D" w:rsidP="0032556D">
            <w:pPr>
              <w:pStyle w:val="Tabela"/>
              <w:jc w:val="both"/>
            </w:pPr>
            <w:r>
              <w:t>Precondições</w:t>
            </w:r>
          </w:p>
        </w:tc>
        <w:tc>
          <w:tcPr>
            <w:tcW w:w="7510" w:type="dxa"/>
          </w:tcPr>
          <w:p w14:paraId="22AE1C31" w14:textId="233A851F" w:rsidR="0032556D" w:rsidRPr="00577606" w:rsidRDefault="0032556D" w:rsidP="00E84856">
            <w:pPr>
              <w:pStyle w:val="Tabela"/>
              <w:numPr>
                <w:ilvl w:val="0"/>
                <w:numId w:val="34"/>
              </w:numPr>
              <w:jc w:val="both"/>
            </w:pPr>
            <w:r>
              <w:t xml:space="preserve">No passo </w:t>
            </w:r>
            <w:r w:rsidR="00E36AFF">
              <w:t>5</w:t>
            </w:r>
            <w:r>
              <w:t xml:space="preserve"> </w:t>
            </w:r>
            <w:r w:rsidR="00E84856">
              <w:t xml:space="preserve">do fluxo principal, </w:t>
            </w:r>
            <w:r w:rsidR="00E36AFF">
              <w:t>o usuário seleciona a opção de incluir novo pagamento/férias</w:t>
            </w:r>
            <w:r w:rsidR="00E84856">
              <w:t>.</w:t>
            </w:r>
          </w:p>
        </w:tc>
      </w:tr>
      <w:tr w:rsidR="0032556D" w:rsidRPr="00577606" w14:paraId="1AF81714" w14:textId="77777777" w:rsidTr="0032556D">
        <w:trPr>
          <w:trHeight w:val="797"/>
        </w:trPr>
        <w:tc>
          <w:tcPr>
            <w:tcW w:w="1696" w:type="dxa"/>
          </w:tcPr>
          <w:p w14:paraId="15306728" w14:textId="77777777" w:rsidR="0032556D" w:rsidRPr="00577606" w:rsidRDefault="0032556D" w:rsidP="0032556D">
            <w:pPr>
              <w:pStyle w:val="Tabela"/>
              <w:jc w:val="both"/>
            </w:pPr>
            <w:r>
              <w:t>Passos</w:t>
            </w:r>
          </w:p>
        </w:tc>
        <w:tc>
          <w:tcPr>
            <w:tcW w:w="7510" w:type="dxa"/>
          </w:tcPr>
          <w:p w14:paraId="7CF226BF" w14:textId="4CA401A7" w:rsidR="0032556D" w:rsidRDefault="0032556D" w:rsidP="00E84856">
            <w:pPr>
              <w:pStyle w:val="Tabela"/>
              <w:numPr>
                <w:ilvl w:val="0"/>
                <w:numId w:val="35"/>
              </w:numPr>
              <w:jc w:val="both"/>
            </w:pPr>
            <w:r>
              <w:t xml:space="preserve">O sistema exibe </w:t>
            </w:r>
            <w:r w:rsidR="00E36AFF">
              <w:t>o formulário de cadastro de Pagamento e Férias.</w:t>
            </w:r>
          </w:p>
          <w:p w14:paraId="70C55695" w14:textId="7B35C780" w:rsidR="0032556D" w:rsidRDefault="00E36AFF" w:rsidP="00E84856">
            <w:pPr>
              <w:pStyle w:val="Tabela"/>
              <w:numPr>
                <w:ilvl w:val="0"/>
                <w:numId w:val="35"/>
              </w:numPr>
              <w:jc w:val="both"/>
            </w:pPr>
            <w:r>
              <w:t>O usuário seleciona opção pagamento.</w:t>
            </w:r>
          </w:p>
          <w:p w14:paraId="7C5E2C74" w14:textId="2A171B53" w:rsidR="0032556D" w:rsidRDefault="00E36AFF" w:rsidP="00E84856">
            <w:pPr>
              <w:pStyle w:val="Tabela"/>
              <w:numPr>
                <w:ilvl w:val="0"/>
                <w:numId w:val="35"/>
              </w:numPr>
              <w:jc w:val="both"/>
            </w:pPr>
            <w:r>
              <w:t>O usuário informa o valor do pagamento.</w:t>
            </w:r>
          </w:p>
          <w:p w14:paraId="53801744" w14:textId="5152F23C" w:rsidR="00E36AFF" w:rsidRDefault="00E36AFF" w:rsidP="00E84856">
            <w:pPr>
              <w:pStyle w:val="Tabela"/>
              <w:numPr>
                <w:ilvl w:val="0"/>
                <w:numId w:val="35"/>
              </w:numPr>
              <w:jc w:val="both"/>
            </w:pPr>
            <w:r>
              <w:t>O usuário confirma a inclusão do pagamento.</w:t>
            </w:r>
          </w:p>
          <w:p w14:paraId="2FDB32B9" w14:textId="77777777" w:rsidR="00E84856" w:rsidRDefault="00E36AFF" w:rsidP="00E84856">
            <w:pPr>
              <w:pStyle w:val="Tabela"/>
              <w:numPr>
                <w:ilvl w:val="0"/>
                <w:numId w:val="35"/>
              </w:numPr>
              <w:jc w:val="both"/>
            </w:pPr>
            <w:r>
              <w:t>O sistema persiste o pagamento informado.</w:t>
            </w:r>
          </w:p>
          <w:p w14:paraId="237FAAC1" w14:textId="77777777" w:rsidR="00E36AFF" w:rsidRDefault="00E36AFF" w:rsidP="00E84856">
            <w:pPr>
              <w:pStyle w:val="Tabela"/>
              <w:numPr>
                <w:ilvl w:val="0"/>
                <w:numId w:val="35"/>
              </w:numPr>
              <w:jc w:val="both"/>
            </w:pPr>
            <w:r>
              <w:t>O sistema recupera a data de próximo pagamento do aluno e adiciona um mês à mesma e persiste.</w:t>
            </w:r>
          </w:p>
          <w:p w14:paraId="5D97933B" w14:textId="2C1939F4" w:rsidR="00E36AFF" w:rsidRPr="00577606" w:rsidRDefault="00E36AFF" w:rsidP="00E84856">
            <w:pPr>
              <w:pStyle w:val="Tabela"/>
              <w:numPr>
                <w:ilvl w:val="0"/>
                <w:numId w:val="35"/>
              </w:numPr>
              <w:jc w:val="both"/>
            </w:pPr>
            <w:r>
              <w:t xml:space="preserve">O sistema retorna ao </w:t>
            </w:r>
            <w:r w:rsidR="00A5237F">
              <w:t>passo 4 do fluxo principal.</w:t>
            </w:r>
          </w:p>
        </w:tc>
      </w:tr>
    </w:tbl>
    <w:p w14:paraId="2FA23AF1" w14:textId="77777777" w:rsidR="006512A0" w:rsidRDefault="006512A0" w:rsidP="00523684">
      <w:pPr>
        <w:pStyle w:val="Corpodetexto"/>
        <w:jc w:val="both"/>
      </w:pPr>
    </w:p>
    <w:p w14:paraId="5E1298D2" w14:textId="4CF8ADC5" w:rsidR="00A5237F" w:rsidRPr="007566B3" w:rsidRDefault="00A5237F" w:rsidP="00A5237F">
      <w:pPr>
        <w:pStyle w:val="Ttulo5"/>
        <w:rPr>
          <w:rFonts w:ascii="Times New Roman" w:hAnsi="Times New Roman"/>
          <w:i/>
          <w:iCs/>
          <w:sz w:val="24"/>
          <w:szCs w:val="24"/>
        </w:rPr>
      </w:pPr>
      <w:bookmarkStart w:id="39" w:name="_Toc22466952"/>
      <w:r w:rsidRPr="007566B3">
        <w:rPr>
          <w:rFonts w:ascii="Times New Roman" w:hAnsi="Times New Roman"/>
          <w:i/>
          <w:iCs/>
          <w:sz w:val="24"/>
          <w:szCs w:val="24"/>
        </w:rPr>
        <w:t>Fluxo alternativo</w:t>
      </w:r>
      <w:r>
        <w:rPr>
          <w:rFonts w:ascii="Times New Roman" w:hAnsi="Times New Roman"/>
          <w:i/>
          <w:iCs/>
          <w:sz w:val="24"/>
          <w:szCs w:val="24"/>
        </w:rPr>
        <w:t xml:space="preserve"> Adicionar Férias</w:t>
      </w:r>
      <w:bookmarkEnd w:id="39"/>
    </w:p>
    <w:tbl>
      <w:tblPr>
        <w:tblW w:w="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7510"/>
      </w:tblGrid>
      <w:tr w:rsidR="00A5237F" w:rsidRPr="00577606" w14:paraId="13ABD906" w14:textId="77777777" w:rsidTr="00FF2FFA">
        <w:trPr>
          <w:trHeight w:val="797"/>
        </w:trPr>
        <w:tc>
          <w:tcPr>
            <w:tcW w:w="1696" w:type="dxa"/>
          </w:tcPr>
          <w:p w14:paraId="0A7DAB8D" w14:textId="77777777" w:rsidR="00A5237F" w:rsidRPr="00577606" w:rsidRDefault="00A5237F" w:rsidP="00FF2FFA">
            <w:pPr>
              <w:pStyle w:val="Tabela"/>
              <w:jc w:val="both"/>
            </w:pPr>
            <w:r>
              <w:t>Precondições</w:t>
            </w:r>
          </w:p>
        </w:tc>
        <w:tc>
          <w:tcPr>
            <w:tcW w:w="7510" w:type="dxa"/>
          </w:tcPr>
          <w:p w14:paraId="122AEBFC" w14:textId="77777777" w:rsidR="00A5237F" w:rsidRPr="00577606" w:rsidRDefault="00A5237F" w:rsidP="00C11377">
            <w:pPr>
              <w:pStyle w:val="Tabela"/>
              <w:numPr>
                <w:ilvl w:val="0"/>
                <w:numId w:val="37"/>
              </w:numPr>
              <w:jc w:val="both"/>
            </w:pPr>
            <w:r>
              <w:t>No passo 5 do fluxo principal, o usuário seleciona a opção de incluir novo pagamento/férias.</w:t>
            </w:r>
          </w:p>
        </w:tc>
      </w:tr>
      <w:tr w:rsidR="00A5237F" w:rsidRPr="00577606" w14:paraId="7733589E" w14:textId="77777777" w:rsidTr="00FF2FFA">
        <w:trPr>
          <w:trHeight w:val="797"/>
        </w:trPr>
        <w:tc>
          <w:tcPr>
            <w:tcW w:w="1696" w:type="dxa"/>
          </w:tcPr>
          <w:p w14:paraId="42B170AE" w14:textId="77777777" w:rsidR="00A5237F" w:rsidRPr="00577606" w:rsidRDefault="00A5237F" w:rsidP="00FF2FFA">
            <w:pPr>
              <w:pStyle w:val="Tabela"/>
              <w:jc w:val="both"/>
            </w:pPr>
            <w:r>
              <w:t>Passos</w:t>
            </w:r>
          </w:p>
        </w:tc>
        <w:tc>
          <w:tcPr>
            <w:tcW w:w="7510" w:type="dxa"/>
          </w:tcPr>
          <w:p w14:paraId="2C3C9136" w14:textId="77777777" w:rsidR="00A5237F" w:rsidRDefault="00A5237F" w:rsidP="00C11377">
            <w:pPr>
              <w:pStyle w:val="Tabela"/>
              <w:numPr>
                <w:ilvl w:val="0"/>
                <w:numId w:val="38"/>
              </w:numPr>
              <w:jc w:val="both"/>
            </w:pPr>
            <w:r>
              <w:t>O sistema exibe o formulário de cadastro de Pagamento e Férias.</w:t>
            </w:r>
          </w:p>
          <w:p w14:paraId="2A9BA1D4" w14:textId="1EED05A5" w:rsidR="00A5237F" w:rsidRDefault="00A5237F" w:rsidP="00C11377">
            <w:pPr>
              <w:pStyle w:val="Tabela"/>
              <w:numPr>
                <w:ilvl w:val="0"/>
                <w:numId w:val="38"/>
              </w:numPr>
              <w:jc w:val="both"/>
            </w:pPr>
            <w:r>
              <w:t>O usuário seleciona opção férias.</w:t>
            </w:r>
          </w:p>
          <w:p w14:paraId="2F9C1A5B" w14:textId="35EBA3E6" w:rsidR="00A5237F" w:rsidRDefault="00A5237F" w:rsidP="00C11377">
            <w:pPr>
              <w:pStyle w:val="Tabela"/>
              <w:numPr>
                <w:ilvl w:val="0"/>
                <w:numId w:val="38"/>
              </w:numPr>
              <w:jc w:val="both"/>
            </w:pPr>
            <w:r>
              <w:t>O usuário informa a quantidade de dias.</w:t>
            </w:r>
          </w:p>
          <w:p w14:paraId="12ABF4D2" w14:textId="3F544C48" w:rsidR="00A5237F" w:rsidRDefault="00A5237F" w:rsidP="00C11377">
            <w:pPr>
              <w:pStyle w:val="Tabela"/>
              <w:numPr>
                <w:ilvl w:val="0"/>
                <w:numId w:val="38"/>
              </w:numPr>
              <w:jc w:val="both"/>
            </w:pPr>
            <w:r>
              <w:t>O usuário confirma a inclusão das férias.</w:t>
            </w:r>
          </w:p>
          <w:p w14:paraId="69DBD502" w14:textId="3BB13785" w:rsidR="00A5237F" w:rsidRDefault="00A5237F" w:rsidP="00C11377">
            <w:pPr>
              <w:pStyle w:val="Tabela"/>
              <w:numPr>
                <w:ilvl w:val="0"/>
                <w:numId w:val="38"/>
              </w:numPr>
              <w:jc w:val="both"/>
            </w:pPr>
            <w:r>
              <w:t>O sistema verifica a quantidade de períodos de férias permitidos. Se a quantidade for maior que a permitida, o sistema emite uma mensagem informando.</w:t>
            </w:r>
          </w:p>
          <w:p w14:paraId="0BEB00CE" w14:textId="56FEA66B" w:rsidR="00A5237F" w:rsidRDefault="00A5237F" w:rsidP="00C11377">
            <w:pPr>
              <w:pStyle w:val="Tabela"/>
              <w:numPr>
                <w:ilvl w:val="0"/>
                <w:numId w:val="38"/>
              </w:numPr>
              <w:jc w:val="both"/>
            </w:pPr>
            <w:r>
              <w:t>O sistema verifica a quantidade de dias de férias permitidos. Se a quantidade for maior que a permitida, o sistema emite uma mensagem informando.</w:t>
            </w:r>
          </w:p>
          <w:p w14:paraId="31879AD3" w14:textId="12A1786B" w:rsidR="00A5237F" w:rsidRDefault="00A5237F" w:rsidP="00C11377">
            <w:pPr>
              <w:pStyle w:val="Tabela"/>
              <w:numPr>
                <w:ilvl w:val="0"/>
                <w:numId w:val="38"/>
              </w:numPr>
              <w:jc w:val="both"/>
            </w:pPr>
            <w:r>
              <w:t>Se a quantidade de períodos e dias estiver dentro do permitido, o sistema recupera a data de próximo pagamento do aluno e adiciona a quantidade de dias informada à mesma e persiste.</w:t>
            </w:r>
          </w:p>
          <w:p w14:paraId="3A4B561D" w14:textId="77777777" w:rsidR="00A5237F" w:rsidRPr="00577606" w:rsidRDefault="00A5237F" w:rsidP="00C11377">
            <w:pPr>
              <w:pStyle w:val="Tabela"/>
              <w:numPr>
                <w:ilvl w:val="0"/>
                <w:numId w:val="38"/>
              </w:numPr>
              <w:jc w:val="both"/>
            </w:pPr>
            <w:r>
              <w:t>O sistema retorna ao passo 4 do fluxo principal.</w:t>
            </w:r>
          </w:p>
        </w:tc>
      </w:tr>
    </w:tbl>
    <w:p w14:paraId="7DBBFFCC" w14:textId="77777777" w:rsidR="006512A0" w:rsidRDefault="006512A0" w:rsidP="00523684">
      <w:pPr>
        <w:pStyle w:val="Corpodetexto"/>
        <w:jc w:val="both"/>
      </w:pPr>
    </w:p>
    <w:p w14:paraId="5F335AF0" w14:textId="53295C7B" w:rsidR="00A5237F" w:rsidRPr="007566B3" w:rsidRDefault="00A5237F" w:rsidP="00A5237F">
      <w:pPr>
        <w:pStyle w:val="Ttulo5"/>
        <w:rPr>
          <w:rFonts w:ascii="Times New Roman" w:hAnsi="Times New Roman"/>
          <w:i/>
          <w:iCs/>
          <w:sz w:val="24"/>
          <w:szCs w:val="24"/>
        </w:rPr>
      </w:pPr>
      <w:bookmarkStart w:id="40" w:name="_Toc22466953"/>
      <w:r w:rsidRPr="007566B3">
        <w:rPr>
          <w:rFonts w:ascii="Times New Roman" w:hAnsi="Times New Roman"/>
          <w:i/>
          <w:iCs/>
          <w:sz w:val="24"/>
          <w:szCs w:val="24"/>
        </w:rPr>
        <w:lastRenderedPageBreak/>
        <w:t>Fluxo alternativo</w:t>
      </w:r>
      <w:r>
        <w:rPr>
          <w:rFonts w:ascii="Times New Roman" w:hAnsi="Times New Roman"/>
          <w:i/>
          <w:iCs/>
          <w:sz w:val="24"/>
          <w:szCs w:val="24"/>
        </w:rPr>
        <w:t xml:space="preserve"> Editar Pagamento</w:t>
      </w:r>
      <w:bookmarkEnd w:id="40"/>
    </w:p>
    <w:tbl>
      <w:tblPr>
        <w:tblW w:w="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7510"/>
      </w:tblGrid>
      <w:tr w:rsidR="00A5237F" w:rsidRPr="00577606" w14:paraId="0DF06513" w14:textId="77777777" w:rsidTr="00FF2FFA">
        <w:trPr>
          <w:trHeight w:val="797"/>
        </w:trPr>
        <w:tc>
          <w:tcPr>
            <w:tcW w:w="1696" w:type="dxa"/>
          </w:tcPr>
          <w:p w14:paraId="5034A0B3" w14:textId="77777777" w:rsidR="00A5237F" w:rsidRPr="00577606" w:rsidRDefault="00A5237F" w:rsidP="00FF2FFA">
            <w:pPr>
              <w:pStyle w:val="Tabela"/>
              <w:jc w:val="both"/>
            </w:pPr>
            <w:r>
              <w:t>Precondições</w:t>
            </w:r>
          </w:p>
        </w:tc>
        <w:tc>
          <w:tcPr>
            <w:tcW w:w="7510" w:type="dxa"/>
          </w:tcPr>
          <w:p w14:paraId="0E05C201" w14:textId="50674930" w:rsidR="00A5237F" w:rsidRPr="00577606" w:rsidRDefault="00A5237F" w:rsidP="00C11377">
            <w:pPr>
              <w:pStyle w:val="Tabela"/>
              <w:numPr>
                <w:ilvl w:val="0"/>
                <w:numId w:val="36"/>
              </w:numPr>
              <w:jc w:val="both"/>
            </w:pPr>
            <w:r>
              <w:t xml:space="preserve">No passo 5 do fluxo principal, o usuário seleciona a opção de </w:t>
            </w:r>
            <w:r w:rsidR="00656630">
              <w:t>editar um Pagamento existente</w:t>
            </w:r>
            <w:r>
              <w:t>.</w:t>
            </w:r>
          </w:p>
        </w:tc>
      </w:tr>
      <w:tr w:rsidR="00A5237F" w:rsidRPr="00577606" w14:paraId="34B9D040" w14:textId="77777777" w:rsidTr="00FF2FFA">
        <w:trPr>
          <w:trHeight w:val="797"/>
        </w:trPr>
        <w:tc>
          <w:tcPr>
            <w:tcW w:w="1696" w:type="dxa"/>
          </w:tcPr>
          <w:p w14:paraId="5A625308" w14:textId="77777777" w:rsidR="00A5237F" w:rsidRPr="00577606" w:rsidRDefault="00A5237F" w:rsidP="00FF2FFA">
            <w:pPr>
              <w:pStyle w:val="Tabela"/>
              <w:jc w:val="both"/>
            </w:pPr>
            <w:r>
              <w:t>Passos</w:t>
            </w:r>
          </w:p>
        </w:tc>
        <w:tc>
          <w:tcPr>
            <w:tcW w:w="7510" w:type="dxa"/>
          </w:tcPr>
          <w:p w14:paraId="09183E8A" w14:textId="24F25FE6" w:rsidR="00A5237F" w:rsidRDefault="00A5237F" w:rsidP="00C11377">
            <w:pPr>
              <w:pStyle w:val="Tabela"/>
              <w:numPr>
                <w:ilvl w:val="0"/>
                <w:numId w:val="39"/>
              </w:numPr>
              <w:jc w:val="both"/>
            </w:pPr>
            <w:r>
              <w:t xml:space="preserve">O sistema exibe o formulário de </w:t>
            </w:r>
            <w:r w:rsidR="00C11377">
              <w:t>editar</w:t>
            </w:r>
            <w:r>
              <w:t xml:space="preserve"> Pagamento e Férias.</w:t>
            </w:r>
          </w:p>
          <w:p w14:paraId="747C434A" w14:textId="75051CB3" w:rsidR="00C11377" w:rsidRDefault="00A5237F" w:rsidP="00C11377">
            <w:pPr>
              <w:pStyle w:val="Tabela"/>
              <w:numPr>
                <w:ilvl w:val="0"/>
                <w:numId w:val="39"/>
              </w:numPr>
              <w:jc w:val="both"/>
            </w:pPr>
            <w:r>
              <w:t xml:space="preserve">O </w:t>
            </w:r>
            <w:r w:rsidR="00C11377">
              <w:t>sistema exibe o tipo de registro como “Somente Leitura”.</w:t>
            </w:r>
          </w:p>
          <w:p w14:paraId="3625C118" w14:textId="6792FDFC" w:rsidR="00A5237F" w:rsidRDefault="00C11377" w:rsidP="00C11377">
            <w:pPr>
              <w:pStyle w:val="Tabela"/>
              <w:numPr>
                <w:ilvl w:val="0"/>
                <w:numId w:val="39"/>
              </w:numPr>
              <w:jc w:val="both"/>
            </w:pPr>
            <w:r>
              <w:t>O usuário informa o novo valor do pagamento</w:t>
            </w:r>
          </w:p>
          <w:p w14:paraId="616D9388" w14:textId="345BBA42" w:rsidR="00A5237F" w:rsidRDefault="00A5237F" w:rsidP="00C11377">
            <w:pPr>
              <w:pStyle w:val="Tabela"/>
              <w:numPr>
                <w:ilvl w:val="0"/>
                <w:numId w:val="39"/>
              </w:numPr>
              <w:jc w:val="both"/>
            </w:pPr>
            <w:r>
              <w:t xml:space="preserve">O usuário confirma a </w:t>
            </w:r>
            <w:r w:rsidR="00C11377">
              <w:t>alteração</w:t>
            </w:r>
            <w:r>
              <w:t xml:space="preserve"> do pagamento.</w:t>
            </w:r>
          </w:p>
          <w:p w14:paraId="43C1A2C5" w14:textId="77777777" w:rsidR="00A5237F" w:rsidRDefault="00A5237F" w:rsidP="00C11377">
            <w:pPr>
              <w:pStyle w:val="Tabela"/>
              <w:numPr>
                <w:ilvl w:val="0"/>
                <w:numId w:val="39"/>
              </w:numPr>
              <w:jc w:val="both"/>
            </w:pPr>
            <w:r>
              <w:t>O sistema persiste o pagamento informado.</w:t>
            </w:r>
          </w:p>
          <w:p w14:paraId="49935893" w14:textId="77777777" w:rsidR="00A5237F" w:rsidRPr="00577606" w:rsidRDefault="00A5237F" w:rsidP="00C11377">
            <w:pPr>
              <w:pStyle w:val="Tabela"/>
              <w:numPr>
                <w:ilvl w:val="0"/>
                <w:numId w:val="39"/>
              </w:numPr>
              <w:jc w:val="both"/>
            </w:pPr>
            <w:r>
              <w:t>O sistema retorna ao passo 4 do fluxo principal.</w:t>
            </w:r>
          </w:p>
        </w:tc>
      </w:tr>
    </w:tbl>
    <w:p w14:paraId="4EA2B5D6" w14:textId="77777777" w:rsidR="00C11377" w:rsidRDefault="00C11377" w:rsidP="00C11377">
      <w:pPr>
        <w:pStyle w:val="Ttulo5"/>
        <w:numPr>
          <w:ilvl w:val="0"/>
          <w:numId w:val="0"/>
        </w:numPr>
        <w:ind w:left="1008"/>
        <w:rPr>
          <w:rFonts w:ascii="Times New Roman" w:hAnsi="Times New Roman"/>
          <w:i/>
          <w:iCs/>
          <w:sz w:val="24"/>
          <w:szCs w:val="24"/>
        </w:rPr>
      </w:pPr>
    </w:p>
    <w:p w14:paraId="45D5F6B4" w14:textId="557EF3AF" w:rsidR="00C11377" w:rsidRPr="007566B3" w:rsidRDefault="00C11377" w:rsidP="00C11377">
      <w:pPr>
        <w:pStyle w:val="Ttulo5"/>
        <w:rPr>
          <w:rFonts w:ascii="Times New Roman" w:hAnsi="Times New Roman"/>
          <w:i/>
          <w:iCs/>
          <w:sz w:val="24"/>
          <w:szCs w:val="24"/>
        </w:rPr>
      </w:pPr>
      <w:bookmarkStart w:id="41" w:name="_Toc22466954"/>
      <w:r w:rsidRPr="007566B3">
        <w:rPr>
          <w:rFonts w:ascii="Times New Roman" w:hAnsi="Times New Roman"/>
          <w:i/>
          <w:iCs/>
          <w:sz w:val="24"/>
          <w:szCs w:val="24"/>
        </w:rPr>
        <w:t>Fluxo alternativo</w:t>
      </w:r>
      <w:r>
        <w:rPr>
          <w:rFonts w:ascii="Times New Roman" w:hAnsi="Times New Roman"/>
          <w:i/>
          <w:iCs/>
          <w:sz w:val="24"/>
          <w:szCs w:val="24"/>
        </w:rPr>
        <w:t xml:space="preserve"> Editar Férias</w:t>
      </w:r>
      <w:bookmarkEnd w:id="41"/>
    </w:p>
    <w:tbl>
      <w:tblPr>
        <w:tblW w:w="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7510"/>
      </w:tblGrid>
      <w:tr w:rsidR="00C11377" w:rsidRPr="00577606" w14:paraId="5DB272F4" w14:textId="77777777" w:rsidTr="00FF2FFA">
        <w:trPr>
          <w:trHeight w:val="797"/>
        </w:trPr>
        <w:tc>
          <w:tcPr>
            <w:tcW w:w="1696" w:type="dxa"/>
          </w:tcPr>
          <w:p w14:paraId="3C662252" w14:textId="77777777" w:rsidR="00C11377" w:rsidRPr="00577606" w:rsidRDefault="00C11377" w:rsidP="00FF2FFA">
            <w:pPr>
              <w:pStyle w:val="Tabela"/>
              <w:jc w:val="both"/>
            </w:pPr>
            <w:r>
              <w:t>Precondições</w:t>
            </w:r>
          </w:p>
        </w:tc>
        <w:tc>
          <w:tcPr>
            <w:tcW w:w="7510" w:type="dxa"/>
          </w:tcPr>
          <w:p w14:paraId="353F6FD8" w14:textId="11DB782A" w:rsidR="00C11377" w:rsidRPr="00577606" w:rsidRDefault="00C11377" w:rsidP="00FF2FFA">
            <w:pPr>
              <w:pStyle w:val="Tabela"/>
              <w:numPr>
                <w:ilvl w:val="0"/>
                <w:numId w:val="36"/>
              </w:numPr>
              <w:jc w:val="both"/>
            </w:pPr>
            <w:r>
              <w:t>No passo 5 do fluxo principal, o usuário seleciona a opção de editar um Período de Férias existente.</w:t>
            </w:r>
          </w:p>
        </w:tc>
      </w:tr>
      <w:tr w:rsidR="00C11377" w:rsidRPr="00577606" w14:paraId="18FEED4C" w14:textId="77777777" w:rsidTr="00FF2FFA">
        <w:trPr>
          <w:trHeight w:val="797"/>
        </w:trPr>
        <w:tc>
          <w:tcPr>
            <w:tcW w:w="1696" w:type="dxa"/>
          </w:tcPr>
          <w:p w14:paraId="21F0F167" w14:textId="77777777" w:rsidR="00C11377" w:rsidRPr="00577606" w:rsidRDefault="00C11377" w:rsidP="00FF2FFA">
            <w:pPr>
              <w:pStyle w:val="Tabela"/>
              <w:jc w:val="both"/>
            </w:pPr>
            <w:r>
              <w:t>Passos</w:t>
            </w:r>
          </w:p>
        </w:tc>
        <w:tc>
          <w:tcPr>
            <w:tcW w:w="7510" w:type="dxa"/>
          </w:tcPr>
          <w:p w14:paraId="3369D270" w14:textId="77777777" w:rsidR="00C11377" w:rsidRDefault="00C11377" w:rsidP="00FF2FFA">
            <w:pPr>
              <w:pStyle w:val="Tabela"/>
              <w:numPr>
                <w:ilvl w:val="0"/>
                <w:numId w:val="39"/>
              </w:numPr>
              <w:jc w:val="both"/>
            </w:pPr>
            <w:r>
              <w:t>O sistema exibe o formulário de editar Pagamento e Férias.</w:t>
            </w:r>
          </w:p>
          <w:p w14:paraId="7DBADA3E" w14:textId="77777777" w:rsidR="00C11377" w:rsidRDefault="00C11377" w:rsidP="00FF2FFA">
            <w:pPr>
              <w:pStyle w:val="Tabela"/>
              <w:numPr>
                <w:ilvl w:val="0"/>
                <w:numId w:val="39"/>
              </w:numPr>
              <w:jc w:val="both"/>
            </w:pPr>
            <w:r>
              <w:t>O sistema exibe o tipo de registro como “Somente Leitura”.</w:t>
            </w:r>
          </w:p>
          <w:p w14:paraId="04536846" w14:textId="598020A9" w:rsidR="00C11377" w:rsidRDefault="00C11377" w:rsidP="00FF2FFA">
            <w:pPr>
              <w:pStyle w:val="Tabela"/>
              <w:numPr>
                <w:ilvl w:val="0"/>
                <w:numId w:val="39"/>
              </w:numPr>
              <w:jc w:val="both"/>
            </w:pPr>
            <w:r>
              <w:t>O usuário informa a nova quantidade de dias de férias.</w:t>
            </w:r>
          </w:p>
          <w:p w14:paraId="0ED400B4" w14:textId="3B06F840" w:rsidR="00C11377" w:rsidRDefault="00C11377" w:rsidP="00FF2FFA">
            <w:pPr>
              <w:pStyle w:val="Tabela"/>
              <w:numPr>
                <w:ilvl w:val="0"/>
                <w:numId w:val="39"/>
              </w:numPr>
              <w:jc w:val="both"/>
            </w:pPr>
            <w:r>
              <w:t>O usuário confirma a alteração das férias.</w:t>
            </w:r>
          </w:p>
          <w:p w14:paraId="156E8D97" w14:textId="712C72A7" w:rsidR="00C11377" w:rsidRDefault="00C11377" w:rsidP="00FF2FFA">
            <w:pPr>
              <w:pStyle w:val="Tabela"/>
              <w:numPr>
                <w:ilvl w:val="0"/>
                <w:numId w:val="39"/>
              </w:numPr>
              <w:jc w:val="both"/>
            </w:pPr>
            <w:r>
              <w:t>O sistema verifica se a nova quantidade é permitida, se a quantidade for maior o sistema emite uma mensagem de aviso e solicita a inclusão de uma nova quantidade.</w:t>
            </w:r>
          </w:p>
          <w:p w14:paraId="762BA080" w14:textId="56ED0650" w:rsidR="00C11377" w:rsidRDefault="00C11377" w:rsidP="00FF2FFA">
            <w:pPr>
              <w:pStyle w:val="Tabela"/>
              <w:numPr>
                <w:ilvl w:val="0"/>
                <w:numId w:val="39"/>
              </w:numPr>
              <w:jc w:val="both"/>
            </w:pPr>
            <w:r>
              <w:t>Se a quantidade de dias de férias for válida o sistema persiste a alteração.</w:t>
            </w:r>
          </w:p>
          <w:p w14:paraId="02B947AA" w14:textId="77777777" w:rsidR="00C11377" w:rsidRPr="00577606" w:rsidRDefault="00C11377" w:rsidP="00FF2FFA">
            <w:pPr>
              <w:pStyle w:val="Tabela"/>
              <w:numPr>
                <w:ilvl w:val="0"/>
                <w:numId w:val="39"/>
              </w:numPr>
              <w:jc w:val="both"/>
            </w:pPr>
            <w:r>
              <w:t>O sistema retorna ao passo 4 do fluxo principal.</w:t>
            </w:r>
          </w:p>
        </w:tc>
      </w:tr>
    </w:tbl>
    <w:p w14:paraId="2FE572F3" w14:textId="77777777" w:rsidR="00C11377" w:rsidRDefault="00C11377">
      <w:pPr>
        <w:rPr>
          <w:b/>
          <w:kern w:val="28"/>
          <w:sz w:val="24"/>
        </w:rPr>
      </w:pPr>
    </w:p>
    <w:p w14:paraId="5A93443E" w14:textId="77777777" w:rsidR="00C11377" w:rsidRDefault="00C11377">
      <w:pPr>
        <w:rPr>
          <w:b/>
          <w:kern w:val="28"/>
          <w:sz w:val="24"/>
        </w:rPr>
      </w:pPr>
      <w:r>
        <w:br w:type="page"/>
      </w:r>
    </w:p>
    <w:p w14:paraId="3051238E" w14:textId="1E865FC2" w:rsidR="006512A0" w:rsidRPr="006512A0" w:rsidRDefault="006512A0" w:rsidP="00523684">
      <w:pPr>
        <w:pStyle w:val="Ttulo3"/>
        <w:jc w:val="both"/>
      </w:pPr>
      <w:bookmarkStart w:id="42" w:name="_Toc22466955"/>
      <w:r w:rsidRPr="006512A0">
        <w:lastRenderedPageBreak/>
        <w:t xml:space="preserve">Caso de uso </w:t>
      </w:r>
      <w:r w:rsidR="005E43C3">
        <w:t>Relatórios Gerenciais</w:t>
      </w:r>
      <w:bookmarkEnd w:id="42"/>
    </w:p>
    <w:p w14:paraId="33CDCE89" w14:textId="77777777" w:rsidR="006512A0" w:rsidRPr="00577606" w:rsidRDefault="006512A0" w:rsidP="00523684">
      <w:pPr>
        <w:pStyle w:val="Ttulo4"/>
        <w:jc w:val="both"/>
      </w:pPr>
      <w:bookmarkStart w:id="43" w:name="_Toc22466956"/>
      <w:r w:rsidRPr="00577606">
        <w:t>Precondições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394059E4" w14:textId="77777777" w:rsidTr="00737C03">
        <w:trPr>
          <w:trHeight w:val="867"/>
        </w:trPr>
        <w:tc>
          <w:tcPr>
            <w:tcW w:w="9212" w:type="dxa"/>
          </w:tcPr>
          <w:p w14:paraId="62EA93F5" w14:textId="77777777" w:rsidR="006512A0" w:rsidRDefault="005E43C3" w:rsidP="00523684">
            <w:pPr>
              <w:pStyle w:val="Tabela"/>
              <w:numPr>
                <w:ilvl w:val="0"/>
                <w:numId w:val="14"/>
              </w:numPr>
              <w:jc w:val="both"/>
            </w:pPr>
            <w:r>
              <w:t>O usuário está autenticado como Gerente</w:t>
            </w:r>
            <w:r w:rsidR="00FC1109">
              <w:t>.</w:t>
            </w:r>
          </w:p>
          <w:p w14:paraId="79793056" w14:textId="6DEE1333" w:rsidR="00FC1109" w:rsidRPr="00577606" w:rsidRDefault="00FC1109" w:rsidP="00523684">
            <w:pPr>
              <w:pStyle w:val="Tabela"/>
              <w:numPr>
                <w:ilvl w:val="0"/>
                <w:numId w:val="14"/>
              </w:numPr>
              <w:jc w:val="both"/>
            </w:pPr>
            <w:r>
              <w:t>Os alunos estão cadastrados no sistema.</w:t>
            </w:r>
          </w:p>
        </w:tc>
      </w:tr>
    </w:tbl>
    <w:p w14:paraId="74C54309" w14:textId="77777777" w:rsidR="006512A0" w:rsidRPr="00577606" w:rsidRDefault="006512A0" w:rsidP="00523684">
      <w:pPr>
        <w:pStyle w:val="Corpodetexto"/>
        <w:jc w:val="both"/>
      </w:pPr>
    </w:p>
    <w:p w14:paraId="4EA9ADD9" w14:textId="6936E1FA" w:rsidR="006512A0" w:rsidRPr="00577606" w:rsidRDefault="006512A0" w:rsidP="00523684">
      <w:pPr>
        <w:pStyle w:val="Ttulo4"/>
        <w:jc w:val="both"/>
      </w:pPr>
      <w:bookmarkStart w:id="44" w:name="_Toc22466957"/>
      <w:r w:rsidRPr="00577606">
        <w:t>Fluxo principal</w:t>
      </w:r>
      <w:r w:rsidR="00FC1109">
        <w:t xml:space="preserve"> Relatório de Alunos Matriculados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53FFF6B4" w14:textId="77777777" w:rsidTr="00737C03">
        <w:trPr>
          <w:trHeight w:val="797"/>
        </w:trPr>
        <w:tc>
          <w:tcPr>
            <w:tcW w:w="9212" w:type="dxa"/>
          </w:tcPr>
          <w:p w14:paraId="58039B45" w14:textId="2B878C67" w:rsidR="00CE047A" w:rsidRDefault="00CE047A" w:rsidP="00CE047A">
            <w:pPr>
              <w:pStyle w:val="Tabela"/>
              <w:numPr>
                <w:ilvl w:val="0"/>
                <w:numId w:val="15"/>
              </w:numPr>
              <w:jc w:val="both"/>
            </w:pPr>
            <w:r>
              <w:t>O usuário solicita a exibição dos alunos cadastrados no sistema.</w:t>
            </w:r>
          </w:p>
          <w:p w14:paraId="1D688BE5" w14:textId="4AD73FD6" w:rsidR="00CE047A" w:rsidRDefault="00CE047A" w:rsidP="00CE047A">
            <w:pPr>
              <w:pStyle w:val="Tabela"/>
              <w:numPr>
                <w:ilvl w:val="0"/>
                <w:numId w:val="15"/>
              </w:numPr>
              <w:jc w:val="both"/>
            </w:pPr>
            <w:r>
              <w:t>O sistema exibe todos os usuários cadastrados.</w:t>
            </w:r>
          </w:p>
          <w:p w14:paraId="4ECBA443" w14:textId="6C54FB0C" w:rsidR="00CE047A" w:rsidRDefault="00CE047A" w:rsidP="00CE047A">
            <w:pPr>
              <w:pStyle w:val="Tabela"/>
              <w:numPr>
                <w:ilvl w:val="0"/>
                <w:numId w:val="15"/>
              </w:numPr>
              <w:jc w:val="both"/>
            </w:pPr>
            <w:r>
              <w:t>O sistema fornece ao usuário opções de exibição e classificação.</w:t>
            </w:r>
          </w:p>
          <w:p w14:paraId="132FDBDF" w14:textId="1A038B23" w:rsidR="00CE047A" w:rsidRDefault="00CE047A" w:rsidP="00CE047A">
            <w:pPr>
              <w:pStyle w:val="Tabela"/>
              <w:numPr>
                <w:ilvl w:val="0"/>
                <w:numId w:val="15"/>
              </w:numPr>
              <w:jc w:val="both"/>
            </w:pPr>
            <w:r>
              <w:t>O sistema permite ao usuário exibir 10, 25, 50 ou 100 registros por página.</w:t>
            </w:r>
          </w:p>
          <w:p w14:paraId="14FD6AF9" w14:textId="01DF261C" w:rsidR="00CE047A" w:rsidRDefault="00CE047A" w:rsidP="00CE047A">
            <w:pPr>
              <w:pStyle w:val="Tabela"/>
              <w:numPr>
                <w:ilvl w:val="0"/>
                <w:numId w:val="15"/>
              </w:numPr>
              <w:jc w:val="both"/>
            </w:pPr>
            <w:r>
              <w:t>O sistema permite ao usuário ordenar (em ordem crescente ou decrescente) por nome, CPF, RG ou Data de Próximo Pagamento.</w:t>
            </w:r>
          </w:p>
          <w:p w14:paraId="68C5B272" w14:textId="402D6E44" w:rsidR="00CE047A" w:rsidRDefault="00CE047A" w:rsidP="00CE047A">
            <w:pPr>
              <w:pStyle w:val="Tabela"/>
              <w:numPr>
                <w:ilvl w:val="0"/>
                <w:numId w:val="15"/>
              </w:numPr>
              <w:jc w:val="both"/>
            </w:pPr>
            <w:r>
              <w:t>O sistema permite paginar, caso existam mais dados que os exibidos em tela.</w:t>
            </w:r>
          </w:p>
          <w:p w14:paraId="29EBF7A1" w14:textId="194E0454" w:rsidR="00CE047A" w:rsidRDefault="00CE047A" w:rsidP="00CE047A">
            <w:pPr>
              <w:pStyle w:val="Tabela"/>
              <w:numPr>
                <w:ilvl w:val="0"/>
                <w:numId w:val="15"/>
              </w:numPr>
              <w:jc w:val="both"/>
            </w:pPr>
            <w:r>
              <w:t>O sistema permite pesquisar por palavra chave.</w:t>
            </w:r>
          </w:p>
          <w:p w14:paraId="5E7F4827" w14:textId="77777777" w:rsidR="006512A0" w:rsidRPr="00577606" w:rsidRDefault="006512A0" w:rsidP="00CE047A">
            <w:pPr>
              <w:pStyle w:val="Tabela"/>
              <w:numPr>
                <w:ilvl w:val="0"/>
                <w:numId w:val="15"/>
              </w:numPr>
              <w:jc w:val="both"/>
            </w:pPr>
          </w:p>
        </w:tc>
      </w:tr>
    </w:tbl>
    <w:p w14:paraId="1DA83EDE" w14:textId="77777777" w:rsidR="006512A0" w:rsidRPr="00577606" w:rsidRDefault="006512A0" w:rsidP="00523684">
      <w:pPr>
        <w:pStyle w:val="Corpodetexto"/>
        <w:jc w:val="both"/>
      </w:pPr>
    </w:p>
    <w:p w14:paraId="5A809E91" w14:textId="713C8225" w:rsidR="006512A0" w:rsidRPr="00577606" w:rsidRDefault="006512A0" w:rsidP="00523684">
      <w:pPr>
        <w:pStyle w:val="Ttulo4"/>
        <w:jc w:val="both"/>
      </w:pPr>
      <w:bookmarkStart w:id="45" w:name="_Toc22466958"/>
      <w:r>
        <w:t>Fluxo alternativo</w:t>
      </w:r>
      <w:r w:rsidR="00CE047A">
        <w:t xml:space="preserve"> Relatório de Alunos Inadimplentes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00CE4EA9" w14:textId="77777777" w:rsidTr="00737C03">
        <w:trPr>
          <w:trHeight w:val="797"/>
        </w:trPr>
        <w:tc>
          <w:tcPr>
            <w:tcW w:w="9212" w:type="dxa"/>
          </w:tcPr>
          <w:p w14:paraId="0A58D45D" w14:textId="77777777" w:rsidR="006512A0" w:rsidRDefault="00CE047A" w:rsidP="00523684">
            <w:pPr>
              <w:pStyle w:val="Tabela"/>
              <w:numPr>
                <w:ilvl w:val="0"/>
                <w:numId w:val="16"/>
              </w:numPr>
              <w:jc w:val="both"/>
            </w:pPr>
            <w:r>
              <w:t>O usuário solicita a exibição dos alunos cadastrados no sistema que estão inadimplentes.</w:t>
            </w:r>
          </w:p>
          <w:p w14:paraId="23EE0166" w14:textId="77777777" w:rsidR="00CE047A" w:rsidRDefault="00CE047A" w:rsidP="00523684">
            <w:pPr>
              <w:pStyle w:val="Tabela"/>
              <w:numPr>
                <w:ilvl w:val="0"/>
                <w:numId w:val="16"/>
              </w:numPr>
              <w:jc w:val="both"/>
            </w:pPr>
            <w:r>
              <w:t>O sistema exibe todos os usuários que possuem data de pagamento igual ou inferior ao dia da solicitação do relatório.</w:t>
            </w:r>
          </w:p>
          <w:p w14:paraId="13500B4D" w14:textId="3B3449DD" w:rsidR="00CE047A" w:rsidRPr="00577606" w:rsidRDefault="00CE047A" w:rsidP="00523684">
            <w:pPr>
              <w:pStyle w:val="Tabela"/>
              <w:numPr>
                <w:ilvl w:val="0"/>
                <w:numId w:val="16"/>
              </w:numPr>
              <w:jc w:val="both"/>
            </w:pPr>
            <w:r>
              <w:t>O retorna ao passo 3 do fluxo principal.</w:t>
            </w:r>
          </w:p>
        </w:tc>
      </w:tr>
    </w:tbl>
    <w:p w14:paraId="05AC5A07" w14:textId="77777777" w:rsidR="00523684" w:rsidRDefault="00523684" w:rsidP="00523684">
      <w:pPr>
        <w:pStyle w:val="Corpodetexto"/>
        <w:jc w:val="both"/>
      </w:pPr>
    </w:p>
    <w:p w14:paraId="40066D99" w14:textId="77777777" w:rsidR="006512A0" w:rsidRDefault="00523684" w:rsidP="00523684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46" w:name="_Toc22466959"/>
      <w:r>
        <w:rPr>
          <w:rFonts w:ascii="Times New Roman" w:hAnsi="Times New Roman"/>
        </w:rPr>
        <w:lastRenderedPageBreak/>
        <w:t>Diagrama de classes de domínio</w:t>
      </w:r>
      <w:bookmarkEnd w:id="46"/>
    </w:p>
    <w:p w14:paraId="3028E798" w14:textId="554D73D6" w:rsidR="00523684" w:rsidRDefault="00820438" w:rsidP="0052368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0" distR="0" wp14:anchorId="1761B714" wp14:editId="31BC9211">
            <wp:extent cx="5280025" cy="356171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85EA" w14:textId="77777777" w:rsidR="00523684" w:rsidRDefault="00523684" w:rsidP="00523684">
      <w:pPr>
        <w:pStyle w:val="Corpodetexto"/>
        <w:jc w:val="both"/>
      </w:pPr>
    </w:p>
    <w:p w14:paraId="1BA337BA" w14:textId="77777777" w:rsidR="00523684" w:rsidRDefault="00523684" w:rsidP="00523684">
      <w:pPr>
        <w:pStyle w:val="Corpodetexto"/>
        <w:jc w:val="both"/>
      </w:pPr>
    </w:p>
    <w:p w14:paraId="5F9DAC9D" w14:textId="77777777" w:rsidR="00523684" w:rsidRDefault="00523684" w:rsidP="00523684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47" w:name="_Toc22466960"/>
      <w:r>
        <w:rPr>
          <w:rFonts w:ascii="Times New Roman" w:hAnsi="Times New Roman"/>
        </w:rPr>
        <w:lastRenderedPageBreak/>
        <w:t>Modelo Entidade-Relacionamento</w:t>
      </w:r>
      <w:bookmarkEnd w:id="47"/>
    </w:p>
    <w:p w14:paraId="7416F790" w14:textId="0A3CDB87" w:rsidR="00523684" w:rsidRDefault="003C169A" w:rsidP="0052368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0" distR="0" wp14:anchorId="5BBE8755" wp14:editId="1520AE8C">
            <wp:extent cx="5280025" cy="55848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3C09" w14:textId="77777777" w:rsidR="00523684" w:rsidRDefault="00523684" w:rsidP="00523684">
      <w:pPr>
        <w:pStyle w:val="Corpodetexto"/>
        <w:jc w:val="both"/>
      </w:pPr>
    </w:p>
    <w:p w14:paraId="791FEE52" w14:textId="77777777" w:rsidR="00523684" w:rsidRDefault="00523684" w:rsidP="00523684">
      <w:pPr>
        <w:pStyle w:val="Corpodetexto"/>
        <w:jc w:val="both"/>
      </w:pPr>
    </w:p>
    <w:p w14:paraId="5906C3D0" w14:textId="77777777" w:rsidR="00523684" w:rsidRPr="00523684" w:rsidRDefault="00523684" w:rsidP="00523684">
      <w:pPr>
        <w:pStyle w:val="Corpodetexto"/>
        <w:jc w:val="both"/>
      </w:pPr>
    </w:p>
    <w:p w14:paraId="7392DE7F" w14:textId="77777777" w:rsidR="00523684" w:rsidRDefault="00523684" w:rsidP="00523684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48" w:name="_Toc22466961"/>
      <w:r>
        <w:rPr>
          <w:rFonts w:ascii="Times New Roman" w:hAnsi="Times New Roman"/>
        </w:rPr>
        <w:lastRenderedPageBreak/>
        <w:t>Diagrama de componentes</w:t>
      </w:r>
      <w:bookmarkEnd w:id="48"/>
    </w:p>
    <w:p w14:paraId="74AD3835" w14:textId="7D1AA927" w:rsidR="00523684" w:rsidRDefault="00D94AA5" w:rsidP="0052368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0" distR="0" wp14:anchorId="02D83D60" wp14:editId="7813A7AD">
            <wp:extent cx="5280025" cy="447484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3886" w14:textId="77777777" w:rsidR="00523684" w:rsidRDefault="00523684" w:rsidP="00523684">
      <w:pPr>
        <w:pStyle w:val="Corpodetexto"/>
        <w:jc w:val="both"/>
      </w:pPr>
    </w:p>
    <w:p w14:paraId="514F3C7A" w14:textId="77777777" w:rsidR="00523684" w:rsidRDefault="00523684" w:rsidP="00523684">
      <w:pPr>
        <w:pStyle w:val="Corpodetexto"/>
        <w:jc w:val="both"/>
      </w:pPr>
    </w:p>
    <w:p w14:paraId="67CFFF51" w14:textId="77777777" w:rsidR="00523684" w:rsidRDefault="00523684" w:rsidP="00523684">
      <w:pPr>
        <w:pStyle w:val="Corpodetexto"/>
        <w:jc w:val="both"/>
      </w:pPr>
    </w:p>
    <w:p w14:paraId="3182AEF4" w14:textId="77777777" w:rsidR="00523684" w:rsidRDefault="00523684" w:rsidP="00523684">
      <w:pPr>
        <w:pStyle w:val="Corpodetexto"/>
        <w:jc w:val="both"/>
      </w:pPr>
    </w:p>
    <w:p w14:paraId="7D7E8906" w14:textId="77777777" w:rsidR="00523684" w:rsidRDefault="00523684" w:rsidP="00523684">
      <w:pPr>
        <w:pStyle w:val="Corpodetexto"/>
        <w:jc w:val="both"/>
      </w:pPr>
    </w:p>
    <w:p w14:paraId="7A5BA8D5" w14:textId="77777777" w:rsidR="00523684" w:rsidRDefault="00523684" w:rsidP="00523684">
      <w:pPr>
        <w:pStyle w:val="Corpodetexto"/>
        <w:jc w:val="both"/>
      </w:pPr>
    </w:p>
    <w:p w14:paraId="2968E4BF" w14:textId="77777777" w:rsidR="00523684" w:rsidRDefault="00523684" w:rsidP="00523684">
      <w:pPr>
        <w:pStyle w:val="Corpodetexto"/>
        <w:jc w:val="both"/>
      </w:pPr>
    </w:p>
    <w:p w14:paraId="381C467C" w14:textId="77777777" w:rsidR="00523684" w:rsidRDefault="00523684" w:rsidP="00523684">
      <w:pPr>
        <w:pStyle w:val="Corpodetexto"/>
        <w:jc w:val="both"/>
      </w:pPr>
    </w:p>
    <w:p w14:paraId="2FC8C762" w14:textId="77777777" w:rsidR="00523684" w:rsidRDefault="00523684" w:rsidP="00523684">
      <w:pPr>
        <w:pStyle w:val="Corpodetexto"/>
        <w:jc w:val="both"/>
      </w:pPr>
    </w:p>
    <w:p w14:paraId="4495C741" w14:textId="77777777" w:rsidR="00523684" w:rsidRDefault="00523684" w:rsidP="00523684">
      <w:pPr>
        <w:pStyle w:val="Corpodetexto"/>
        <w:jc w:val="both"/>
      </w:pPr>
    </w:p>
    <w:p w14:paraId="4109DB7C" w14:textId="77777777" w:rsidR="00523684" w:rsidRDefault="00523684" w:rsidP="00523684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49" w:name="_Toc22466962"/>
      <w:r>
        <w:rPr>
          <w:rFonts w:ascii="Times New Roman" w:hAnsi="Times New Roman"/>
        </w:rPr>
        <w:lastRenderedPageBreak/>
        <w:t>Diagrama de implantação</w:t>
      </w:r>
      <w:bookmarkEnd w:id="49"/>
    </w:p>
    <w:p w14:paraId="3235F9D7" w14:textId="4D715383" w:rsidR="00523684" w:rsidRDefault="002060D2" w:rsidP="0052368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0" distR="0" wp14:anchorId="0F9D9CF6" wp14:editId="386C79B7">
            <wp:extent cx="5280025" cy="367601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8982" w14:textId="77777777" w:rsidR="00523684" w:rsidRPr="00523684" w:rsidRDefault="00523684" w:rsidP="00523684">
      <w:pPr>
        <w:pStyle w:val="Corpodetexto"/>
        <w:jc w:val="both"/>
      </w:pPr>
    </w:p>
    <w:p w14:paraId="577D473F" w14:textId="77777777" w:rsidR="00523684" w:rsidRDefault="00523684" w:rsidP="00523684">
      <w:pPr>
        <w:pStyle w:val="Corpodetexto"/>
        <w:jc w:val="both"/>
      </w:pPr>
    </w:p>
    <w:p w14:paraId="7C232203" w14:textId="77777777" w:rsidR="00523684" w:rsidRDefault="00523684" w:rsidP="00523684">
      <w:pPr>
        <w:pStyle w:val="Corpodetexto"/>
        <w:jc w:val="both"/>
      </w:pPr>
    </w:p>
    <w:p w14:paraId="6ADCBD08" w14:textId="77777777" w:rsidR="00523684" w:rsidRDefault="00523684" w:rsidP="00523684">
      <w:pPr>
        <w:pStyle w:val="Corpodetexto"/>
        <w:jc w:val="both"/>
      </w:pPr>
    </w:p>
    <w:p w14:paraId="314CC422" w14:textId="77777777" w:rsidR="00523684" w:rsidRDefault="00523684" w:rsidP="00523684">
      <w:pPr>
        <w:pStyle w:val="Corpodetexto"/>
        <w:jc w:val="both"/>
      </w:pPr>
    </w:p>
    <w:p w14:paraId="690D194D" w14:textId="77777777" w:rsidR="00523684" w:rsidRDefault="00523684" w:rsidP="00523684">
      <w:pPr>
        <w:pStyle w:val="Corpodetexto"/>
        <w:jc w:val="both"/>
      </w:pPr>
    </w:p>
    <w:p w14:paraId="36908DB8" w14:textId="77777777" w:rsidR="00523684" w:rsidRDefault="00523684" w:rsidP="00523684">
      <w:pPr>
        <w:pStyle w:val="Corpodetexto"/>
        <w:jc w:val="both"/>
      </w:pPr>
    </w:p>
    <w:p w14:paraId="62999127" w14:textId="77777777" w:rsidR="00523684" w:rsidRDefault="00523684" w:rsidP="00523684">
      <w:pPr>
        <w:pStyle w:val="Corpodetexto"/>
        <w:jc w:val="both"/>
      </w:pPr>
    </w:p>
    <w:p w14:paraId="38625FAF" w14:textId="77777777" w:rsidR="00523684" w:rsidRDefault="00523684" w:rsidP="00523684">
      <w:pPr>
        <w:pStyle w:val="Corpodetexto"/>
        <w:jc w:val="both"/>
      </w:pPr>
    </w:p>
    <w:p w14:paraId="30FD803C" w14:textId="77777777" w:rsidR="00523684" w:rsidRDefault="00523684" w:rsidP="00523684">
      <w:pPr>
        <w:pStyle w:val="Corpodetexto"/>
        <w:jc w:val="both"/>
      </w:pPr>
    </w:p>
    <w:p w14:paraId="082D5877" w14:textId="77777777" w:rsidR="00523684" w:rsidRDefault="00523684" w:rsidP="00523684">
      <w:pPr>
        <w:pStyle w:val="Corpodetexto"/>
        <w:jc w:val="both"/>
      </w:pPr>
    </w:p>
    <w:p w14:paraId="4EA77877" w14:textId="77777777" w:rsidR="00523684" w:rsidRDefault="00523684" w:rsidP="00523684">
      <w:pPr>
        <w:pStyle w:val="Corpodetexto"/>
        <w:jc w:val="both"/>
      </w:pPr>
    </w:p>
    <w:p w14:paraId="09C53FA8" w14:textId="77777777" w:rsidR="00523684" w:rsidRDefault="00523684" w:rsidP="00523684">
      <w:pPr>
        <w:pStyle w:val="Corpodetexto"/>
        <w:jc w:val="both"/>
      </w:pPr>
    </w:p>
    <w:p w14:paraId="6F27BC03" w14:textId="77777777" w:rsidR="00523684" w:rsidRDefault="00523684" w:rsidP="00523684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50" w:name="_Toc22466963"/>
      <w:r>
        <w:rPr>
          <w:rFonts w:ascii="Times New Roman" w:hAnsi="Times New Roman"/>
        </w:rPr>
        <w:lastRenderedPageBreak/>
        <w:t>Plano de Testes</w:t>
      </w:r>
      <w:bookmarkEnd w:id="5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3"/>
        <w:gridCol w:w="1405"/>
        <w:gridCol w:w="1941"/>
        <w:gridCol w:w="2078"/>
        <w:gridCol w:w="2068"/>
      </w:tblGrid>
      <w:tr w:rsidR="00523684" w14:paraId="793F5F3B" w14:textId="77777777" w:rsidTr="007F1624">
        <w:tc>
          <w:tcPr>
            <w:tcW w:w="813" w:type="dxa"/>
            <w:shd w:val="clear" w:color="auto" w:fill="auto"/>
          </w:tcPr>
          <w:p w14:paraId="6264B0D4" w14:textId="77777777" w:rsidR="00523684" w:rsidRDefault="00523684" w:rsidP="00415822">
            <w:pPr>
              <w:pStyle w:val="Corpodetexto"/>
              <w:jc w:val="both"/>
            </w:pPr>
            <w:r>
              <w:t>Id Caso de Teste</w:t>
            </w:r>
          </w:p>
        </w:tc>
        <w:tc>
          <w:tcPr>
            <w:tcW w:w="1405" w:type="dxa"/>
            <w:shd w:val="clear" w:color="auto" w:fill="auto"/>
          </w:tcPr>
          <w:p w14:paraId="4BE0AB07" w14:textId="77777777" w:rsidR="00523684" w:rsidRDefault="00523684" w:rsidP="00415822">
            <w:pPr>
              <w:pStyle w:val="Corpodetexto"/>
              <w:jc w:val="both"/>
            </w:pPr>
            <w:r>
              <w:t>Caso de uso</w:t>
            </w:r>
          </w:p>
        </w:tc>
        <w:tc>
          <w:tcPr>
            <w:tcW w:w="1941" w:type="dxa"/>
            <w:shd w:val="clear" w:color="auto" w:fill="auto"/>
          </w:tcPr>
          <w:p w14:paraId="050E089C" w14:textId="77777777" w:rsidR="00523684" w:rsidRDefault="00523684" w:rsidP="00415822">
            <w:pPr>
              <w:pStyle w:val="Corpodetexto"/>
              <w:jc w:val="both"/>
            </w:pPr>
            <w:r>
              <w:t>Objetivo do Caso de Teste</w:t>
            </w:r>
          </w:p>
        </w:tc>
        <w:tc>
          <w:tcPr>
            <w:tcW w:w="2078" w:type="dxa"/>
            <w:shd w:val="clear" w:color="auto" w:fill="auto"/>
          </w:tcPr>
          <w:p w14:paraId="066CECB7" w14:textId="77777777" w:rsidR="00523684" w:rsidRDefault="00523684" w:rsidP="00415822">
            <w:pPr>
              <w:pStyle w:val="Corpodetexto"/>
              <w:jc w:val="both"/>
            </w:pPr>
            <w:r>
              <w:t>Entradas</w:t>
            </w:r>
          </w:p>
        </w:tc>
        <w:tc>
          <w:tcPr>
            <w:tcW w:w="2068" w:type="dxa"/>
            <w:shd w:val="clear" w:color="auto" w:fill="auto"/>
          </w:tcPr>
          <w:p w14:paraId="1BC1EA1F" w14:textId="77777777" w:rsidR="00523684" w:rsidRDefault="00523684" w:rsidP="00415822">
            <w:pPr>
              <w:pStyle w:val="Corpodetexto"/>
              <w:jc w:val="both"/>
            </w:pPr>
            <w:r>
              <w:t>Resultados esperados</w:t>
            </w:r>
          </w:p>
        </w:tc>
      </w:tr>
      <w:tr w:rsidR="00523684" w14:paraId="230C2CB6" w14:textId="77777777" w:rsidTr="007F1624">
        <w:tc>
          <w:tcPr>
            <w:tcW w:w="813" w:type="dxa"/>
            <w:shd w:val="clear" w:color="auto" w:fill="auto"/>
          </w:tcPr>
          <w:p w14:paraId="0F354E93" w14:textId="77777777" w:rsidR="00523684" w:rsidRDefault="00523684" w:rsidP="00415822">
            <w:pPr>
              <w:pStyle w:val="Corpodetexto"/>
              <w:jc w:val="both"/>
            </w:pPr>
            <w:r>
              <w:t>1</w:t>
            </w:r>
          </w:p>
        </w:tc>
        <w:tc>
          <w:tcPr>
            <w:tcW w:w="1405" w:type="dxa"/>
            <w:shd w:val="clear" w:color="auto" w:fill="auto"/>
          </w:tcPr>
          <w:p w14:paraId="0B1425DD" w14:textId="323DDD50" w:rsidR="00523684" w:rsidRDefault="00602330" w:rsidP="00415822">
            <w:pPr>
              <w:pStyle w:val="Corpodetexto"/>
              <w:jc w:val="both"/>
            </w:pPr>
            <w:r>
              <w:t>Gerenciar Aluno</w:t>
            </w:r>
          </w:p>
        </w:tc>
        <w:tc>
          <w:tcPr>
            <w:tcW w:w="1941" w:type="dxa"/>
            <w:shd w:val="clear" w:color="auto" w:fill="auto"/>
          </w:tcPr>
          <w:p w14:paraId="1EFD3534" w14:textId="405CAA71" w:rsidR="00523684" w:rsidRDefault="007F1624" w:rsidP="00415822">
            <w:pPr>
              <w:pStyle w:val="Corpodetexto"/>
              <w:jc w:val="both"/>
            </w:pPr>
            <w:r>
              <w:t>Cadastrar novo aluno</w:t>
            </w:r>
            <w:r w:rsidR="00FB5C92">
              <w:t>.</w:t>
            </w:r>
          </w:p>
        </w:tc>
        <w:tc>
          <w:tcPr>
            <w:tcW w:w="2078" w:type="dxa"/>
            <w:shd w:val="clear" w:color="auto" w:fill="auto"/>
          </w:tcPr>
          <w:p w14:paraId="72EEBBEB" w14:textId="3E037BC1" w:rsidR="00523684" w:rsidRDefault="007F1624" w:rsidP="00415822">
            <w:pPr>
              <w:pStyle w:val="Corpodetexto"/>
              <w:jc w:val="both"/>
            </w:pPr>
            <w:r>
              <w:t xml:space="preserve">Nome, CPF, Telefone, RG, Endereço, </w:t>
            </w:r>
            <w:proofErr w:type="spellStart"/>
            <w:r>
              <w:t>Email</w:t>
            </w:r>
            <w:proofErr w:type="spellEnd"/>
            <w:r>
              <w:t>, Plano</w:t>
            </w:r>
            <w:r w:rsidR="00FB5C92">
              <w:t>.</w:t>
            </w:r>
          </w:p>
        </w:tc>
        <w:tc>
          <w:tcPr>
            <w:tcW w:w="2068" w:type="dxa"/>
            <w:shd w:val="clear" w:color="auto" w:fill="auto"/>
          </w:tcPr>
          <w:p w14:paraId="4BAC10C5" w14:textId="5F48DCEF" w:rsidR="00523684" w:rsidRDefault="007F1624" w:rsidP="00415822">
            <w:pPr>
              <w:pStyle w:val="Corpodetexto"/>
              <w:jc w:val="both"/>
            </w:pPr>
            <w:r>
              <w:t>“Nome” cadastrado com sucesso.</w:t>
            </w:r>
          </w:p>
        </w:tc>
      </w:tr>
      <w:tr w:rsidR="00523684" w14:paraId="30A523D8" w14:textId="77777777" w:rsidTr="007F1624">
        <w:tc>
          <w:tcPr>
            <w:tcW w:w="813" w:type="dxa"/>
            <w:shd w:val="clear" w:color="auto" w:fill="auto"/>
          </w:tcPr>
          <w:p w14:paraId="251BFF1C" w14:textId="77777777" w:rsidR="00523684" w:rsidRDefault="00523684" w:rsidP="00415822">
            <w:pPr>
              <w:pStyle w:val="Corpodetexto"/>
              <w:jc w:val="both"/>
            </w:pPr>
            <w:r>
              <w:t>2</w:t>
            </w:r>
          </w:p>
        </w:tc>
        <w:tc>
          <w:tcPr>
            <w:tcW w:w="1405" w:type="dxa"/>
            <w:shd w:val="clear" w:color="auto" w:fill="auto"/>
          </w:tcPr>
          <w:p w14:paraId="3E16A977" w14:textId="1517C893" w:rsidR="00523684" w:rsidRDefault="007F1624" w:rsidP="00415822">
            <w:pPr>
              <w:pStyle w:val="Corpodetexto"/>
              <w:jc w:val="both"/>
            </w:pPr>
            <w:r>
              <w:t>Gerenciar Aluno</w:t>
            </w:r>
          </w:p>
        </w:tc>
        <w:tc>
          <w:tcPr>
            <w:tcW w:w="1941" w:type="dxa"/>
            <w:shd w:val="clear" w:color="auto" w:fill="auto"/>
          </w:tcPr>
          <w:p w14:paraId="06702156" w14:textId="20C51F8D" w:rsidR="00523684" w:rsidRDefault="007F1624" w:rsidP="00415822">
            <w:pPr>
              <w:pStyle w:val="Corpodetexto"/>
              <w:jc w:val="both"/>
            </w:pPr>
            <w:r>
              <w:t>Cadastrar CPF existente.</w:t>
            </w:r>
          </w:p>
        </w:tc>
        <w:tc>
          <w:tcPr>
            <w:tcW w:w="2078" w:type="dxa"/>
            <w:shd w:val="clear" w:color="auto" w:fill="auto"/>
          </w:tcPr>
          <w:p w14:paraId="16BB9153" w14:textId="26AF78A0" w:rsidR="00523684" w:rsidRDefault="007F1624" w:rsidP="00415822">
            <w:pPr>
              <w:pStyle w:val="Corpodetexto"/>
              <w:jc w:val="both"/>
            </w:pPr>
            <w:r>
              <w:t xml:space="preserve">Nome, CPF, Telefone, RG, Endereço, </w:t>
            </w:r>
            <w:proofErr w:type="spellStart"/>
            <w:r>
              <w:t>Email</w:t>
            </w:r>
            <w:proofErr w:type="spellEnd"/>
            <w:r>
              <w:t>, Plano</w:t>
            </w:r>
            <w:r w:rsidR="00FB5C92">
              <w:t>.</w:t>
            </w:r>
          </w:p>
        </w:tc>
        <w:tc>
          <w:tcPr>
            <w:tcW w:w="2068" w:type="dxa"/>
            <w:shd w:val="clear" w:color="auto" w:fill="auto"/>
          </w:tcPr>
          <w:p w14:paraId="34C2CFA8" w14:textId="569FE332" w:rsidR="00523684" w:rsidRDefault="007F1624" w:rsidP="00415822">
            <w:pPr>
              <w:pStyle w:val="Corpodetexto"/>
              <w:jc w:val="both"/>
            </w:pPr>
            <w:r>
              <w:t>“CPF” existente na base de dados.</w:t>
            </w:r>
          </w:p>
        </w:tc>
      </w:tr>
      <w:tr w:rsidR="007F1624" w14:paraId="1601319E" w14:textId="77777777" w:rsidTr="007F1624">
        <w:tc>
          <w:tcPr>
            <w:tcW w:w="813" w:type="dxa"/>
            <w:shd w:val="clear" w:color="auto" w:fill="auto"/>
          </w:tcPr>
          <w:p w14:paraId="4A5CD7B4" w14:textId="77777777" w:rsidR="007F1624" w:rsidRDefault="007F1624" w:rsidP="007F1624">
            <w:pPr>
              <w:pStyle w:val="Corpodetexto"/>
              <w:jc w:val="both"/>
            </w:pPr>
            <w:r>
              <w:t>3</w:t>
            </w:r>
          </w:p>
        </w:tc>
        <w:tc>
          <w:tcPr>
            <w:tcW w:w="1405" w:type="dxa"/>
            <w:shd w:val="clear" w:color="auto" w:fill="auto"/>
          </w:tcPr>
          <w:p w14:paraId="66CC041B" w14:textId="706B2534" w:rsidR="007F1624" w:rsidRDefault="007F1624" w:rsidP="007F1624">
            <w:pPr>
              <w:pStyle w:val="Corpodetexto"/>
              <w:jc w:val="both"/>
            </w:pPr>
            <w:r>
              <w:t>Gerenciar Aluno</w:t>
            </w:r>
          </w:p>
        </w:tc>
        <w:tc>
          <w:tcPr>
            <w:tcW w:w="1941" w:type="dxa"/>
            <w:shd w:val="clear" w:color="auto" w:fill="auto"/>
          </w:tcPr>
          <w:p w14:paraId="3BC67958" w14:textId="6094B40F" w:rsidR="007F1624" w:rsidRDefault="007F1624" w:rsidP="007F1624">
            <w:pPr>
              <w:pStyle w:val="Corpodetexto"/>
              <w:jc w:val="both"/>
            </w:pPr>
            <w:r>
              <w:t>Cadastrar aluno sem nome.</w:t>
            </w:r>
          </w:p>
        </w:tc>
        <w:tc>
          <w:tcPr>
            <w:tcW w:w="2078" w:type="dxa"/>
            <w:shd w:val="clear" w:color="auto" w:fill="auto"/>
          </w:tcPr>
          <w:p w14:paraId="4829F046" w14:textId="34B35FFA" w:rsidR="007F1624" w:rsidRDefault="007F1624" w:rsidP="007F1624">
            <w:pPr>
              <w:pStyle w:val="Corpodetexto"/>
              <w:jc w:val="both"/>
            </w:pPr>
            <w:r>
              <w:t xml:space="preserve">CPF, Telefone, RG, Endereço, </w:t>
            </w:r>
            <w:proofErr w:type="spellStart"/>
            <w:r>
              <w:t>Email</w:t>
            </w:r>
            <w:proofErr w:type="spellEnd"/>
            <w:r>
              <w:t>, Plano</w:t>
            </w:r>
            <w:r w:rsidR="00FB5C92">
              <w:t>.</w:t>
            </w:r>
          </w:p>
        </w:tc>
        <w:tc>
          <w:tcPr>
            <w:tcW w:w="2068" w:type="dxa"/>
            <w:shd w:val="clear" w:color="auto" w:fill="auto"/>
          </w:tcPr>
          <w:p w14:paraId="0BF375F7" w14:textId="6A540F39" w:rsidR="007F1624" w:rsidRDefault="007F1624" w:rsidP="007F1624">
            <w:pPr>
              <w:pStyle w:val="Corpodetexto"/>
              <w:jc w:val="both"/>
            </w:pPr>
            <w:r>
              <w:t>Campo Nome é obrigatório.</w:t>
            </w:r>
          </w:p>
        </w:tc>
      </w:tr>
      <w:tr w:rsidR="007F1624" w14:paraId="2D4B34C2" w14:textId="77777777" w:rsidTr="00FF2FFA">
        <w:tc>
          <w:tcPr>
            <w:tcW w:w="813" w:type="dxa"/>
            <w:shd w:val="clear" w:color="auto" w:fill="auto"/>
          </w:tcPr>
          <w:p w14:paraId="008FE522" w14:textId="12FC8E6A" w:rsidR="007F1624" w:rsidRDefault="007F1624" w:rsidP="00FF2FFA">
            <w:pPr>
              <w:pStyle w:val="Corpodetexto"/>
              <w:jc w:val="both"/>
            </w:pPr>
            <w:r>
              <w:t>4</w:t>
            </w:r>
          </w:p>
        </w:tc>
        <w:tc>
          <w:tcPr>
            <w:tcW w:w="1405" w:type="dxa"/>
            <w:shd w:val="clear" w:color="auto" w:fill="auto"/>
          </w:tcPr>
          <w:p w14:paraId="2B55FB8E" w14:textId="77777777" w:rsidR="007F1624" w:rsidRDefault="007F1624" w:rsidP="00FF2FFA">
            <w:pPr>
              <w:pStyle w:val="Corpodetexto"/>
              <w:jc w:val="both"/>
            </w:pPr>
            <w:r>
              <w:t>Gerenciar Aluno</w:t>
            </w:r>
          </w:p>
        </w:tc>
        <w:tc>
          <w:tcPr>
            <w:tcW w:w="1941" w:type="dxa"/>
            <w:shd w:val="clear" w:color="auto" w:fill="auto"/>
          </w:tcPr>
          <w:p w14:paraId="1CA044E4" w14:textId="18C6BC59" w:rsidR="007F1624" w:rsidRDefault="007F1624" w:rsidP="00FF2FFA">
            <w:pPr>
              <w:pStyle w:val="Corpodetexto"/>
              <w:jc w:val="both"/>
            </w:pPr>
            <w:r>
              <w:t>Cadastrar aluno sem CPF.</w:t>
            </w:r>
          </w:p>
        </w:tc>
        <w:tc>
          <w:tcPr>
            <w:tcW w:w="2078" w:type="dxa"/>
            <w:shd w:val="clear" w:color="auto" w:fill="auto"/>
          </w:tcPr>
          <w:p w14:paraId="4B7F96B0" w14:textId="6075C918" w:rsidR="007F1624" w:rsidRDefault="007F1624" w:rsidP="00FF2FFA">
            <w:pPr>
              <w:pStyle w:val="Corpodetexto"/>
              <w:jc w:val="both"/>
            </w:pPr>
            <w:r>
              <w:t xml:space="preserve">Nome, Telefone, RG, Endereço, </w:t>
            </w:r>
            <w:proofErr w:type="spellStart"/>
            <w:r>
              <w:t>Email</w:t>
            </w:r>
            <w:proofErr w:type="spellEnd"/>
            <w:r>
              <w:t>, Plano</w:t>
            </w:r>
            <w:r w:rsidR="00FB5C92">
              <w:t>.</w:t>
            </w:r>
          </w:p>
        </w:tc>
        <w:tc>
          <w:tcPr>
            <w:tcW w:w="2068" w:type="dxa"/>
            <w:shd w:val="clear" w:color="auto" w:fill="auto"/>
          </w:tcPr>
          <w:p w14:paraId="78C4B470" w14:textId="03F4686A" w:rsidR="007F1624" w:rsidRDefault="007F1624" w:rsidP="00FF2FFA">
            <w:pPr>
              <w:pStyle w:val="Corpodetexto"/>
              <w:jc w:val="both"/>
            </w:pPr>
            <w:r>
              <w:t>Campo CPF é obrigatório.</w:t>
            </w:r>
          </w:p>
        </w:tc>
      </w:tr>
      <w:tr w:rsidR="007F1624" w14:paraId="55CCAD33" w14:textId="77777777" w:rsidTr="00FF2FFA">
        <w:tc>
          <w:tcPr>
            <w:tcW w:w="813" w:type="dxa"/>
            <w:shd w:val="clear" w:color="auto" w:fill="auto"/>
          </w:tcPr>
          <w:p w14:paraId="37165C37" w14:textId="34371D2A" w:rsidR="007F1624" w:rsidRDefault="00100A81" w:rsidP="00FF2FFA">
            <w:pPr>
              <w:pStyle w:val="Corpodetexto"/>
              <w:jc w:val="both"/>
            </w:pPr>
            <w:r>
              <w:t>5</w:t>
            </w:r>
          </w:p>
        </w:tc>
        <w:tc>
          <w:tcPr>
            <w:tcW w:w="1405" w:type="dxa"/>
            <w:shd w:val="clear" w:color="auto" w:fill="auto"/>
          </w:tcPr>
          <w:p w14:paraId="6FDC85EA" w14:textId="77777777" w:rsidR="007F1624" w:rsidRDefault="007F1624" w:rsidP="00FF2FFA">
            <w:pPr>
              <w:pStyle w:val="Corpodetexto"/>
              <w:jc w:val="both"/>
            </w:pPr>
            <w:r>
              <w:t>Gerenciar Aluno</w:t>
            </w:r>
          </w:p>
        </w:tc>
        <w:tc>
          <w:tcPr>
            <w:tcW w:w="1941" w:type="dxa"/>
            <w:shd w:val="clear" w:color="auto" w:fill="auto"/>
          </w:tcPr>
          <w:p w14:paraId="7A0A5D56" w14:textId="3B9936CF" w:rsidR="007F1624" w:rsidRDefault="007F1624" w:rsidP="00FF2FFA">
            <w:pPr>
              <w:pStyle w:val="Corpodetexto"/>
              <w:jc w:val="both"/>
            </w:pPr>
            <w:r>
              <w:t>Cadastrar aluno sem RG.</w:t>
            </w:r>
          </w:p>
        </w:tc>
        <w:tc>
          <w:tcPr>
            <w:tcW w:w="2078" w:type="dxa"/>
            <w:shd w:val="clear" w:color="auto" w:fill="auto"/>
          </w:tcPr>
          <w:p w14:paraId="7AABABD8" w14:textId="21B07E4E" w:rsidR="007F1624" w:rsidRDefault="007F1624" w:rsidP="00FF2FFA">
            <w:pPr>
              <w:pStyle w:val="Corpodetexto"/>
              <w:jc w:val="both"/>
            </w:pPr>
            <w:r>
              <w:t xml:space="preserve">Nome, CPF, Telefone, Endereço, </w:t>
            </w:r>
            <w:proofErr w:type="spellStart"/>
            <w:r>
              <w:t>Email</w:t>
            </w:r>
            <w:proofErr w:type="spellEnd"/>
            <w:r>
              <w:t>, Plano</w:t>
            </w:r>
            <w:r w:rsidR="00FB5C92">
              <w:t>.</w:t>
            </w:r>
          </w:p>
        </w:tc>
        <w:tc>
          <w:tcPr>
            <w:tcW w:w="2068" w:type="dxa"/>
            <w:shd w:val="clear" w:color="auto" w:fill="auto"/>
          </w:tcPr>
          <w:p w14:paraId="26EC6433" w14:textId="48E5E527" w:rsidR="007F1624" w:rsidRDefault="007F1624" w:rsidP="00FF2FFA">
            <w:pPr>
              <w:pStyle w:val="Corpodetexto"/>
              <w:jc w:val="both"/>
            </w:pPr>
            <w:r>
              <w:t>Campo RG é obrigatório.</w:t>
            </w:r>
          </w:p>
        </w:tc>
      </w:tr>
      <w:tr w:rsidR="00100A81" w14:paraId="65CF674A" w14:textId="77777777" w:rsidTr="00FF2FFA">
        <w:tc>
          <w:tcPr>
            <w:tcW w:w="813" w:type="dxa"/>
            <w:shd w:val="clear" w:color="auto" w:fill="auto"/>
          </w:tcPr>
          <w:p w14:paraId="697C364D" w14:textId="6CAA8858" w:rsidR="00100A81" w:rsidRDefault="00100A81" w:rsidP="00FF2FFA">
            <w:pPr>
              <w:pStyle w:val="Corpodetexto"/>
              <w:jc w:val="both"/>
            </w:pPr>
            <w:r>
              <w:t>6</w:t>
            </w:r>
          </w:p>
        </w:tc>
        <w:tc>
          <w:tcPr>
            <w:tcW w:w="1405" w:type="dxa"/>
            <w:shd w:val="clear" w:color="auto" w:fill="auto"/>
          </w:tcPr>
          <w:p w14:paraId="5D3C29F9" w14:textId="77777777" w:rsidR="00100A81" w:rsidRDefault="00100A81" w:rsidP="00FF2FFA">
            <w:pPr>
              <w:pStyle w:val="Corpodetexto"/>
              <w:jc w:val="both"/>
            </w:pPr>
            <w:r>
              <w:t>Gerenciar Aluno</w:t>
            </w:r>
          </w:p>
        </w:tc>
        <w:tc>
          <w:tcPr>
            <w:tcW w:w="1941" w:type="dxa"/>
            <w:shd w:val="clear" w:color="auto" w:fill="auto"/>
          </w:tcPr>
          <w:p w14:paraId="682314EA" w14:textId="3DEF5857" w:rsidR="00100A81" w:rsidRDefault="00100A81" w:rsidP="00FF2FFA">
            <w:pPr>
              <w:pStyle w:val="Corpodetexto"/>
              <w:jc w:val="both"/>
            </w:pPr>
            <w:r>
              <w:t>Cadastrar aluno sem E-MAIL.</w:t>
            </w:r>
          </w:p>
        </w:tc>
        <w:tc>
          <w:tcPr>
            <w:tcW w:w="2078" w:type="dxa"/>
            <w:shd w:val="clear" w:color="auto" w:fill="auto"/>
          </w:tcPr>
          <w:p w14:paraId="24E63E95" w14:textId="0AEA2EFC" w:rsidR="00100A81" w:rsidRDefault="00100A81" w:rsidP="00FF2FFA">
            <w:pPr>
              <w:pStyle w:val="Corpodetexto"/>
              <w:jc w:val="both"/>
            </w:pPr>
            <w:r>
              <w:t>Nome, CPF, Telefone, Endereço, RG, Plano</w:t>
            </w:r>
            <w:r w:rsidR="00FB5C92">
              <w:t>.</w:t>
            </w:r>
          </w:p>
        </w:tc>
        <w:tc>
          <w:tcPr>
            <w:tcW w:w="2068" w:type="dxa"/>
            <w:shd w:val="clear" w:color="auto" w:fill="auto"/>
          </w:tcPr>
          <w:p w14:paraId="2FFBB159" w14:textId="0D22B0D2" w:rsidR="00100A81" w:rsidRDefault="00100A81" w:rsidP="00FF2FFA">
            <w:pPr>
              <w:pStyle w:val="Corpodetexto"/>
              <w:jc w:val="both"/>
            </w:pPr>
            <w:r>
              <w:t>Campo E-MAIL é obrigatório.</w:t>
            </w:r>
          </w:p>
        </w:tc>
      </w:tr>
      <w:tr w:rsidR="00100A81" w14:paraId="55CB2525" w14:textId="77777777" w:rsidTr="00FF2FFA">
        <w:tc>
          <w:tcPr>
            <w:tcW w:w="813" w:type="dxa"/>
            <w:shd w:val="clear" w:color="auto" w:fill="auto"/>
          </w:tcPr>
          <w:p w14:paraId="3005C804" w14:textId="20A8F665" w:rsidR="00100A81" w:rsidRDefault="00100A81" w:rsidP="00FF2FFA">
            <w:pPr>
              <w:pStyle w:val="Corpodetexto"/>
              <w:jc w:val="both"/>
            </w:pPr>
            <w:r>
              <w:t>7</w:t>
            </w:r>
          </w:p>
        </w:tc>
        <w:tc>
          <w:tcPr>
            <w:tcW w:w="1405" w:type="dxa"/>
            <w:shd w:val="clear" w:color="auto" w:fill="auto"/>
          </w:tcPr>
          <w:p w14:paraId="68D71572" w14:textId="77777777" w:rsidR="00100A81" w:rsidRDefault="00100A81" w:rsidP="00FF2FFA">
            <w:pPr>
              <w:pStyle w:val="Corpodetexto"/>
              <w:jc w:val="both"/>
            </w:pPr>
            <w:r>
              <w:t>Gerenciar Aluno</w:t>
            </w:r>
          </w:p>
        </w:tc>
        <w:tc>
          <w:tcPr>
            <w:tcW w:w="1941" w:type="dxa"/>
            <w:shd w:val="clear" w:color="auto" w:fill="auto"/>
          </w:tcPr>
          <w:p w14:paraId="1E5EA802" w14:textId="0806902C" w:rsidR="00100A81" w:rsidRDefault="00100A81" w:rsidP="00FF2FFA">
            <w:pPr>
              <w:pStyle w:val="Corpodetexto"/>
              <w:jc w:val="both"/>
            </w:pPr>
            <w:r>
              <w:t>Cadastrar aluno sem Plano.</w:t>
            </w:r>
          </w:p>
        </w:tc>
        <w:tc>
          <w:tcPr>
            <w:tcW w:w="2078" w:type="dxa"/>
            <w:shd w:val="clear" w:color="auto" w:fill="auto"/>
          </w:tcPr>
          <w:p w14:paraId="3060164A" w14:textId="5519394F" w:rsidR="00100A81" w:rsidRDefault="00100A81" w:rsidP="00FF2FFA">
            <w:pPr>
              <w:pStyle w:val="Corpodetexto"/>
              <w:jc w:val="both"/>
            </w:pPr>
            <w:r>
              <w:t>Nome, CPF, Telefone, Endereço, E-mail</w:t>
            </w:r>
            <w:r w:rsidR="00FB5C92">
              <w:t>.</w:t>
            </w:r>
          </w:p>
        </w:tc>
        <w:tc>
          <w:tcPr>
            <w:tcW w:w="2068" w:type="dxa"/>
            <w:shd w:val="clear" w:color="auto" w:fill="auto"/>
          </w:tcPr>
          <w:p w14:paraId="7143EC3F" w14:textId="5E688204" w:rsidR="00100A81" w:rsidRDefault="00100A81" w:rsidP="00FF2FFA">
            <w:pPr>
              <w:pStyle w:val="Corpodetexto"/>
              <w:jc w:val="both"/>
            </w:pPr>
            <w:r>
              <w:t>Campo Plano é obrigatório.</w:t>
            </w:r>
          </w:p>
        </w:tc>
      </w:tr>
      <w:tr w:rsidR="007E488C" w14:paraId="356EB022" w14:textId="77777777" w:rsidTr="00FF2FFA">
        <w:tc>
          <w:tcPr>
            <w:tcW w:w="813" w:type="dxa"/>
            <w:shd w:val="clear" w:color="auto" w:fill="auto"/>
          </w:tcPr>
          <w:p w14:paraId="70B8F153" w14:textId="702CB535" w:rsidR="007E488C" w:rsidRDefault="00FF2FFA" w:rsidP="00FF2FFA">
            <w:pPr>
              <w:pStyle w:val="Corpodetexto"/>
              <w:jc w:val="both"/>
            </w:pPr>
            <w:r>
              <w:t>8</w:t>
            </w:r>
          </w:p>
        </w:tc>
        <w:tc>
          <w:tcPr>
            <w:tcW w:w="1405" w:type="dxa"/>
            <w:shd w:val="clear" w:color="auto" w:fill="auto"/>
          </w:tcPr>
          <w:p w14:paraId="020EFEB5" w14:textId="77777777" w:rsidR="007E488C" w:rsidRDefault="007E488C" w:rsidP="00FF2FFA">
            <w:pPr>
              <w:pStyle w:val="Corpodetexto"/>
              <w:jc w:val="both"/>
            </w:pPr>
            <w:r>
              <w:t>Gerenciar Aluno</w:t>
            </w:r>
          </w:p>
        </w:tc>
        <w:tc>
          <w:tcPr>
            <w:tcW w:w="1941" w:type="dxa"/>
            <w:shd w:val="clear" w:color="auto" w:fill="auto"/>
          </w:tcPr>
          <w:p w14:paraId="144E1B7B" w14:textId="6B4C7B01" w:rsidR="007E488C" w:rsidRDefault="007E488C" w:rsidP="00FF2FFA">
            <w:pPr>
              <w:pStyle w:val="Corpodetexto"/>
              <w:jc w:val="both"/>
            </w:pPr>
            <w:r>
              <w:t>Alterar aluno inserindo CPF existente.</w:t>
            </w:r>
          </w:p>
        </w:tc>
        <w:tc>
          <w:tcPr>
            <w:tcW w:w="2078" w:type="dxa"/>
            <w:shd w:val="clear" w:color="auto" w:fill="auto"/>
          </w:tcPr>
          <w:p w14:paraId="1380FA3B" w14:textId="43B87BA4" w:rsidR="007E488C" w:rsidRDefault="007E488C" w:rsidP="00FF2FFA">
            <w:pPr>
              <w:pStyle w:val="Corpodetexto"/>
              <w:jc w:val="both"/>
            </w:pPr>
            <w:r>
              <w:t>CPF existente</w:t>
            </w:r>
            <w:r w:rsidR="00FB5C92">
              <w:t>.</w:t>
            </w:r>
          </w:p>
        </w:tc>
        <w:tc>
          <w:tcPr>
            <w:tcW w:w="2068" w:type="dxa"/>
            <w:shd w:val="clear" w:color="auto" w:fill="auto"/>
          </w:tcPr>
          <w:p w14:paraId="560C6AEB" w14:textId="59A9DDEA" w:rsidR="007E488C" w:rsidRDefault="007E488C" w:rsidP="00FF2FFA">
            <w:pPr>
              <w:pStyle w:val="Corpodetexto"/>
              <w:jc w:val="both"/>
            </w:pPr>
            <w:r>
              <w:t>O “CPF” já existe na base de alunos.</w:t>
            </w:r>
          </w:p>
        </w:tc>
      </w:tr>
      <w:tr w:rsidR="008A6303" w14:paraId="14460E08" w14:textId="77777777" w:rsidTr="007178DB">
        <w:tc>
          <w:tcPr>
            <w:tcW w:w="813" w:type="dxa"/>
            <w:shd w:val="clear" w:color="auto" w:fill="auto"/>
          </w:tcPr>
          <w:p w14:paraId="10260240" w14:textId="14301273" w:rsidR="008A6303" w:rsidRDefault="008A6303" w:rsidP="007178DB">
            <w:pPr>
              <w:pStyle w:val="Corpodetexto"/>
              <w:jc w:val="both"/>
            </w:pPr>
            <w:r>
              <w:t>9</w:t>
            </w:r>
          </w:p>
        </w:tc>
        <w:tc>
          <w:tcPr>
            <w:tcW w:w="1405" w:type="dxa"/>
            <w:shd w:val="clear" w:color="auto" w:fill="auto"/>
          </w:tcPr>
          <w:p w14:paraId="1D31161D" w14:textId="78420033" w:rsidR="008A6303" w:rsidRDefault="008A6303" w:rsidP="007178DB">
            <w:pPr>
              <w:pStyle w:val="Corpodetexto"/>
              <w:jc w:val="both"/>
            </w:pPr>
            <w:r>
              <w:t>Gerenciar Pagamento</w:t>
            </w:r>
          </w:p>
        </w:tc>
        <w:tc>
          <w:tcPr>
            <w:tcW w:w="1941" w:type="dxa"/>
            <w:shd w:val="clear" w:color="auto" w:fill="auto"/>
          </w:tcPr>
          <w:p w14:paraId="7F2A073C" w14:textId="1B950E92" w:rsidR="008A6303" w:rsidRDefault="008A6303" w:rsidP="007178DB">
            <w:pPr>
              <w:pStyle w:val="Corpodetexto"/>
              <w:jc w:val="both"/>
            </w:pPr>
            <w:r>
              <w:t>Cadastrar Pagamento Plano Mensal/Anual</w:t>
            </w:r>
            <w:r w:rsidR="00FB5C92">
              <w:t>.</w:t>
            </w:r>
          </w:p>
        </w:tc>
        <w:tc>
          <w:tcPr>
            <w:tcW w:w="2078" w:type="dxa"/>
            <w:shd w:val="clear" w:color="auto" w:fill="auto"/>
          </w:tcPr>
          <w:p w14:paraId="0A648B8D" w14:textId="176C2AA8" w:rsidR="008A6303" w:rsidRDefault="008A6303" w:rsidP="007178DB">
            <w:pPr>
              <w:pStyle w:val="Corpodetexto"/>
              <w:jc w:val="both"/>
            </w:pPr>
            <w:r>
              <w:t>Valor pagamento Positivo</w:t>
            </w:r>
            <w:r w:rsidR="00FB5C92">
              <w:t>.</w:t>
            </w:r>
          </w:p>
        </w:tc>
        <w:tc>
          <w:tcPr>
            <w:tcW w:w="2068" w:type="dxa"/>
            <w:shd w:val="clear" w:color="auto" w:fill="auto"/>
          </w:tcPr>
          <w:p w14:paraId="4E4A5259" w14:textId="1BE89718" w:rsidR="008A6303" w:rsidRDefault="008A6303" w:rsidP="007178DB">
            <w:pPr>
              <w:pStyle w:val="Corpodetexto"/>
              <w:jc w:val="both"/>
            </w:pPr>
            <w:r>
              <w:t>Pagamento Cadastrado com Sucesso</w:t>
            </w:r>
            <w:r w:rsidR="00FB5C92">
              <w:t>, Data de Próximo Pagamento do Aluno deslocadas em 1 mês</w:t>
            </w:r>
            <w:r>
              <w:t>.</w:t>
            </w:r>
          </w:p>
        </w:tc>
      </w:tr>
      <w:tr w:rsidR="008A6303" w14:paraId="0EB17FEF" w14:textId="77777777" w:rsidTr="007178DB">
        <w:tc>
          <w:tcPr>
            <w:tcW w:w="813" w:type="dxa"/>
            <w:shd w:val="clear" w:color="auto" w:fill="auto"/>
          </w:tcPr>
          <w:p w14:paraId="2D38D72C" w14:textId="48AAD512" w:rsidR="008A6303" w:rsidRDefault="008A6303" w:rsidP="007178DB">
            <w:pPr>
              <w:pStyle w:val="Corpodetexto"/>
              <w:jc w:val="both"/>
            </w:pPr>
            <w:r>
              <w:lastRenderedPageBreak/>
              <w:t>10</w:t>
            </w:r>
          </w:p>
        </w:tc>
        <w:tc>
          <w:tcPr>
            <w:tcW w:w="1405" w:type="dxa"/>
            <w:shd w:val="clear" w:color="auto" w:fill="auto"/>
          </w:tcPr>
          <w:p w14:paraId="78A36E2D" w14:textId="77777777" w:rsidR="008A6303" w:rsidRDefault="008A6303" w:rsidP="007178DB">
            <w:pPr>
              <w:pStyle w:val="Corpodetexto"/>
              <w:jc w:val="both"/>
            </w:pPr>
            <w:r>
              <w:t>Gerenciar Pagamento</w:t>
            </w:r>
          </w:p>
        </w:tc>
        <w:tc>
          <w:tcPr>
            <w:tcW w:w="1941" w:type="dxa"/>
            <w:shd w:val="clear" w:color="auto" w:fill="auto"/>
          </w:tcPr>
          <w:p w14:paraId="30C6A138" w14:textId="130AACD4" w:rsidR="008A6303" w:rsidRDefault="008A6303" w:rsidP="007178DB">
            <w:pPr>
              <w:pStyle w:val="Corpodetexto"/>
              <w:jc w:val="both"/>
            </w:pPr>
            <w:r>
              <w:t>Cadastrar Pagamento Plano Mensal/Anual</w:t>
            </w:r>
            <w:r w:rsidR="00FB5C92">
              <w:t>.</w:t>
            </w:r>
          </w:p>
        </w:tc>
        <w:tc>
          <w:tcPr>
            <w:tcW w:w="2078" w:type="dxa"/>
            <w:shd w:val="clear" w:color="auto" w:fill="auto"/>
          </w:tcPr>
          <w:p w14:paraId="4F23B856" w14:textId="2BAD2DF9" w:rsidR="008A6303" w:rsidRDefault="008A6303" w:rsidP="007178DB">
            <w:pPr>
              <w:pStyle w:val="Corpodetexto"/>
              <w:jc w:val="both"/>
            </w:pPr>
            <w:r>
              <w:t>Valor pagamento igual a Zero ou Negativo</w:t>
            </w:r>
            <w:r w:rsidR="00FB5C92">
              <w:t>.</w:t>
            </w:r>
          </w:p>
        </w:tc>
        <w:tc>
          <w:tcPr>
            <w:tcW w:w="2068" w:type="dxa"/>
            <w:shd w:val="clear" w:color="auto" w:fill="auto"/>
          </w:tcPr>
          <w:p w14:paraId="286390AA" w14:textId="18AC2954" w:rsidR="008A6303" w:rsidRDefault="008A6303" w:rsidP="007178DB">
            <w:pPr>
              <w:pStyle w:val="Corpodetexto"/>
              <w:jc w:val="both"/>
            </w:pPr>
            <w:r>
              <w:t>Valor da Mensalidade Inválida.</w:t>
            </w:r>
          </w:p>
        </w:tc>
      </w:tr>
      <w:tr w:rsidR="008A6303" w14:paraId="43E8E173" w14:textId="77777777" w:rsidTr="007178DB">
        <w:tc>
          <w:tcPr>
            <w:tcW w:w="813" w:type="dxa"/>
            <w:shd w:val="clear" w:color="auto" w:fill="auto"/>
          </w:tcPr>
          <w:p w14:paraId="33AF4AA9" w14:textId="5B6B2A8C" w:rsidR="008A6303" w:rsidRDefault="008A6303" w:rsidP="007178DB">
            <w:pPr>
              <w:pStyle w:val="Corpodetexto"/>
              <w:jc w:val="both"/>
            </w:pPr>
            <w:r>
              <w:t>11</w:t>
            </w:r>
          </w:p>
        </w:tc>
        <w:tc>
          <w:tcPr>
            <w:tcW w:w="1405" w:type="dxa"/>
            <w:shd w:val="clear" w:color="auto" w:fill="auto"/>
          </w:tcPr>
          <w:p w14:paraId="66CFF7A1" w14:textId="77777777" w:rsidR="008A6303" w:rsidRDefault="008A6303" w:rsidP="007178DB">
            <w:pPr>
              <w:pStyle w:val="Corpodetexto"/>
              <w:jc w:val="both"/>
            </w:pPr>
            <w:r>
              <w:t>Gerenciar Pagamento</w:t>
            </w:r>
          </w:p>
        </w:tc>
        <w:tc>
          <w:tcPr>
            <w:tcW w:w="1941" w:type="dxa"/>
            <w:shd w:val="clear" w:color="auto" w:fill="auto"/>
          </w:tcPr>
          <w:p w14:paraId="535BCB35" w14:textId="5E6991C9" w:rsidR="008A6303" w:rsidRDefault="008A6303" w:rsidP="007178DB">
            <w:pPr>
              <w:pStyle w:val="Corpodetexto"/>
              <w:jc w:val="both"/>
            </w:pPr>
            <w:r>
              <w:t>Cadastrar Férias para Plano Mensal</w:t>
            </w:r>
            <w:r w:rsidR="00FB5C92">
              <w:t>.</w:t>
            </w:r>
          </w:p>
        </w:tc>
        <w:tc>
          <w:tcPr>
            <w:tcW w:w="2078" w:type="dxa"/>
            <w:shd w:val="clear" w:color="auto" w:fill="auto"/>
          </w:tcPr>
          <w:p w14:paraId="038F836E" w14:textId="2DC9731D" w:rsidR="008A6303" w:rsidRDefault="008A6303" w:rsidP="007178DB">
            <w:pPr>
              <w:pStyle w:val="Corpodetexto"/>
              <w:jc w:val="both"/>
            </w:pPr>
            <w:r>
              <w:t>Dias de Férias</w:t>
            </w:r>
            <w:r w:rsidR="00FB5C92">
              <w:t>.</w:t>
            </w:r>
          </w:p>
        </w:tc>
        <w:tc>
          <w:tcPr>
            <w:tcW w:w="2068" w:type="dxa"/>
            <w:shd w:val="clear" w:color="auto" w:fill="auto"/>
          </w:tcPr>
          <w:p w14:paraId="33B1B7E7" w14:textId="0C44238F" w:rsidR="008A6303" w:rsidRDefault="008A6303" w:rsidP="007178DB">
            <w:pPr>
              <w:pStyle w:val="Corpodetexto"/>
              <w:jc w:val="both"/>
            </w:pPr>
            <w:r w:rsidRPr="008A6303">
              <w:t>Aluno de Plano Mensal Não Pode Cadastrar Período de Férias.</w:t>
            </w:r>
          </w:p>
        </w:tc>
      </w:tr>
      <w:tr w:rsidR="008A6303" w14:paraId="1481B751" w14:textId="77777777" w:rsidTr="007178DB">
        <w:tc>
          <w:tcPr>
            <w:tcW w:w="813" w:type="dxa"/>
            <w:shd w:val="clear" w:color="auto" w:fill="auto"/>
          </w:tcPr>
          <w:p w14:paraId="2604985D" w14:textId="1198D5E7" w:rsidR="008A6303" w:rsidRDefault="008A6303" w:rsidP="007178DB">
            <w:pPr>
              <w:pStyle w:val="Corpodetexto"/>
              <w:jc w:val="both"/>
            </w:pPr>
            <w:r>
              <w:t>1</w:t>
            </w:r>
            <w:r w:rsidR="002060D2">
              <w:t>2</w:t>
            </w:r>
          </w:p>
        </w:tc>
        <w:tc>
          <w:tcPr>
            <w:tcW w:w="1405" w:type="dxa"/>
            <w:shd w:val="clear" w:color="auto" w:fill="auto"/>
          </w:tcPr>
          <w:p w14:paraId="1955DDE3" w14:textId="77777777" w:rsidR="008A6303" w:rsidRDefault="008A6303" w:rsidP="007178DB">
            <w:pPr>
              <w:pStyle w:val="Corpodetexto"/>
              <w:jc w:val="both"/>
            </w:pPr>
            <w:r>
              <w:t>Gerenciar Pagamento</w:t>
            </w:r>
          </w:p>
        </w:tc>
        <w:tc>
          <w:tcPr>
            <w:tcW w:w="1941" w:type="dxa"/>
            <w:shd w:val="clear" w:color="auto" w:fill="auto"/>
          </w:tcPr>
          <w:p w14:paraId="0E2E067D" w14:textId="6352112B" w:rsidR="008A6303" w:rsidRDefault="008A6303" w:rsidP="007178DB">
            <w:pPr>
              <w:pStyle w:val="Corpodetexto"/>
              <w:jc w:val="both"/>
            </w:pPr>
            <w:r>
              <w:t xml:space="preserve">Cadastrar </w:t>
            </w:r>
            <w:r w:rsidR="00FB5C92">
              <w:t xml:space="preserve">Dias de </w:t>
            </w:r>
            <w:r>
              <w:t xml:space="preserve">Férias para Plano </w:t>
            </w:r>
            <w:r w:rsidR="00FB5C92">
              <w:t>Anual sem extrapolar o limite de 30.</w:t>
            </w:r>
          </w:p>
        </w:tc>
        <w:tc>
          <w:tcPr>
            <w:tcW w:w="2078" w:type="dxa"/>
            <w:shd w:val="clear" w:color="auto" w:fill="auto"/>
          </w:tcPr>
          <w:p w14:paraId="16BBA5A8" w14:textId="2451E838" w:rsidR="008A6303" w:rsidRDefault="008A6303" w:rsidP="007178DB">
            <w:pPr>
              <w:pStyle w:val="Corpodetexto"/>
              <w:jc w:val="both"/>
            </w:pPr>
            <w:r>
              <w:t>Dias de Férias</w:t>
            </w:r>
            <w:r w:rsidR="00FB5C92">
              <w:t>.</w:t>
            </w:r>
          </w:p>
        </w:tc>
        <w:tc>
          <w:tcPr>
            <w:tcW w:w="2068" w:type="dxa"/>
            <w:shd w:val="clear" w:color="auto" w:fill="auto"/>
          </w:tcPr>
          <w:p w14:paraId="37CED302" w14:textId="22BD4530" w:rsidR="008A6303" w:rsidRDefault="00FB5C92" w:rsidP="007178DB">
            <w:pPr>
              <w:pStyle w:val="Corpodetexto"/>
              <w:jc w:val="both"/>
            </w:pPr>
            <w:r>
              <w:t>Dias de Férias Cadastrados com Sucesso, Data de Próximo Pagamento do Aluno deslocadas em X dias.</w:t>
            </w:r>
          </w:p>
        </w:tc>
      </w:tr>
      <w:tr w:rsidR="00FB5C92" w14:paraId="498B8899" w14:textId="77777777" w:rsidTr="007178DB">
        <w:tc>
          <w:tcPr>
            <w:tcW w:w="813" w:type="dxa"/>
            <w:shd w:val="clear" w:color="auto" w:fill="auto"/>
          </w:tcPr>
          <w:p w14:paraId="50E88A7A" w14:textId="1161EC13" w:rsidR="00FB5C92" w:rsidRDefault="00FB5C92" w:rsidP="007178DB">
            <w:pPr>
              <w:pStyle w:val="Corpodetexto"/>
              <w:jc w:val="both"/>
            </w:pPr>
            <w:r>
              <w:t>1</w:t>
            </w:r>
            <w:r w:rsidR="002060D2">
              <w:t>3</w:t>
            </w:r>
          </w:p>
        </w:tc>
        <w:tc>
          <w:tcPr>
            <w:tcW w:w="1405" w:type="dxa"/>
            <w:shd w:val="clear" w:color="auto" w:fill="auto"/>
          </w:tcPr>
          <w:p w14:paraId="0415595E" w14:textId="77777777" w:rsidR="00FB5C92" w:rsidRDefault="00FB5C92" w:rsidP="007178DB">
            <w:pPr>
              <w:pStyle w:val="Corpodetexto"/>
              <w:jc w:val="both"/>
            </w:pPr>
            <w:r>
              <w:t>Gerenciar Pagamento</w:t>
            </w:r>
          </w:p>
        </w:tc>
        <w:tc>
          <w:tcPr>
            <w:tcW w:w="1941" w:type="dxa"/>
            <w:shd w:val="clear" w:color="auto" w:fill="auto"/>
          </w:tcPr>
          <w:p w14:paraId="421225F8" w14:textId="2E1128AC" w:rsidR="00FB5C92" w:rsidRDefault="00FB5C92" w:rsidP="007178DB">
            <w:pPr>
              <w:pStyle w:val="Corpodetexto"/>
              <w:jc w:val="both"/>
            </w:pPr>
            <w:r>
              <w:t>Cadastrar Dias de Férias para Plano Anual extrapolando o limite de 30 dias.</w:t>
            </w:r>
          </w:p>
        </w:tc>
        <w:tc>
          <w:tcPr>
            <w:tcW w:w="2078" w:type="dxa"/>
            <w:shd w:val="clear" w:color="auto" w:fill="auto"/>
          </w:tcPr>
          <w:p w14:paraId="4D47651F" w14:textId="75466729" w:rsidR="00FB5C92" w:rsidRDefault="00FB5C92" w:rsidP="007178DB">
            <w:pPr>
              <w:pStyle w:val="Corpodetexto"/>
              <w:jc w:val="both"/>
            </w:pPr>
            <w:r>
              <w:t>Dias de Férias.</w:t>
            </w:r>
          </w:p>
        </w:tc>
        <w:tc>
          <w:tcPr>
            <w:tcW w:w="2068" w:type="dxa"/>
            <w:shd w:val="clear" w:color="auto" w:fill="auto"/>
          </w:tcPr>
          <w:p w14:paraId="46FF41C9" w14:textId="466E86D6" w:rsidR="00FB5C92" w:rsidRDefault="00FB5C92" w:rsidP="007178DB">
            <w:pPr>
              <w:pStyle w:val="Corpodetexto"/>
              <w:jc w:val="both"/>
            </w:pPr>
            <w:r>
              <w:t>Quantidade de dias de férias maior que o limite anual permitido.</w:t>
            </w:r>
          </w:p>
        </w:tc>
      </w:tr>
      <w:tr w:rsidR="00FB5C92" w14:paraId="436BE511" w14:textId="77777777" w:rsidTr="007178DB">
        <w:tc>
          <w:tcPr>
            <w:tcW w:w="813" w:type="dxa"/>
            <w:shd w:val="clear" w:color="auto" w:fill="auto"/>
          </w:tcPr>
          <w:p w14:paraId="01856608" w14:textId="45CF6A14" w:rsidR="00FB5C92" w:rsidRDefault="00FB5C92" w:rsidP="007178DB">
            <w:pPr>
              <w:pStyle w:val="Corpodetexto"/>
              <w:jc w:val="both"/>
            </w:pPr>
            <w:r>
              <w:t>1</w:t>
            </w:r>
            <w:r w:rsidR="002060D2">
              <w:t>4</w:t>
            </w:r>
          </w:p>
        </w:tc>
        <w:tc>
          <w:tcPr>
            <w:tcW w:w="1405" w:type="dxa"/>
            <w:shd w:val="clear" w:color="auto" w:fill="auto"/>
          </w:tcPr>
          <w:p w14:paraId="75A7EB93" w14:textId="1ED1D60F" w:rsidR="00FB5C92" w:rsidRDefault="00FB5C92" w:rsidP="007178DB">
            <w:pPr>
              <w:pStyle w:val="Corpodetexto"/>
              <w:jc w:val="both"/>
            </w:pPr>
            <w:r>
              <w:t>Relatórios Gerenciais</w:t>
            </w:r>
          </w:p>
        </w:tc>
        <w:tc>
          <w:tcPr>
            <w:tcW w:w="1941" w:type="dxa"/>
            <w:shd w:val="clear" w:color="auto" w:fill="auto"/>
          </w:tcPr>
          <w:p w14:paraId="46056478" w14:textId="7D690A8E" w:rsidR="00FB5C92" w:rsidRDefault="00FB5C92" w:rsidP="007178DB">
            <w:pPr>
              <w:pStyle w:val="Corpodetexto"/>
              <w:jc w:val="both"/>
            </w:pPr>
            <w:r>
              <w:t>Gerar Relatório de Alunos cadastrados sem alunos existentes.</w:t>
            </w:r>
          </w:p>
        </w:tc>
        <w:tc>
          <w:tcPr>
            <w:tcW w:w="2078" w:type="dxa"/>
            <w:shd w:val="clear" w:color="auto" w:fill="auto"/>
          </w:tcPr>
          <w:p w14:paraId="57EC392B" w14:textId="7A9BA834" w:rsidR="00FB5C92" w:rsidRDefault="002060D2" w:rsidP="007178DB">
            <w:pPr>
              <w:pStyle w:val="Corpodetexto"/>
              <w:jc w:val="both"/>
            </w:pPr>
            <w:r>
              <w:t>-</w:t>
            </w:r>
          </w:p>
        </w:tc>
        <w:tc>
          <w:tcPr>
            <w:tcW w:w="2068" w:type="dxa"/>
            <w:shd w:val="clear" w:color="auto" w:fill="auto"/>
          </w:tcPr>
          <w:p w14:paraId="1C59FDD7" w14:textId="7B429B80" w:rsidR="00FB5C92" w:rsidRDefault="00CF0186" w:rsidP="007178DB">
            <w:pPr>
              <w:pStyle w:val="Corpodetexto"/>
              <w:jc w:val="both"/>
            </w:pPr>
            <w:r>
              <w:t>Relatório vazio.</w:t>
            </w:r>
          </w:p>
        </w:tc>
      </w:tr>
      <w:tr w:rsidR="00CF0186" w14:paraId="5019AB15" w14:textId="77777777" w:rsidTr="007178DB">
        <w:tc>
          <w:tcPr>
            <w:tcW w:w="813" w:type="dxa"/>
            <w:shd w:val="clear" w:color="auto" w:fill="auto"/>
          </w:tcPr>
          <w:p w14:paraId="45955483" w14:textId="5341542B" w:rsidR="00CF0186" w:rsidRDefault="00CF0186" w:rsidP="007178DB">
            <w:pPr>
              <w:pStyle w:val="Corpodetexto"/>
              <w:jc w:val="both"/>
            </w:pPr>
            <w:r>
              <w:t>1</w:t>
            </w:r>
            <w:r w:rsidR="002060D2">
              <w:t>5</w:t>
            </w:r>
          </w:p>
        </w:tc>
        <w:tc>
          <w:tcPr>
            <w:tcW w:w="1405" w:type="dxa"/>
            <w:shd w:val="clear" w:color="auto" w:fill="auto"/>
          </w:tcPr>
          <w:p w14:paraId="0CD7F1F2" w14:textId="77777777" w:rsidR="00CF0186" w:rsidRDefault="00CF0186" w:rsidP="007178DB">
            <w:pPr>
              <w:pStyle w:val="Corpodetexto"/>
              <w:jc w:val="both"/>
            </w:pPr>
            <w:r>
              <w:t>Relatórios Gerenciais</w:t>
            </w:r>
          </w:p>
        </w:tc>
        <w:tc>
          <w:tcPr>
            <w:tcW w:w="1941" w:type="dxa"/>
            <w:shd w:val="clear" w:color="auto" w:fill="auto"/>
          </w:tcPr>
          <w:p w14:paraId="536987E9" w14:textId="1D757D46" w:rsidR="00CF0186" w:rsidRDefault="00CF0186" w:rsidP="007178DB">
            <w:pPr>
              <w:pStyle w:val="Corpodetexto"/>
              <w:jc w:val="both"/>
            </w:pPr>
            <w:r>
              <w:t>Gerar Relatório de Alunos cadastrados.</w:t>
            </w:r>
          </w:p>
        </w:tc>
        <w:tc>
          <w:tcPr>
            <w:tcW w:w="2078" w:type="dxa"/>
            <w:shd w:val="clear" w:color="auto" w:fill="auto"/>
          </w:tcPr>
          <w:p w14:paraId="128FDBED" w14:textId="0CA36CA1" w:rsidR="00CF0186" w:rsidRDefault="002060D2" w:rsidP="007178DB">
            <w:pPr>
              <w:pStyle w:val="Corpodetexto"/>
              <w:jc w:val="both"/>
            </w:pPr>
            <w:r>
              <w:t>-</w:t>
            </w:r>
          </w:p>
        </w:tc>
        <w:tc>
          <w:tcPr>
            <w:tcW w:w="2068" w:type="dxa"/>
            <w:shd w:val="clear" w:color="auto" w:fill="auto"/>
          </w:tcPr>
          <w:p w14:paraId="33F4C440" w14:textId="5F61867A" w:rsidR="00CF0186" w:rsidRDefault="00CF0186" w:rsidP="007178DB">
            <w:pPr>
              <w:pStyle w:val="Corpodetexto"/>
              <w:jc w:val="both"/>
            </w:pPr>
            <w:r>
              <w:t>Relatório de Alunos Cadastrados.</w:t>
            </w:r>
          </w:p>
        </w:tc>
      </w:tr>
      <w:tr w:rsidR="00CF0186" w14:paraId="5101EE1F" w14:textId="77777777" w:rsidTr="007178DB">
        <w:tc>
          <w:tcPr>
            <w:tcW w:w="813" w:type="dxa"/>
            <w:shd w:val="clear" w:color="auto" w:fill="auto"/>
          </w:tcPr>
          <w:p w14:paraId="3D82A273" w14:textId="12610140" w:rsidR="00CF0186" w:rsidRDefault="00CF0186" w:rsidP="007178DB">
            <w:pPr>
              <w:pStyle w:val="Corpodetexto"/>
              <w:jc w:val="both"/>
            </w:pPr>
            <w:r>
              <w:t>1</w:t>
            </w:r>
            <w:r w:rsidR="002060D2">
              <w:t>6</w:t>
            </w:r>
          </w:p>
        </w:tc>
        <w:tc>
          <w:tcPr>
            <w:tcW w:w="1405" w:type="dxa"/>
            <w:shd w:val="clear" w:color="auto" w:fill="auto"/>
          </w:tcPr>
          <w:p w14:paraId="579EEA38" w14:textId="77777777" w:rsidR="00CF0186" w:rsidRDefault="00CF0186" w:rsidP="007178DB">
            <w:pPr>
              <w:pStyle w:val="Corpodetexto"/>
              <w:jc w:val="both"/>
            </w:pPr>
            <w:r>
              <w:t>Relatórios Gerenciais</w:t>
            </w:r>
          </w:p>
        </w:tc>
        <w:tc>
          <w:tcPr>
            <w:tcW w:w="1941" w:type="dxa"/>
            <w:shd w:val="clear" w:color="auto" w:fill="auto"/>
          </w:tcPr>
          <w:p w14:paraId="068C5B63" w14:textId="317E011E" w:rsidR="00CF0186" w:rsidRDefault="00CF0186" w:rsidP="007178DB">
            <w:pPr>
              <w:pStyle w:val="Corpodetexto"/>
              <w:jc w:val="both"/>
            </w:pPr>
            <w:r>
              <w:t>Gerar Relatório de Alunos inadimplentes sem alunos existentes.</w:t>
            </w:r>
          </w:p>
        </w:tc>
        <w:tc>
          <w:tcPr>
            <w:tcW w:w="2078" w:type="dxa"/>
            <w:shd w:val="clear" w:color="auto" w:fill="auto"/>
          </w:tcPr>
          <w:p w14:paraId="519A8DCD" w14:textId="1460BA62" w:rsidR="00CF0186" w:rsidRDefault="002060D2" w:rsidP="007178DB">
            <w:pPr>
              <w:pStyle w:val="Corpodetexto"/>
              <w:jc w:val="both"/>
            </w:pPr>
            <w:r>
              <w:t>-</w:t>
            </w:r>
          </w:p>
        </w:tc>
        <w:tc>
          <w:tcPr>
            <w:tcW w:w="2068" w:type="dxa"/>
            <w:shd w:val="clear" w:color="auto" w:fill="auto"/>
          </w:tcPr>
          <w:p w14:paraId="313ECB17" w14:textId="77777777" w:rsidR="00CF0186" w:rsidRDefault="00CF0186" w:rsidP="007178DB">
            <w:pPr>
              <w:pStyle w:val="Corpodetexto"/>
              <w:jc w:val="both"/>
            </w:pPr>
            <w:r>
              <w:t>Relatório vazio.</w:t>
            </w:r>
          </w:p>
        </w:tc>
      </w:tr>
      <w:tr w:rsidR="00CF0186" w14:paraId="48C786B4" w14:textId="77777777" w:rsidTr="007178DB">
        <w:tc>
          <w:tcPr>
            <w:tcW w:w="813" w:type="dxa"/>
            <w:shd w:val="clear" w:color="auto" w:fill="auto"/>
          </w:tcPr>
          <w:p w14:paraId="291BDE92" w14:textId="0E4C436A" w:rsidR="00CF0186" w:rsidRDefault="00CF0186" w:rsidP="007178DB">
            <w:pPr>
              <w:pStyle w:val="Corpodetexto"/>
              <w:jc w:val="both"/>
            </w:pPr>
            <w:r>
              <w:t>1</w:t>
            </w:r>
            <w:r w:rsidR="002060D2">
              <w:t>7</w:t>
            </w:r>
          </w:p>
        </w:tc>
        <w:tc>
          <w:tcPr>
            <w:tcW w:w="1405" w:type="dxa"/>
            <w:shd w:val="clear" w:color="auto" w:fill="auto"/>
          </w:tcPr>
          <w:p w14:paraId="2D364BD3" w14:textId="77777777" w:rsidR="00CF0186" w:rsidRDefault="00CF0186" w:rsidP="007178DB">
            <w:pPr>
              <w:pStyle w:val="Corpodetexto"/>
              <w:jc w:val="both"/>
            </w:pPr>
            <w:r>
              <w:t>Relatórios Gerenciais</w:t>
            </w:r>
          </w:p>
        </w:tc>
        <w:tc>
          <w:tcPr>
            <w:tcW w:w="1941" w:type="dxa"/>
            <w:shd w:val="clear" w:color="auto" w:fill="auto"/>
          </w:tcPr>
          <w:p w14:paraId="1707ADC1" w14:textId="2598DA1B" w:rsidR="00CF0186" w:rsidRDefault="00CF0186" w:rsidP="007178DB">
            <w:pPr>
              <w:pStyle w:val="Corpodetexto"/>
              <w:jc w:val="both"/>
            </w:pPr>
            <w:r>
              <w:t>Gerar Relatório de Alunos inadimplentes sem alunos inadimplentes.</w:t>
            </w:r>
          </w:p>
        </w:tc>
        <w:tc>
          <w:tcPr>
            <w:tcW w:w="2078" w:type="dxa"/>
            <w:shd w:val="clear" w:color="auto" w:fill="auto"/>
          </w:tcPr>
          <w:p w14:paraId="1CA17F43" w14:textId="3385D71D" w:rsidR="00CF0186" w:rsidRDefault="002060D2" w:rsidP="007178DB">
            <w:pPr>
              <w:pStyle w:val="Corpodetexto"/>
              <w:jc w:val="both"/>
            </w:pPr>
            <w:r>
              <w:t>-</w:t>
            </w:r>
          </w:p>
        </w:tc>
        <w:tc>
          <w:tcPr>
            <w:tcW w:w="2068" w:type="dxa"/>
            <w:shd w:val="clear" w:color="auto" w:fill="auto"/>
          </w:tcPr>
          <w:p w14:paraId="7A9BDF04" w14:textId="77777777" w:rsidR="00CF0186" w:rsidRDefault="00CF0186" w:rsidP="007178DB">
            <w:pPr>
              <w:pStyle w:val="Corpodetexto"/>
              <w:jc w:val="both"/>
            </w:pPr>
            <w:r>
              <w:t>Relatório vazio.</w:t>
            </w:r>
          </w:p>
        </w:tc>
      </w:tr>
      <w:tr w:rsidR="002060D2" w14:paraId="0BB3CFA2" w14:textId="77777777" w:rsidTr="007178DB">
        <w:tc>
          <w:tcPr>
            <w:tcW w:w="813" w:type="dxa"/>
            <w:shd w:val="clear" w:color="auto" w:fill="auto"/>
          </w:tcPr>
          <w:p w14:paraId="13806A3C" w14:textId="3920F92A" w:rsidR="002060D2" w:rsidRDefault="002060D2" w:rsidP="007178DB">
            <w:pPr>
              <w:pStyle w:val="Corpodetexto"/>
              <w:jc w:val="both"/>
            </w:pPr>
            <w:r>
              <w:t>18</w:t>
            </w:r>
          </w:p>
        </w:tc>
        <w:tc>
          <w:tcPr>
            <w:tcW w:w="1405" w:type="dxa"/>
            <w:shd w:val="clear" w:color="auto" w:fill="auto"/>
          </w:tcPr>
          <w:p w14:paraId="40784136" w14:textId="69DC8DD5" w:rsidR="002060D2" w:rsidRDefault="002060D2" w:rsidP="007178DB">
            <w:pPr>
              <w:pStyle w:val="Corpodetexto"/>
              <w:jc w:val="both"/>
            </w:pPr>
            <w:r>
              <w:t>Relatórios Gerenciais</w:t>
            </w:r>
          </w:p>
        </w:tc>
        <w:tc>
          <w:tcPr>
            <w:tcW w:w="1941" w:type="dxa"/>
            <w:shd w:val="clear" w:color="auto" w:fill="auto"/>
          </w:tcPr>
          <w:p w14:paraId="606A7E0C" w14:textId="0B8CE2C7" w:rsidR="002060D2" w:rsidRDefault="002060D2" w:rsidP="007178DB">
            <w:pPr>
              <w:pStyle w:val="Corpodetexto"/>
              <w:jc w:val="both"/>
            </w:pPr>
            <w:r>
              <w:t>Gerar Relatório de Alunos inadimplentes</w:t>
            </w:r>
            <w:r>
              <w:t xml:space="preserve">, </w:t>
            </w:r>
          </w:p>
        </w:tc>
        <w:tc>
          <w:tcPr>
            <w:tcW w:w="2078" w:type="dxa"/>
            <w:shd w:val="clear" w:color="auto" w:fill="auto"/>
          </w:tcPr>
          <w:p w14:paraId="70726C7F" w14:textId="7E48C68C" w:rsidR="002060D2" w:rsidRDefault="002060D2" w:rsidP="007178DB">
            <w:pPr>
              <w:pStyle w:val="Corpodetexto"/>
              <w:jc w:val="both"/>
            </w:pPr>
            <w:r>
              <w:t>-</w:t>
            </w:r>
          </w:p>
        </w:tc>
        <w:tc>
          <w:tcPr>
            <w:tcW w:w="2068" w:type="dxa"/>
            <w:shd w:val="clear" w:color="auto" w:fill="auto"/>
          </w:tcPr>
          <w:p w14:paraId="70B931AE" w14:textId="4F38A55E" w:rsidR="002060D2" w:rsidRDefault="002060D2" w:rsidP="007178DB">
            <w:pPr>
              <w:pStyle w:val="Corpodetexto"/>
              <w:jc w:val="both"/>
            </w:pPr>
            <w:r>
              <w:t>Relatório de Alunos Inadimplentes.</w:t>
            </w:r>
          </w:p>
        </w:tc>
      </w:tr>
      <w:tr w:rsidR="00CF0186" w14:paraId="2A365447" w14:textId="77777777" w:rsidTr="007178DB">
        <w:tc>
          <w:tcPr>
            <w:tcW w:w="813" w:type="dxa"/>
            <w:shd w:val="clear" w:color="auto" w:fill="auto"/>
          </w:tcPr>
          <w:p w14:paraId="31BD6E04" w14:textId="4247023D" w:rsidR="00CF0186" w:rsidRDefault="00CF0186" w:rsidP="007178DB">
            <w:pPr>
              <w:pStyle w:val="Corpodetexto"/>
              <w:jc w:val="both"/>
            </w:pPr>
            <w:r>
              <w:t>1</w:t>
            </w:r>
            <w:r w:rsidR="002060D2">
              <w:t>9</w:t>
            </w:r>
          </w:p>
        </w:tc>
        <w:tc>
          <w:tcPr>
            <w:tcW w:w="1405" w:type="dxa"/>
            <w:shd w:val="clear" w:color="auto" w:fill="auto"/>
          </w:tcPr>
          <w:p w14:paraId="4B325237" w14:textId="77777777" w:rsidR="00CF0186" w:rsidRDefault="00CF0186" w:rsidP="007178DB">
            <w:pPr>
              <w:pStyle w:val="Corpodetexto"/>
              <w:jc w:val="both"/>
            </w:pPr>
            <w:r>
              <w:t>Relatórios Gerenciais</w:t>
            </w:r>
          </w:p>
        </w:tc>
        <w:tc>
          <w:tcPr>
            <w:tcW w:w="1941" w:type="dxa"/>
            <w:shd w:val="clear" w:color="auto" w:fill="auto"/>
          </w:tcPr>
          <w:p w14:paraId="6488DBC0" w14:textId="014C0442" w:rsidR="00CF0186" w:rsidRDefault="00CF0186" w:rsidP="007178DB">
            <w:pPr>
              <w:pStyle w:val="Corpodetexto"/>
              <w:jc w:val="both"/>
            </w:pPr>
            <w:r>
              <w:t>Gerar Relatório de Alunos inadimplentes.</w:t>
            </w:r>
          </w:p>
        </w:tc>
        <w:tc>
          <w:tcPr>
            <w:tcW w:w="2078" w:type="dxa"/>
            <w:shd w:val="clear" w:color="auto" w:fill="auto"/>
          </w:tcPr>
          <w:p w14:paraId="7163316F" w14:textId="5E6AE503" w:rsidR="00CF0186" w:rsidRDefault="002060D2" w:rsidP="007178DB">
            <w:pPr>
              <w:pStyle w:val="Corpodetexto"/>
              <w:jc w:val="both"/>
            </w:pPr>
            <w:r>
              <w:t>Cadastrar pagamento de aluno inadimplente e gerar o relatório novamente</w:t>
            </w:r>
          </w:p>
        </w:tc>
        <w:tc>
          <w:tcPr>
            <w:tcW w:w="2068" w:type="dxa"/>
            <w:shd w:val="clear" w:color="auto" w:fill="auto"/>
          </w:tcPr>
          <w:p w14:paraId="056C639E" w14:textId="5A5E9201" w:rsidR="00CF0186" w:rsidRDefault="00CF0186" w:rsidP="007178DB">
            <w:pPr>
              <w:pStyle w:val="Corpodetexto"/>
              <w:jc w:val="both"/>
            </w:pPr>
            <w:r>
              <w:t>Relatório de Inadimplentes</w:t>
            </w:r>
            <w:r w:rsidR="002060D2">
              <w:t xml:space="preserve"> não constando aluno que efetuou pagamento</w:t>
            </w:r>
            <w:r>
              <w:t>.</w:t>
            </w:r>
          </w:p>
        </w:tc>
      </w:tr>
    </w:tbl>
    <w:p w14:paraId="6D12B54A" w14:textId="77777777" w:rsidR="00523684" w:rsidRPr="00523684" w:rsidRDefault="00523684" w:rsidP="00523684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51" w:name="_Toc22466964"/>
      <w:r w:rsidRPr="00523684">
        <w:rPr>
          <w:rFonts w:ascii="Times New Roman" w:hAnsi="Times New Roman"/>
        </w:rPr>
        <w:lastRenderedPageBreak/>
        <w:t>Estimativa de pontos de função</w:t>
      </w:r>
      <w:bookmarkEnd w:id="51"/>
    </w:p>
    <w:p w14:paraId="7FE2C269" w14:textId="7A4F0012" w:rsidR="00523684" w:rsidRDefault="001E5750" w:rsidP="00523684">
      <w:pPr>
        <w:pStyle w:val="Corpodetexto"/>
        <w:jc w:val="both"/>
      </w:pPr>
      <w:r>
        <w:rPr>
          <w:noProof/>
        </w:rPr>
        <w:drawing>
          <wp:inline distT="0" distB="0" distL="0" distR="0" wp14:anchorId="6407651C" wp14:editId="0DB8818F">
            <wp:extent cx="5280025" cy="660908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66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AA6D" w14:textId="112262CF" w:rsidR="001E5750" w:rsidRDefault="001E5750" w:rsidP="00523684">
      <w:pPr>
        <w:pStyle w:val="Corpodetexto"/>
        <w:jc w:val="both"/>
      </w:pPr>
    </w:p>
    <w:p w14:paraId="6F354BDB" w14:textId="6B60F1CF" w:rsidR="001E5750" w:rsidRPr="00523684" w:rsidRDefault="001E5750" w:rsidP="00523684">
      <w:pPr>
        <w:pStyle w:val="Corpodetexto"/>
        <w:jc w:val="both"/>
      </w:pPr>
      <w:r>
        <w:object w:dxaOrig="1545" w:dyaOrig="995" w14:anchorId="21200D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7.3pt;height:49.9pt" o:ole="">
            <v:imagedata r:id="rId18" o:title=""/>
          </v:shape>
          <o:OLEObject Type="Embed" ProgID="Excel.Sheet.8" ShapeID="_x0000_i1034" DrawAspect="Icon" ObjectID="_1633100741" r:id="rId19"/>
        </w:object>
      </w:r>
    </w:p>
    <w:p w14:paraId="45EB1D49" w14:textId="41E3625B" w:rsidR="00523684" w:rsidRPr="00820438" w:rsidRDefault="00F034E0" w:rsidP="00523684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523684">
        <w:rPr>
          <w:rFonts w:ascii="Times New Roman" w:hAnsi="Times New Roman"/>
        </w:rPr>
        <w:br w:type="page"/>
      </w:r>
      <w:bookmarkStart w:id="52" w:name="_Toc22466965"/>
      <w:r w:rsidR="00523684">
        <w:rPr>
          <w:rFonts w:ascii="Times New Roman" w:hAnsi="Times New Roman"/>
        </w:rPr>
        <w:lastRenderedPageBreak/>
        <w:t>Informações da implementação</w:t>
      </w:r>
      <w:bookmarkEnd w:id="52"/>
    </w:p>
    <w:p w14:paraId="67BF87DF" w14:textId="7DEA97FA" w:rsidR="00820438" w:rsidRDefault="00845F48" w:rsidP="00523684">
      <w:pPr>
        <w:pStyle w:val="Corpodetexto"/>
        <w:jc w:val="both"/>
      </w:pPr>
      <w:hyperlink r:id="rId20" w:history="1">
        <w:r w:rsidRPr="00E164FF">
          <w:rPr>
            <w:rStyle w:val="Hyperlink"/>
          </w:rPr>
          <w:t>https://github.com/rodleon85/fitClub1/tree/master</w:t>
        </w:r>
      </w:hyperlink>
    </w:p>
    <w:p w14:paraId="510B2DA0" w14:textId="5A7A2F9B" w:rsidR="00845F48" w:rsidRDefault="00845F48" w:rsidP="00523684">
      <w:pPr>
        <w:pStyle w:val="Corpodetexto"/>
        <w:jc w:val="both"/>
      </w:pPr>
      <w:hyperlink r:id="rId21" w:history="1">
        <w:r w:rsidRPr="00E164FF">
          <w:rPr>
            <w:rStyle w:val="Hyperlink"/>
          </w:rPr>
          <w:t>https://drive.google.com/drive/folders/1AJPQET9jFO8D8_8Bxt9xD6HrZfqYswUB?usp=sharing</w:t>
        </w:r>
      </w:hyperlink>
    </w:p>
    <w:p w14:paraId="4FB2DB02" w14:textId="77777777" w:rsidR="00845F48" w:rsidRPr="00523684" w:rsidRDefault="00845F48" w:rsidP="00523684">
      <w:pPr>
        <w:pStyle w:val="Corpodetexto"/>
        <w:jc w:val="both"/>
      </w:pPr>
    </w:p>
    <w:sectPr w:rsidR="00845F48" w:rsidRPr="00523684">
      <w:headerReference w:type="even" r:id="rId22"/>
      <w:headerReference w:type="default" r:id="rId23"/>
      <w:footerReference w:type="even" r:id="rId24"/>
      <w:footerReference w:type="default" r:id="rId25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61968" w14:textId="77777777" w:rsidR="00F87B6E" w:rsidRDefault="00F87B6E">
      <w:r>
        <w:separator/>
      </w:r>
    </w:p>
  </w:endnote>
  <w:endnote w:type="continuationSeparator" w:id="0">
    <w:p w14:paraId="7CD664BD" w14:textId="77777777" w:rsidR="00F87B6E" w:rsidRDefault="00F8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FDEF3" w14:textId="77777777" w:rsidR="007178DB" w:rsidRDefault="007178D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14</w:t>
    </w:r>
    <w:r>
      <w:rPr>
        <w:rStyle w:val="Nmerodepgina"/>
      </w:rPr>
      <w:fldChar w:fldCharType="end"/>
    </w:r>
  </w:p>
  <w:p w14:paraId="69C8C6BF" w14:textId="77777777" w:rsidR="007178DB" w:rsidRDefault="007178DB" w:rsidP="00F46C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B480A" w14:textId="77777777" w:rsidR="007178DB" w:rsidRDefault="007178D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28075E7B" w14:textId="77777777" w:rsidR="007178DB" w:rsidRDefault="007178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0FB0F" w14:textId="77777777" w:rsidR="00F87B6E" w:rsidRDefault="00F87B6E">
      <w:r>
        <w:separator/>
      </w:r>
    </w:p>
  </w:footnote>
  <w:footnote w:type="continuationSeparator" w:id="0">
    <w:p w14:paraId="02664285" w14:textId="77777777" w:rsidR="00F87B6E" w:rsidRDefault="00F87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9803D" w14:textId="07E7767E" w:rsidR="007178DB" w:rsidRPr="009D327C" w:rsidRDefault="007178DB">
    <w:pPr>
      <w:pStyle w:val="Cabealho"/>
      <w:rPr>
        <w:sz w:val="24"/>
        <w:szCs w:val="24"/>
      </w:rPr>
    </w:pPr>
    <w:r>
      <w:rPr>
        <w:sz w:val="24"/>
        <w:szCs w:val="24"/>
      </w:rPr>
      <w:t>Fitness Club Web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B2393" w14:textId="77777777" w:rsidR="007178DB" w:rsidRDefault="007178DB">
    <w:pPr>
      <w:pStyle w:val="Cabealho"/>
      <w:jc w:val="right"/>
    </w:pPr>
    <w:r>
      <w:rPr>
        <w:sz w:val="24"/>
        <w:szCs w:val="24"/>
      </w:rPr>
      <w:t>Trabalho de Conclusão de Curso – Engenharia de Software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1E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023318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AC1E4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042A610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5" w15:restartNumberingAfterBreak="0">
    <w:nsid w:val="11577A3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6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1C94020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2781301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517322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51E1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71C55"/>
    <w:multiLevelType w:val="hybridMultilevel"/>
    <w:tmpl w:val="D65E74D2"/>
    <w:lvl w:ilvl="0" w:tplc="C246AD1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4" w15:restartNumberingAfterBreak="0">
    <w:nsid w:val="2B00487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5" w15:restartNumberingAfterBreak="0">
    <w:nsid w:val="2E6059B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6" w15:restartNumberingAfterBreak="0">
    <w:nsid w:val="2F285EF7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32D1C"/>
    <w:multiLevelType w:val="hybridMultilevel"/>
    <w:tmpl w:val="E652640C"/>
    <w:lvl w:ilvl="0" w:tplc="C246AD1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8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7210B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5FF0"/>
    <w:multiLevelType w:val="hybridMultilevel"/>
    <w:tmpl w:val="3432BF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5620AB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 w15:restartNumberingAfterBreak="0">
    <w:nsid w:val="47507C52"/>
    <w:multiLevelType w:val="hybridMultilevel"/>
    <w:tmpl w:val="3432BF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67C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32009B"/>
    <w:multiLevelType w:val="multilevel"/>
    <w:tmpl w:val="BD42386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24E483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7" w15:restartNumberingAfterBreak="0">
    <w:nsid w:val="61A959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7224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D470ED8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00CB0"/>
    <w:multiLevelType w:val="multilevel"/>
    <w:tmpl w:val="9F9C9404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3" w15:restartNumberingAfterBreak="0">
    <w:nsid w:val="7608620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78FF0F4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5" w15:restartNumberingAfterBreak="0">
    <w:nsid w:val="7C49545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32"/>
  </w:num>
  <w:num w:numId="2">
    <w:abstractNumId w:val="30"/>
  </w:num>
  <w:num w:numId="3">
    <w:abstractNumId w:val="6"/>
  </w:num>
  <w:num w:numId="4">
    <w:abstractNumId w:val="21"/>
  </w:num>
  <w:num w:numId="5">
    <w:abstractNumId w:val="18"/>
  </w:num>
  <w:num w:numId="6">
    <w:abstractNumId w:val="12"/>
  </w:num>
  <w:num w:numId="7">
    <w:abstractNumId w:val="9"/>
  </w:num>
  <w:num w:numId="8">
    <w:abstractNumId w:val="29"/>
  </w:num>
  <w:num w:numId="9">
    <w:abstractNumId w:val="4"/>
  </w:num>
  <w:num w:numId="10">
    <w:abstractNumId w:val="16"/>
  </w:num>
  <w:num w:numId="11">
    <w:abstractNumId w:val="31"/>
  </w:num>
  <w:num w:numId="12">
    <w:abstractNumId w:val="10"/>
  </w:num>
  <w:num w:numId="13">
    <w:abstractNumId w:val="19"/>
  </w:num>
  <w:num w:numId="14">
    <w:abstractNumId w:val="24"/>
  </w:num>
  <w:num w:numId="15">
    <w:abstractNumId w:val="28"/>
  </w:num>
  <w:num w:numId="16">
    <w:abstractNumId w:val="3"/>
  </w:num>
  <w:num w:numId="17">
    <w:abstractNumId w:val="1"/>
  </w:num>
  <w:num w:numId="18">
    <w:abstractNumId w:val="27"/>
  </w:num>
  <w:num w:numId="19">
    <w:abstractNumId w:val="22"/>
  </w:num>
  <w:num w:numId="20">
    <w:abstractNumId w:val="32"/>
  </w:num>
  <w:num w:numId="21">
    <w:abstractNumId w:val="32"/>
  </w:num>
  <w:num w:numId="22">
    <w:abstractNumId w:val="32"/>
  </w:num>
  <w:num w:numId="23">
    <w:abstractNumId w:val="17"/>
  </w:num>
  <w:num w:numId="24">
    <w:abstractNumId w:val="25"/>
  </w:num>
  <w:num w:numId="25">
    <w:abstractNumId w:val="20"/>
  </w:num>
  <w:num w:numId="26">
    <w:abstractNumId w:val="7"/>
  </w:num>
  <w:num w:numId="27">
    <w:abstractNumId w:val="15"/>
  </w:num>
  <w:num w:numId="28">
    <w:abstractNumId w:val="33"/>
  </w:num>
  <w:num w:numId="29">
    <w:abstractNumId w:val="14"/>
  </w:num>
  <w:num w:numId="30">
    <w:abstractNumId w:val="32"/>
  </w:num>
  <w:num w:numId="31">
    <w:abstractNumId w:val="35"/>
  </w:num>
  <w:num w:numId="32">
    <w:abstractNumId w:val="23"/>
  </w:num>
  <w:num w:numId="33">
    <w:abstractNumId w:val="26"/>
  </w:num>
  <w:num w:numId="34">
    <w:abstractNumId w:val="2"/>
  </w:num>
  <w:num w:numId="35">
    <w:abstractNumId w:val="8"/>
  </w:num>
  <w:num w:numId="36">
    <w:abstractNumId w:val="0"/>
  </w:num>
  <w:num w:numId="37">
    <w:abstractNumId w:val="5"/>
  </w:num>
  <w:num w:numId="38">
    <w:abstractNumId w:val="34"/>
  </w:num>
  <w:num w:numId="39">
    <w:abstractNumId w:val="11"/>
  </w:num>
  <w:num w:numId="40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6843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8C4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D77FF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A8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21C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47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750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60D2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03C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003D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56D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6C9D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861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169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2F57"/>
    <w:rsid w:val="0040361F"/>
    <w:rsid w:val="004049F7"/>
    <w:rsid w:val="00405722"/>
    <w:rsid w:val="0040781E"/>
    <w:rsid w:val="00411FFF"/>
    <w:rsid w:val="004141CF"/>
    <w:rsid w:val="0041428F"/>
    <w:rsid w:val="00414FA2"/>
    <w:rsid w:val="0041582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2ED1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22A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6F4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D7D33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3684"/>
    <w:rsid w:val="00525E15"/>
    <w:rsid w:val="00526856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67C9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8A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3C3"/>
    <w:rsid w:val="005E4533"/>
    <w:rsid w:val="005F0F0D"/>
    <w:rsid w:val="005F1617"/>
    <w:rsid w:val="005F21B2"/>
    <w:rsid w:val="005F43F0"/>
    <w:rsid w:val="005F55B5"/>
    <w:rsid w:val="005F682A"/>
    <w:rsid w:val="005F7670"/>
    <w:rsid w:val="0060233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12A0"/>
    <w:rsid w:val="00652752"/>
    <w:rsid w:val="00652867"/>
    <w:rsid w:val="00653354"/>
    <w:rsid w:val="00656630"/>
    <w:rsid w:val="00656ABF"/>
    <w:rsid w:val="00656EE6"/>
    <w:rsid w:val="006623D3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30AA"/>
    <w:rsid w:val="006F44C7"/>
    <w:rsid w:val="006F6CA7"/>
    <w:rsid w:val="006F74E0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178DB"/>
    <w:rsid w:val="00723EB1"/>
    <w:rsid w:val="007266B3"/>
    <w:rsid w:val="00726AD8"/>
    <w:rsid w:val="00727F3F"/>
    <w:rsid w:val="00730E24"/>
    <w:rsid w:val="00731714"/>
    <w:rsid w:val="00731EBB"/>
    <w:rsid w:val="007326DE"/>
    <w:rsid w:val="00737C03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566B3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044"/>
    <w:rsid w:val="007E488C"/>
    <w:rsid w:val="007E4A5B"/>
    <w:rsid w:val="007E67B1"/>
    <w:rsid w:val="007F1624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0438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5F48"/>
    <w:rsid w:val="00846707"/>
    <w:rsid w:val="00850804"/>
    <w:rsid w:val="00850A56"/>
    <w:rsid w:val="00851ED0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6303"/>
    <w:rsid w:val="008A794E"/>
    <w:rsid w:val="008A7A27"/>
    <w:rsid w:val="008B6705"/>
    <w:rsid w:val="008B7B6C"/>
    <w:rsid w:val="008C01E9"/>
    <w:rsid w:val="008C3396"/>
    <w:rsid w:val="008C417C"/>
    <w:rsid w:val="008C4B6A"/>
    <w:rsid w:val="008C5698"/>
    <w:rsid w:val="008C636C"/>
    <w:rsid w:val="008C6621"/>
    <w:rsid w:val="008D1DBF"/>
    <w:rsid w:val="008D1E48"/>
    <w:rsid w:val="008D20BB"/>
    <w:rsid w:val="008D217F"/>
    <w:rsid w:val="008D28C9"/>
    <w:rsid w:val="008D2F2C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0DF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6D9E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03E9"/>
    <w:rsid w:val="00A41D9F"/>
    <w:rsid w:val="00A43AB8"/>
    <w:rsid w:val="00A445C0"/>
    <w:rsid w:val="00A45AD9"/>
    <w:rsid w:val="00A472C2"/>
    <w:rsid w:val="00A5237F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4679"/>
    <w:rsid w:val="00AF55B3"/>
    <w:rsid w:val="00B01077"/>
    <w:rsid w:val="00B03DF3"/>
    <w:rsid w:val="00B046AE"/>
    <w:rsid w:val="00B119A9"/>
    <w:rsid w:val="00B13C56"/>
    <w:rsid w:val="00B164D4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47A59"/>
    <w:rsid w:val="00B52471"/>
    <w:rsid w:val="00B52AF3"/>
    <w:rsid w:val="00B5353E"/>
    <w:rsid w:val="00B53D80"/>
    <w:rsid w:val="00B54FD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061BE"/>
    <w:rsid w:val="00C1032E"/>
    <w:rsid w:val="00C11377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09DA"/>
    <w:rsid w:val="00C452A5"/>
    <w:rsid w:val="00C52C82"/>
    <w:rsid w:val="00C539DF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36EE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47A"/>
    <w:rsid w:val="00CE0FF4"/>
    <w:rsid w:val="00CE2EB7"/>
    <w:rsid w:val="00CE3A59"/>
    <w:rsid w:val="00CE4CF6"/>
    <w:rsid w:val="00CE7341"/>
    <w:rsid w:val="00CF0186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AA5"/>
    <w:rsid w:val="00D94D4C"/>
    <w:rsid w:val="00D95857"/>
    <w:rsid w:val="00D96B1E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36AFF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84856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310B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4E0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87B6E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5C92"/>
    <w:rsid w:val="00FB61A6"/>
    <w:rsid w:val="00FB6C7A"/>
    <w:rsid w:val="00FC0CEE"/>
    <w:rsid w:val="00FC1109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2FFA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C3D029"/>
  <w15:chartTrackingRefBased/>
  <w15:docId w15:val="{5104C291-588E-4358-8FD1-3F1DA6E5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</w:rPr>
  </w:style>
  <w:style w:type="character" w:styleId="MenoPendente">
    <w:name w:val="Unresolved Mention"/>
    <w:basedOn w:val="Fontepargpadro"/>
    <w:uiPriority w:val="99"/>
    <w:semiHidden/>
    <w:unhideWhenUsed/>
    <w:rsid w:val="00845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rive.google.com/drive/folders/1AJPQET9jFO8D8_8Bxt9xD6HrZfqYswUB?usp=shar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rodleon85/fitClub1/tree/mas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oleObject" Target="embeddings/Microsoft_Excel_97-2003_Worksheet.xls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6C93-5D26-410E-AB5F-EE8AF5C6B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11082</TotalTime>
  <Pages>25</Pages>
  <Words>3102</Words>
  <Characters>16757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19820</CharactersWithSpaces>
  <SharedDoc>false</SharedDoc>
  <HLinks>
    <vt:vector size="216" baseType="variant">
      <vt:variant>
        <vt:i4>2031673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_Toc10987161</vt:lpwstr>
      </vt:variant>
      <vt:variant>
        <vt:i4>1966137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_Toc10987160</vt:lpwstr>
      </vt:variant>
      <vt:variant>
        <vt:i4>1507386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_Toc10987159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_Toc10987158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_Toc10987157</vt:lpwstr>
      </vt:variant>
      <vt:variant>
        <vt:i4>1572922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_Toc10987156</vt:lpwstr>
      </vt:variant>
      <vt:variant>
        <vt:i4>1769530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_Toc10987155</vt:lpwstr>
      </vt:variant>
      <vt:variant>
        <vt:i4>1703994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_Toc10987154</vt:lpwstr>
      </vt:variant>
      <vt:variant>
        <vt:i4>1900602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_Toc10987153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_Toc10987152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_Toc10987151</vt:lpwstr>
      </vt:variant>
      <vt:variant>
        <vt:i4>1966138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_Toc10987150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_Toc10987149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_Toc10987148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_Toc10987147</vt:lpwstr>
      </vt:variant>
      <vt:variant>
        <vt:i4>1572923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_Toc10987146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_Toc10987145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_Toc10987144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_Toc10987143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_Toc10987142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_Toc10987141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_Toc10987140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_Toc10987139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_Toc10987138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_Toc10987137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_Toc10987136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_Toc10987135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_Toc10987134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_Toc10987133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_Toc10987132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_Toc10987131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_Toc10987130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_Toc10987129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_Toc10987128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_Toc10987127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_Toc10987126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Rodrigo Leon Souza</cp:lastModifiedBy>
  <cp:revision>17</cp:revision>
  <cp:lastPrinted>1900-01-01T03:00:00Z</cp:lastPrinted>
  <dcterms:created xsi:type="dcterms:W3CDTF">2019-08-29T00:53:00Z</dcterms:created>
  <dcterms:modified xsi:type="dcterms:W3CDTF">2019-10-20T21:19:00Z</dcterms:modified>
</cp:coreProperties>
</file>